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EAD9" w14:textId="77777777" w:rsidR="008C123C" w:rsidRPr="00E94906" w:rsidRDefault="008C123C" w:rsidP="008C123C">
      <w:pPr>
        <w:jc w:val="center"/>
        <w:rPr>
          <w:sz w:val="32"/>
          <w:szCs w:val="32"/>
        </w:rPr>
      </w:pPr>
      <w:r w:rsidRPr="00E94906">
        <w:rPr>
          <w:rFonts w:hint="eastAsia"/>
          <w:sz w:val="32"/>
          <w:szCs w:val="32"/>
        </w:rPr>
        <w:t>《</w:t>
      </w:r>
      <w:r w:rsidRPr="00E94906">
        <w:rPr>
          <w:rFonts w:hint="eastAsia"/>
          <w:sz w:val="32"/>
          <w:szCs w:val="32"/>
        </w:rPr>
        <w:t>c</w:t>
      </w:r>
      <w:r w:rsidRPr="00E94906">
        <w:rPr>
          <w:rFonts w:hint="eastAsia"/>
          <w:sz w:val="32"/>
          <w:szCs w:val="32"/>
        </w:rPr>
        <w:t>语言程序设计》</w:t>
      </w:r>
      <w:r w:rsidR="00E94906" w:rsidRPr="00E94906">
        <w:rPr>
          <w:rFonts w:hint="eastAsia"/>
          <w:sz w:val="32"/>
          <w:szCs w:val="32"/>
        </w:rPr>
        <w:t>测试</w:t>
      </w:r>
      <w:r w:rsidRPr="00E94906">
        <w:rPr>
          <w:rFonts w:hint="eastAsia"/>
          <w:sz w:val="32"/>
          <w:szCs w:val="32"/>
        </w:rPr>
        <w:t>试题</w:t>
      </w:r>
    </w:p>
    <w:p w14:paraId="139078BA" w14:textId="77777777" w:rsidR="00E94906" w:rsidRPr="00E94906" w:rsidRDefault="00E94906" w:rsidP="00E94906">
      <w:pPr>
        <w:widowControl/>
        <w:jc w:val="center"/>
        <w:rPr>
          <w:sz w:val="32"/>
          <w:szCs w:val="32"/>
        </w:rPr>
      </w:pPr>
      <w:r w:rsidRPr="00E94906">
        <w:rPr>
          <w:rFonts w:hint="eastAsia"/>
          <w:sz w:val="32"/>
          <w:szCs w:val="32"/>
        </w:rPr>
        <w:t>姓名：</w:t>
      </w:r>
      <w:r w:rsidRPr="00E94906">
        <w:rPr>
          <w:rFonts w:hint="eastAsia"/>
          <w:sz w:val="32"/>
          <w:szCs w:val="32"/>
        </w:rPr>
        <w:t xml:space="preserve">             </w:t>
      </w:r>
      <w:r w:rsidR="00EB0A59">
        <w:rPr>
          <w:rFonts w:hint="eastAsia"/>
          <w:sz w:val="32"/>
          <w:szCs w:val="32"/>
        </w:rPr>
        <w:t>学号</w:t>
      </w:r>
      <w:r w:rsidRPr="00E9490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</w:p>
    <w:p w14:paraId="28742EA5" w14:textId="77777777" w:rsidR="000A05AF" w:rsidRPr="00EB0A59" w:rsidRDefault="00E94906" w:rsidP="00E94906">
      <w:pPr>
        <w:rPr>
          <w:b/>
          <w:sz w:val="24"/>
          <w:szCs w:val="24"/>
        </w:rPr>
      </w:pPr>
      <w:r w:rsidRPr="00EB0A59">
        <w:rPr>
          <w:rFonts w:hint="eastAsia"/>
          <w:b/>
          <w:sz w:val="24"/>
          <w:szCs w:val="24"/>
        </w:rPr>
        <w:t>一、</w:t>
      </w:r>
      <w:r w:rsidR="00DC5E13" w:rsidRPr="00EB0A59">
        <w:rPr>
          <w:b/>
          <w:sz w:val="24"/>
          <w:szCs w:val="24"/>
        </w:rPr>
        <w:t>判断下列语</w:t>
      </w:r>
      <w:r w:rsidR="00DC5E13" w:rsidRPr="00EB0A59">
        <w:rPr>
          <w:rFonts w:hint="eastAsia"/>
          <w:b/>
          <w:sz w:val="24"/>
          <w:szCs w:val="24"/>
        </w:rPr>
        <w:t>句</w:t>
      </w:r>
      <w:r w:rsidR="000A05AF" w:rsidRPr="00EB0A59">
        <w:rPr>
          <w:b/>
          <w:sz w:val="24"/>
          <w:szCs w:val="24"/>
        </w:rPr>
        <w:t>或程序段的对错。</w:t>
      </w:r>
      <w:r w:rsidR="00DC5E13" w:rsidRPr="00EB0A59">
        <w:rPr>
          <w:rFonts w:hint="eastAsia"/>
          <w:b/>
          <w:sz w:val="24"/>
          <w:szCs w:val="24"/>
        </w:rPr>
        <w:t>（“</w:t>
      </w:r>
      <w:r w:rsidR="000A05AF" w:rsidRPr="00EB0A59">
        <w:rPr>
          <w:b/>
          <w:sz w:val="24"/>
          <w:szCs w:val="24"/>
        </w:rPr>
        <w:t xml:space="preserve">X </w:t>
      </w:r>
      <w:r w:rsidR="00DC5E13" w:rsidRPr="00EB0A59">
        <w:rPr>
          <w:rFonts w:hint="eastAsia"/>
          <w:b/>
          <w:sz w:val="24"/>
          <w:szCs w:val="24"/>
        </w:rPr>
        <w:t>”</w:t>
      </w:r>
      <w:r w:rsidR="000A05AF" w:rsidRPr="00EB0A59">
        <w:rPr>
          <w:b/>
          <w:sz w:val="24"/>
          <w:szCs w:val="24"/>
        </w:rPr>
        <w:t>表示错，</w:t>
      </w:r>
      <w:r w:rsidR="00DC5E13" w:rsidRPr="00EB0A59">
        <w:rPr>
          <w:rFonts w:hint="eastAsia"/>
          <w:b/>
          <w:sz w:val="24"/>
          <w:szCs w:val="24"/>
        </w:rPr>
        <w:t>“</w:t>
      </w:r>
      <w:r w:rsidR="00DC5E13" w:rsidRPr="00EB0A59">
        <w:rPr>
          <w:rFonts w:ascii="宋体" w:hAnsi="宋体" w:hint="eastAsia"/>
          <w:b/>
          <w:sz w:val="24"/>
          <w:szCs w:val="24"/>
        </w:rPr>
        <w:t>√</w:t>
      </w:r>
      <w:r w:rsidR="00DC5E13" w:rsidRPr="00EB0A59">
        <w:rPr>
          <w:rFonts w:hint="eastAsia"/>
          <w:b/>
          <w:sz w:val="24"/>
          <w:szCs w:val="24"/>
        </w:rPr>
        <w:t>”</w:t>
      </w:r>
      <w:r w:rsidR="000A05AF" w:rsidRPr="00EB0A59">
        <w:rPr>
          <w:b/>
          <w:sz w:val="24"/>
          <w:szCs w:val="24"/>
        </w:rPr>
        <w:t>表示对</w:t>
      </w:r>
      <w:r w:rsidR="00DC5E13" w:rsidRPr="00EB0A59">
        <w:rPr>
          <w:rFonts w:hint="eastAsia"/>
          <w:b/>
          <w:sz w:val="24"/>
          <w:szCs w:val="24"/>
        </w:rPr>
        <w:t>）</w:t>
      </w:r>
    </w:p>
    <w:p w14:paraId="0C2E36D4" w14:textId="77777777" w:rsidR="00BA596C" w:rsidRDefault="00BA596C" w:rsidP="00BA596C">
      <w:pPr>
        <w:ind w:right="240"/>
        <w:jc w:val="right"/>
        <w:rPr>
          <w:sz w:val="24"/>
          <w:szCs w:val="24"/>
          <w:highlight w:val="yellow"/>
        </w:rPr>
      </w:pPr>
    </w:p>
    <w:p w14:paraId="63FA100C" w14:textId="77777777" w:rsidR="000A05AF" w:rsidRPr="00B50955" w:rsidRDefault="008C123C" w:rsidP="00BA596C">
      <w:pPr>
        <w:ind w:right="240"/>
        <w:jc w:val="left"/>
        <w:rPr>
          <w:sz w:val="24"/>
          <w:szCs w:val="24"/>
        </w:rPr>
      </w:pPr>
      <w:r w:rsidRPr="00B50955">
        <w:rPr>
          <w:rFonts w:hint="eastAsia"/>
          <w:sz w:val="24"/>
          <w:szCs w:val="24"/>
        </w:rPr>
        <w:t>(1)</w:t>
      </w:r>
      <w:r w:rsidR="00E94906" w:rsidRPr="00B50955">
        <w:rPr>
          <w:sz w:val="24"/>
          <w:szCs w:val="24"/>
        </w:rPr>
        <w:t xml:space="preserve"> </w:t>
      </w:r>
      <w:r w:rsidR="000A05AF" w:rsidRPr="00B50955">
        <w:rPr>
          <w:sz w:val="24"/>
          <w:szCs w:val="24"/>
        </w:rPr>
        <w:t xml:space="preserve">char </w:t>
      </w:r>
      <w:proofErr w:type="spellStart"/>
      <w:r w:rsidR="000A05AF" w:rsidRPr="00B50955">
        <w:rPr>
          <w:sz w:val="24"/>
          <w:szCs w:val="24"/>
        </w:rPr>
        <w:t>ch</w:t>
      </w:r>
      <w:proofErr w:type="spellEnd"/>
      <w:r w:rsidR="000A05AF" w:rsidRPr="00B50955">
        <w:rPr>
          <w:sz w:val="24"/>
          <w:szCs w:val="24"/>
        </w:rPr>
        <w:t>='55';</w:t>
      </w:r>
      <w:r w:rsidR="00BF3BE4" w:rsidRPr="00B50955">
        <w:rPr>
          <w:rFonts w:hint="eastAsia"/>
          <w:sz w:val="24"/>
          <w:szCs w:val="24"/>
        </w:rPr>
        <w:t xml:space="preserve">                                             </w:t>
      </w:r>
      <w:r w:rsidR="00E94906" w:rsidRPr="00B50955">
        <w:rPr>
          <w:rFonts w:hint="eastAsia"/>
          <w:sz w:val="24"/>
          <w:szCs w:val="24"/>
        </w:rPr>
        <w:t>(</w:t>
      </w:r>
      <w:r w:rsidR="00BF3BE4" w:rsidRPr="00B50955">
        <w:rPr>
          <w:rFonts w:hint="eastAsia"/>
          <w:sz w:val="24"/>
          <w:szCs w:val="24"/>
        </w:rPr>
        <w:t xml:space="preserve"> </w:t>
      </w:r>
      <w:r w:rsidR="000A09AB" w:rsidRPr="000A09AB">
        <w:rPr>
          <w:rFonts w:hint="eastAsia"/>
          <w:color w:val="FF0000"/>
          <w:sz w:val="24"/>
          <w:szCs w:val="24"/>
        </w:rPr>
        <w:t>X</w:t>
      </w:r>
      <w:r w:rsidR="00BF3BE4" w:rsidRPr="00B50955">
        <w:rPr>
          <w:rFonts w:hint="eastAsia"/>
          <w:sz w:val="24"/>
          <w:szCs w:val="24"/>
        </w:rPr>
        <w:t xml:space="preserve">   )</w:t>
      </w:r>
    </w:p>
    <w:p w14:paraId="0B467C92" w14:textId="77777777" w:rsidR="000A05AF" w:rsidRPr="00B50955" w:rsidRDefault="008C123C" w:rsidP="00BF3BE4">
      <w:pPr>
        <w:jc w:val="left"/>
        <w:rPr>
          <w:sz w:val="24"/>
          <w:szCs w:val="24"/>
        </w:rPr>
      </w:pPr>
      <w:r w:rsidRPr="00B50955">
        <w:rPr>
          <w:rFonts w:hint="eastAsia"/>
          <w:sz w:val="24"/>
          <w:szCs w:val="24"/>
        </w:rPr>
        <w:t>(</w:t>
      </w:r>
      <w:r w:rsidR="005B45B7" w:rsidRPr="00B50955">
        <w:rPr>
          <w:sz w:val="24"/>
          <w:szCs w:val="24"/>
        </w:rPr>
        <w:t>2</w:t>
      </w:r>
      <w:r w:rsidRPr="00B50955">
        <w:rPr>
          <w:rFonts w:hint="eastAsia"/>
          <w:sz w:val="24"/>
          <w:szCs w:val="24"/>
        </w:rPr>
        <w:t>)</w:t>
      </w:r>
      <w:r w:rsidR="00BA596C" w:rsidRPr="00B50955">
        <w:rPr>
          <w:sz w:val="24"/>
          <w:szCs w:val="24"/>
        </w:rPr>
        <w:t xml:space="preserve"> </w:t>
      </w:r>
      <w:r w:rsidR="000A05AF" w:rsidRPr="00B50955">
        <w:rPr>
          <w:sz w:val="24"/>
          <w:szCs w:val="24"/>
        </w:rPr>
        <w:t xml:space="preserve">int </w:t>
      </w:r>
      <w:r w:rsidR="00DC5E13" w:rsidRPr="00B50955">
        <w:rPr>
          <w:rFonts w:hint="eastAsia"/>
          <w:sz w:val="24"/>
          <w:szCs w:val="24"/>
        </w:rPr>
        <w:t xml:space="preserve"> </w:t>
      </w:r>
      <w:r w:rsidR="00DC5E13" w:rsidRPr="00B50955">
        <w:rPr>
          <w:sz w:val="24"/>
          <w:szCs w:val="24"/>
        </w:rPr>
        <w:t>a</w:t>
      </w:r>
      <w:r w:rsidR="00DC5E13" w:rsidRPr="00B50955">
        <w:rPr>
          <w:rFonts w:hint="eastAsia"/>
          <w:sz w:val="24"/>
          <w:szCs w:val="24"/>
        </w:rPr>
        <w:t>=</w:t>
      </w:r>
      <w:r w:rsidR="00DC5E13" w:rsidRPr="00B50955">
        <w:rPr>
          <w:sz w:val="24"/>
          <w:szCs w:val="24"/>
        </w:rPr>
        <w:t>2, *</w:t>
      </w:r>
      <w:r w:rsidR="00C1074D" w:rsidRPr="00B50955">
        <w:rPr>
          <w:sz w:val="24"/>
          <w:szCs w:val="24"/>
        </w:rPr>
        <w:t>p</w:t>
      </w:r>
      <w:r w:rsidR="00DC5E13" w:rsidRPr="00B50955">
        <w:rPr>
          <w:sz w:val="24"/>
          <w:szCs w:val="24"/>
        </w:rPr>
        <w:t xml:space="preserve"> ; </w:t>
      </w:r>
      <w:r w:rsidR="00C1074D" w:rsidRPr="00B50955">
        <w:rPr>
          <w:sz w:val="24"/>
          <w:szCs w:val="24"/>
        </w:rPr>
        <w:t>p</w:t>
      </w:r>
      <w:r w:rsidR="00DC5E13" w:rsidRPr="00B50955">
        <w:rPr>
          <w:rFonts w:hint="eastAsia"/>
          <w:sz w:val="24"/>
          <w:szCs w:val="24"/>
        </w:rPr>
        <w:t>=</w:t>
      </w:r>
      <w:r w:rsidR="000A05AF" w:rsidRPr="00B50955">
        <w:rPr>
          <w:sz w:val="24"/>
          <w:szCs w:val="24"/>
        </w:rPr>
        <w:t xml:space="preserve">&amp;a ; </w:t>
      </w:r>
      <w:r w:rsidR="00BF3BE4" w:rsidRPr="00B50955">
        <w:rPr>
          <w:rFonts w:hint="eastAsia"/>
          <w:sz w:val="24"/>
          <w:szCs w:val="24"/>
        </w:rPr>
        <w:t xml:space="preserve">                                     </w:t>
      </w:r>
      <w:r w:rsidR="00B50955">
        <w:rPr>
          <w:sz w:val="24"/>
          <w:szCs w:val="24"/>
        </w:rPr>
        <w:t xml:space="preserve"> </w:t>
      </w:r>
      <w:r w:rsidR="00BF3BE4" w:rsidRPr="00B50955">
        <w:rPr>
          <w:rFonts w:hint="eastAsia"/>
          <w:sz w:val="24"/>
          <w:szCs w:val="24"/>
        </w:rPr>
        <w:t xml:space="preserve"> ( </w:t>
      </w:r>
      <w:r w:rsidR="000A09AB" w:rsidRPr="000A09AB">
        <w:rPr>
          <w:rFonts w:ascii="宋体" w:hAnsi="宋体" w:hint="eastAsia"/>
          <w:color w:val="FF0000"/>
          <w:sz w:val="24"/>
          <w:szCs w:val="24"/>
        </w:rPr>
        <w:t>√</w:t>
      </w:r>
      <w:r w:rsidR="00BF3BE4" w:rsidRPr="00B50955">
        <w:rPr>
          <w:rFonts w:hint="eastAsia"/>
          <w:sz w:val="24"/>
          <w:szCs w:val="24"/>
        </w:rPr>
        <w:t xml:space="preserve"> )</w:t>
      </w:r>
    </w:p>
    <w:p w14:paraId="2A25A935" w14:textId="77777777" w:rsidR="000A05AF" w:rsidRPr="00B50955" w:rsidRDefault="00DC5E13" w:rsidP="00BA596C">
      <w:pPr>
        <w:ind w:firstLineChars="150" w:firstLine="360"/>
        <w:rPr>
          <w:sz w:val="24"/>
          <w:szCs w:val="24"/>
        </w:rPr>
      </w:pPr>
      <w:proofErr w:type="spellStart"/>
      <w:r w:rsidRPr="00B50955">
        <w:rPr>
          <w:sz w:val="24"/>
          <w:szCs w:val="24"/>
        </w:rPr>
        <w:t>printf</w:t>
      </w:r>
      <w:proofErr w:type="spellEnd"/>
      <w:r w:rsidRPr="00B50955">
        <w:rPr>
          <w:sz w:val="24"/>
          <w:szCs w:val="24"/>
        </w:rPr>
        <w:t xml:space="preserve">("%d", </w:t>
      </w:r>
      <w:r w:rsidRPr="00B50955">
        <w:rPr>
          <w:rFonts w:hint="eastAsia"/>
          <w:sz w:val="24"/>
          <w:szCs w:val="24"/>
        </w:rPr>
        <w:t>*</w:t>
      </w:r>
      <w:r w:rsidR="000A05AF" w:rsidRPr="00B50955">
        <w:rPr>
          <w:sz w:val="24"/>
          <w:szCs w:val="24"/>
        </w:rPr>
        <w:t xml:space="preserve">&amp; a) ;  </w:t>
      </w:r>
    </w:p>
    <w:p w14:paraId="01D92AA1" w14:textId="77777777" w:rsidR="000A05AF" w:rsidRPr="00B50955" w:rsidRDefault="005B45B7" w:rsidP="00BF3BE4">
      <w:pPr>
        <w:jc w:val="left"/>
        <w:rPr>
          <w:sz w:val="24"/>
          <w:szCs w:val="24"/>
        </w:rPr>
      </w:pPr>
      <w:r w:rsidRPr="00B50955">
        <w:rPr>
          <w:rFonts w:hint="eastAsia"/>
          <w:sz w:val="24"/>
          <w:szCs w:val="24"/>
        </w:rPr>
        <w:t>(3</w:t>
      </w:r>
      <w:r w:rsidR="008C123C" w:rsidRPr="00B50955">
        <w:rPr>
          <w:rFonts w:hint="eastAsia"/>
          <w:sz w:val="24"/>
          <w:szCs w:val="24"/>
        </w:rPr>
        <w:t>)</w:t>
      </w:r>
      <w:r w:rsidR="00BA596C" w:rsidRPr="00B50955">
        <w:rPr>
          <w:sz w:val="24"/>
          <w:szCs w:val="24"/>
        </w:rPr>
        <w:t xml:space="preserve"> </w:t>
      </w:r>
      <w:r w:rsidR="00DC5E13" w:rsidRPr="00B50955">
        <w:rPr>
          <w:sz w:val="24"/>
          <w:szCs w:val="24"/>
        </w:rPr>
        <w:t>int a</w:t>
      </w:r>
      <w:r w:rsidR="00DC5E13" w:rsidRPr="00B50955">
        <w:rPr>
          <w:rFonts w:hint="eastAsia"/>
          <w:sz w:val="24"/>
          <w:szCs w:val="24"/>
        </w:rPr>
        <w:t>[</w:t>
      </w:r>
      <w:r w:rsidR="000A05AF" w:rsidRPr="00B50955">
        <w:rPr>
          <w:sz w:val="24"/>
          <w:szCs w:val="24"/>
        </w:rPr>
        <w:t>5][5</w:t>
      </w:r>
      <w:r w:rsidR="00C1074D" w:rsidRPr="00B50955">
        <w:rPr>
          <w:sz w:val="24"/>
          <w:szCs w:val="24"/>
        </w:rPr>
        <w:t>]</w:t>
      </w:r>
      <w:r w:rsidR="000A05AF" w:rsidRPr="00B50955">
        <w:rPr>
          <w:sz w:val="24"/>
          <w:szCs w:val="24"/>
        </w:rPr>
        <w:t xml:space="preserve">, (*p) [5] ; </w:t>
      </w:r>
      <w:r w:rsidR="00BF3BE4" w:rsidRPr="00B50955">
        <w:rPr>
          <w:rFonts w:hint="eastAsia"/>
          <w:sz w:val="24"/>
          <w:szCs w:val="24"/>
        </w:rPr>
        <w:t xml:space="preserve">                                        (  </w:t>
      </w:r>
      <w:r w:rsidR="000A09AB" w:rsidRPr="000A09AB">
        <w:rPr>
          <w:color w:val="FF0000"/>
          <w:sz w:val="24"/>
          <w:szCs w:val="24"/>
        </w:rPr>
        <w:t>X</w:t>
      </w:r>
      <w:r w:rsidR="00BF3BE4" w:rsidRPr="00B50955">
        <w:rPr>
          <w:rFonts w:hint="eastAsia"/>
          <w:sz w:val="24"/>
          <w:szCs w:val="24"/>
        </w:rPr>
        <w:t xml:space="preserve">  )</w:t>
      </w:r>
    </w:p>
    <w:p w14:paraId="034503D6" w14:textId="77777777" w:rsidR="000A05AF" w:rsidRPr="00B50955" w:rsidRDefault="00BA596C" w:rsidP="00BA596C">
      <w:pPr>
        <w:ind w:firstLineChars="150" w:firstLine="360"/>
        <w:rPr>
          <w:sz w:val="24"/>
          <w:szCs w:val="24"/>
        </w:rPr>
      </w:pPr>
      <w:r w:rsidRPr="00B50955">
        <w:rPr>
          <w:sz w:val="24"/>
          <w:szCs w:val="24"/>
        </w:rPr>
        <w:t>p</w:t>
      </w:r>
      <w:r w:rsidR="00DC5E13" w:rsidRPr="00B50955">
        <w:rPr>
          <w:rFonts w:hint="eastAsia"/>
          <w:sz w:val="24"/>
          <w:szCs w:val="24"/>
        </w:rPr>
        <w:t>=</w:t>
      </w:r>
      <w:r w:rsidR="000A05AF" w:rsidRPr="00B50955">
        <w:rPr>
          <w:sz w:val="24"/>
          <w:szCs w:val="24"/>
        </w:rPr>
        <w:t>&amp;a</w:t>
      </w:r>
      <w:r w:rsidR="00C1074D" w:rsidRPr="00B50955">
        <w:rPr>
          <w:sz w:val="24"/>
          <w:szCs w:val="24"/>
        </w:rPr>
        <w:t>[0</w:t>
      </w:r>
      <w:r w:rsidR="000A05AF" w:rsidRPr="00B50955">
        <w:rPr>
          <w:sz w:val="24"/>
          <w:szCs w:val="24"/>
        </w:rPr>
        <w:t xml:space="preserve">][0] ; </w:t>
      </w:r>
    </w:p>
    <w:p w14:paraId="09B0D5B5" w14:textId="77777777" w:rsidR="000A05AF" w:rsidRPr="00B50955" w:rsidRDefault="005B45B7">
      <w:pPr>
        <w:rPr>
          <w:sz w:val="24"/>
          <w:szCs w:val="24"/>
        </w:rPr>
      </w:pPr>
      <w:r w:rsidRPr="00B50955">
        <w:rPr>
          <w:sz w:val="24"/>
          <w:szCs w:val="24"/>
        </w:rPr>
        <w:t>(4</w:t>
      </w:r>
      <w:r w:rsidR="000A05AF" w:rsidRPr="00B50955">
        <w:rPr>
          <w:sz w:val="24"/>
          <w:szCs w:val="24"/>
        </w:rPr>
        <w:t xml:space="preserve">) int n ; </w:t>
      </w:r>
      <w:proofErr w:type="spellStart"/>
      <w:r w:rsidR="000A05AF" w:rsidRPr="00B50955">
        <w:rPr>
          <w:sz w:val="24"/>
          <w:szCs w:val="24"/>
        </w:rPr>
        <w:t>scanf</w:t>
      </w:r>
      <w:proofErr w:type="spellEnd"/>
      <w:r w:rsidR="000A05AF" w:rsidRPr="00B50955">
        <w:rPr>
          <w:sz w:val="24"/>
          <w:szCs w:val="24"/>
        </w:rPr>
        <w:t xml:space="preserve">("%d", &amp;n) ; </w:t>
      </w:r>
      <w:r w:rsidR="00BF3BE4" w:rsidRPr="00B50955">
        <w:rPr>
          <w:rFonts w:hint="eastAsia"/>
          <w:sz w:val="24"/>
          <w:szCs w:val="24"/>
        </w:rPr>
        <w:t xml:space="preserve">                                     (  </w:t>
      </w:r>
      <w:r w:rsidR="000A09AB" w:rsidRPr="000A09AB">
        <w:rPr>
          <w:color w:val="FF0000"/>
          <w:sz w:val="24"/>
          <w:szCs w:val="24"/>
        </w:rPr>
        <w:t>X</w:t>
      </w:r>
      <w:r w:rsidR="00BF3BE4" w:rsidRPr="00B50955">
        <w:rPr>
          <w:rFonts w:hint="eastAsia"/>
          <w:sz w:val="24"/>
          <w:szCs w:val="24"/>
        </w:rPr>
        <w:t xml:space="preserve">  )</w:t>
      </w:r>
    </w:p>
    <w:p w14:paraId="60032443" w14:textId="77777777" w:rsidR="000A05AF" w:rsidRPr="00B50955" w:rsidRDefault="00DC5E13" w:rsidP="00C1074D">
      <w:pPr>
        <w:ind w:firstLineChars="150" w:firstLine="360"/>
        <w:rPr>
          <w:sz w:val="24"/>
          <w:szCs w:val="24"/>
        </w:rPr>
      </w:pPr>
      <w:r w:rsidRPr="00B50955">
        <w:rPr>
          <w:sz w:val="24"/>
          <w:szCs w:val="24"/>
        </w:rPr>
        <w:t>int a</w:t>
      </w:r>
      <w:r w:rsidRPr="00B50955">
        <w:rPr>
          <w:rFonts w:hint="eastAsia"/>
          <w:sz w:val="24"/>
          <w:szCs w:val="24"/>
        </w:rPr>
        <w:t>[</w:t>
      </w:r>
      <w:r w:rsidR="000A05AF" w:rsidRPr="00B50955">
        <w:rPr>
          <w:sz w:val="24"/>
          <w:szCs w:val="24"/>
        </w:rPr>
        <w:t xml:space="preserve">n] ; </w:t>
      </w:r>
    </w:p>
    <w:p w14:paraId="73931AA9" w14:textId="77777777" w:rsidR="000A05AF" w:rsidRPr="00B50955" w:rsidRDefault="00DC5E13">
      <w:pPr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5B45B7" w:rsidRPr="00B50955">
        <w:rPr>
          <w:sz w:val="24"/>
          <w:szCs w:val="24"/>
        </w:rPr>
        <w:t>5</w:t>
      </w:r>
      <w:r w:rsidRPr="00B50955">
        <w:rPr>
          <w:sz w:val="24"/>
          <w:szCs w:val="24"/>
        </w:rPr>
        <w:t>) float a</w:t>
      </w:r>
      <w:r w:rsidRPr="00B50955">
        <w:rPr>
          <w:rFonts w:hint="eastAsia"/>
          <w:sz w:val="24"/>
          <w:szCs w:val="24"/>
        </w:rPr>
        <w:t>=</w:t>
      </w:r>
      <w:r w:rsidR="00C1074D" w:rsidRPr="00B50955">
        <w:rPr>
          <w:sz w:val="24"/>
          <w:szCs w:val="24"/>
        </w:rPr>
        <w:t>1, *b= &amp;</w:t>
      </w:r>
      <w:r w:rsidRPr="00B50955">
        <w:rPr>
          <w:sz w:val="24"/>
          <w:szCs w:val="24"/>
        </w:rPr>
        <w:t>a, *c</w:t>
      </w:r>
      <w:r w:rsidRPr="00B50955">
        <w:rPr>
          <w:rFonts w:hint="eastAsia"/>
          <w:sz w:val="24"/>
          <w:szCs w:val="24"/>
        </w:rPr>
        <w:t>=</w:t>
      </w:r>
      <w:r w:rsidR="000A05AF" w:rsidRPr="00B50955">
        <w:rPr>
          <w:sz w:val="24"/>
          <w:szCs w:val="24"/>
        </w:rPr>
        <w:t xml:space="preserve">&amp;b ; </w:t>
      </w:r>
      <w:r w:rsidR="00BF3BE4" w:rsidRPr="00B50955">
        <w:rPr>
          <w:rFonts w:hint="eastAsia"/>
          <w:sz w:val="24"/>
          <w:szCs w:val="24"/>
        </w:rPr>
        <w:t xml:space="preserve">                                   (  </w:t>
      </w:r>
      <w:r w:rsidR="000A09AB" w:rsidRPr="000A09AB">
        <w:rPr>
          <w:color w:val="FF0000"/>
          <w:sz w:val="24"/>
          <w:szCs w:val="24"/>
        </w:rPr>
        <w:t>X</w:t>
      </w:r>
      <w:r w:rsidR="00BF3BE4" w:rsidRPr="00B50955">
        <w:rPr>
          <w:rFonts w:hint="eastAsia"/>
          <w:sz w:val="24"/>
          <w:szCs w:val="24"/>
        </w:rPr>
        <w:t xml:space="preserve">  )</w:t>
      </w:r>
    </w:p>
    <w:p w14:paraId="6D72CAD7" w14:textId="77777777" w:rsidR="000A05AF" w:rsidRPr="00B50955" w:rsidRDefault="005B45B7">
      <w:pPr>
        <w:rPr>
          <w:sz w:val="24"/>
          <w:szCs w:val="24"/>
        </w:rPr>
      </w:pPr>
      <w:r w:rsidRPr="00B50955">
        <w:rPr>
          <w:sz w:val="24"/>
          <w:szCs w:val="24"/>
        </w:rPr>
        <w:t>(6</w:t>
      </w:r>
      <w:r w:rsidR="00DC5E13" w:rsidRPr="00B50955">
        <w:rPr>
          <w:sz w:val="24"/>
          <w:szCs w:val="24"/>
        </w:rPr>
        <w:t>) char str</w:t>
      </w:r>
      <w:r w:rsidR="00DC5E13" w:rsidRPr="00B50955">
        <w:rPr>
          <w:rFonts w:hint="eastAsia"/>
          <w:sz w:val="24"/>
          <w:szCs w:val="24"/>
        </w:rPr>
        <w:t>[</w:t>
      </w:r>
      <w:r w:rsidR="000A05AF" w:rsidRPr="00B50955">
        <w:rPr>
          <w:sz w:val="24"/>
          <w:szCs w:val="24"/>
        </w:rPr>
        <w:t xml:space="preserve">] = {"World"} ; </w:t>
      </w:r>
      <w:r w:rsidR="00BF3BE4" w:rsidRPr="00B50955">
        <w:rPr>
          <w:rFonts w:hint="eastAsia"/>
          <w:sz w:val="24"/>
          <w:szCs w:val="24"/>
        </w:rPr>
        <w:t xml:space="preserve">                                      (  </w:t>
      </w:r>
      <w:r w:rsidR="000A09AB" w:rsidRPr="000A09AB">
        <w:rPr>
          <w:rFonts w:ascii="宋体" w:hAnsi="宋体" w:hint="eastAsia"/>
          <w:color w:val="FF0000"/>
          <w:sz w:val="24"/>
          <w:szCs w:val="24"/>
        </w:rPr>
        <w:t>√</w:t>
      </w:r>
      <w:r w:rsidR="00BF3BE4" w:rsidRPr="00B50955">
        <w:rPr>
          <w:rFonts w:hint="eastAsia"/>
          <w:sz w:val="24"/>
          <w:szCs w:val="24"/>
        </w:rPr>
        <w:t xml:space="preserve"> )</w:t>
      </w:r>
    </w:p>
    <w:p w14:paraId="67DC8746" w14:textId="77777777" w:rsidR="000A05AF" w:rsidRPr="00B50955" w:rsidRDefault="00DC5E13" w:rsidP="00BA596C">
      <w:pPr>
        <w:ind w:firstLineChars="200" w:firstLine="480"/>
        <w:rPr>
          <w:sz w:val="24"/>
          <w:szCs w:val="24"/>
        </w:rPr>
      </w:pPr>
      <w:proofErr w:type="spellStart"/>
      <w:r w:rsidRPr="00B50955">
        <w:rPr>
          <w:sz w:val="24"/>
          <w:szCs w:val="24"/>
        </w:rPr>
        <w:t>printf</w:t>
      </w:r>
      <w:proofErr w:type="spellEnd"/>
      <w:r w:rsidRPr="00B50955">
        <w:rPr>
          <w:sz w:val="24"/>
          <w:szCs w:val="24"/>
        </w:rPr>
        <w:t>("%c",</w:t>
      </w:r>
      <w:r w:rsidR="00C1074D" w:rsidRPr="00B50955">
        <w:rPr>
          <w:sz w:val="24"/>
          <w:szCs w:val="24"/>
        </w:rPr>
        <w:t>*</w:t>
      </w:r>
      <w:r w:rsidRPr="00B50955">
        <w:rPr>
          <w:sz w:val="24"/>
          <w:szCs w:val="24"/>
        </w:rPr>
        <w:t>(str+2</w:t>
      </w:r>
      <w:r w:rsidRPr="00B50955">
        <w:rPr>
          <w:rFonts w:hint="eastAsia"/>
          <w:sz w:val="24"/>
          <w:szCs w:val="24"/>
        </w:rPr>
        <w:t>)</w:t>
      </w:r>
      <w:r w:rsidR="00C1074D" w:rsidRPr="00B50955">
        <w:rPr>
          <w:sz w:val="24"/>
          <w:szCs w:val="24"/>
        </w:rPr>
        <w:t>)</w:t>
      </w:r>
      <w:r w:rsidR="000A05AF" w:rsidRPr="00B50955">
        <w:rPr>
          <w:sz w:val="24"/>
          <w:szCs w:val="24"/>
        </w:rPr>
        <w:t xml:space="preserve"> ; </w:t>
      </w:r>
    </w:p>
    <w:p w14:paraId="123E7B4C" w14:textId="77777777" w:rsidR="00DE78D8" w:rsidRPr="00B50955" w:rsidRDefault="00DE78D8" w:rsidP="00DE78D8">
      <w:pPr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5B45B7" w:rsidRPr="00B50955">
        <w:rPr>
          <w:sz w:val="24"/>
          <w:szCs w:val="24"/>
        </w:rPr>
        <w:t>7</w:t>
      </w:r>
      <w:r w:rsidRPr="00B50955">
        <w:rPr>
          <w:sz w:val="24"/>
          <w:szCs w:val="24"/>
        </w:rPr>
        <w:t xml:space="preserve">) </w:t>
      </w:r>
      <w:r w:rsidRPr="00B50955">
        <w:rPr>
          <w:rFonts w:hint="eastAsia"/>
          <w:sz w:val="24"/>
          <w:szCs w:val="24"/>
        </w:rPr>
        <w:t>fl</w:t>
      </w:r>
      <w:r w:rsidRPr="00B50955">
        <w:rPr>
          <w:sz w:val="24"/>
          <w:szCs w:val="24"/>
        </w:rPr>
        <w:t xml:space="preserve">oat </w:t>
      </w:r>
      <w:r w:rsidRPr="00B50955">
        <w:rPr>
          <w:rFonts w:hint="eastAsia"/>
          <w:sz w:val="24"/>
          <w:szCs w:val="24"/>
        </w:rPr>
        <w:t>x=</w:t>
      </w:r>
      <w:r w:rsidRPr="00B50955">
        <w:rPr>
          <w:sz w:val="24"/>
          <w:szCs w:val="24"/>
        </w:rPr>
        <w:t>0. 45e+</w:t>
      </w:r>
      <w:r w:rsidRPr="00B50955">
        <w:rPr>
          <w:rFonts w:hint="eastAsia"/>
          <w:sz w:val="24"/>
          <w:szCs w:val="24"/>
        </w:rPr>
        <w:t>10</w:t>
      </w:r>
      <w:r w:rsidRPr="00B50955">
        <w:rPr>
          <w:sz w:val="24"/>
          <w:szCs w:val="24"/>
        </w:rPr>
        <w:t>L</w:t>
      </w:r>
      <w:r w:rsidRPr="00B50955">
        <w:rPr>
          <w:rFonts w:hint="eastAsia"/>
          <w:sz w:val="24"/>
          <w:szCs w:val="24"/>
        </w:rPr>
        <w:t xml:space="preserve">                                          (  </w:t>
      </w:r>
      <w:r w:rsidR="000A09AB" w:rsidRPr="000A09AB">
        <w:rPr>
          <w:rFonts w:ascii="宋体" w:hAnsi="宋体" w:hint="eastAsia"/>
          <w:color w:val="FF0000"/>
          <w:sz w:val="24"/>
          <w:szCs w:val="24"/>
        </w:rPr>
        <w:t>√</w:t>
      </w:r>
      <w:r w:rsidR="00B50955">
        <w:rPr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>)</w:t>
      </w:r>
    </w:p>
    <w:p w14:paraId="020CD78C" w14:textId="77777777" w:rsidR="00DE78D8" w:rsidRPr="00B50955" w:rsidRDefault="00DE78D8" w:rsidP="00DE78D8">
      <w:pPr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5B45B7" w:rsidRPr="00B50955">
        <w:rPr>
          <w:rFonts w:hint="eastAsia"/>
          <w:sz w:val="24"/>
          <w:szCs w:val="24"/>
        </w:rPr>
        <w:t>8</w:t>
      </w:r>
      <w:r w:rsidRPr="00B50955">
        <w:rPr>
          <w:sz w:val="24"/>
          <w:szCs w:val="24"/>
        </w:rPr>
        <w:t xml:space="preserve">) </w:t>
      </w:r>
      <w:proofErr w:type="spellStart"/>
      <w:r w:rsidRPr="00B50955">
        <w:rPr>
          <w:sz w:val="24"/>
          <w:szCs w:val="24"/>
        </w:rPr>
        <w:t>printf</w:t>
      </w:r>
      <w:proofErr w:type="spellEnd"/>
      <w:r w:rsidRPr="00B50955">
        <w:rPr>
          <w:sz w:val="24"/>
          <w:szCs w:val="24"/>
        </w:rPr>
        <w:t>('"</w:t>
      </w:r>
      <w:r w:rsidRPr="00B50955">
        <w:rPr>
          <w:rFonts w:hint="eastAsia"/>
          <w:sz w:val="24"/>
          <w:szCs w:val="24"/>
        </w:rPr>
        <w:t>%</w:t>
      </w:r>
      <w:r w:rsidRPr="00B50955">
        <w:rPr>
          <w:sz w:val="24"/>
          <w:szCs w:val="24"/>
        </w:rPr>
        <w:t xml:space="preserve">f\n", (40, </w:t>
      </w:r>
      <w:proofErr w:type="gramStart"/>
      <w:r w:rsidRPr="00B50955">
        <w:rPr>
          <w:sz w:val="24"/>
          <w:szCs w:val="24"/>
        </w:rPr>
        <w:t>50</w:t>
      </w:r>
      <w:r w:rsidRPr="00B50955">
        <w:rPr>
          <w:rFonts w:hint="eastAsia"/>
          <w:sz w:val="24"/>
          <w:szCs w:val="24"/>
        </w:rPr>
        <w:t>,,</w:t>
      </w:r>
      <w:proofErr w:type="gramEnd"/>
      <w:r w:rsidRPr="00B50955">
        <w:rPr>
          <w:sz w:val="24"/>
          <w:szCs w:val="24"/>
        </w:rPr>
        <w:t>60)) ;</w:t>
      </w:r>
      <w:r w:rsidRPr="00B50955">
        <w:rPr>
          <w:rFonts w:hint="eastAsia"/>
          <w:sz w:val="24"/>
          <w:szCs w:val="24"/>
        </w:rPr>
        <w:t xml:space="preserve">                                  ( </w:t>
      </w:r>
      <w:r w:rsidRPr="000A09AB">
        <w:rPr>
          <w:rFonts w:hint="eastAsia"/>
          <w:color w:val="FF0000"/>
          <w:sz w:val="24"/>
          <w:szCs w:val="24"/>
        </w:rPr>
        <w:t xml:space="preserve"> </w:t>
      </w:r>
      <w:r w:rsidR="000A09AB" w:rsidRPr="000A09AB">
        <w:rPr>
          <w:color w:val="FF0000"/>
          <w:sz w:val="24"/>
          <w:szCs w:val="24"/>
        </w:rPr>
        <w:t>X</w:t>
      </w:r>
      <w:r w:rsidR="00B50955">
        <w:rPr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)</w:t>
      </w:r>
    </w:p>
    <w:p w14:paraId="41B5CD88" w14:textId="77777777" w:rsidR="00DE78D8" w:rsidRPr="00B50955" w:rsidRDefault="005B45B7" w:rsidP="00DE78D8">
      <w:pPr>
        <w:rPr>
          <w:sz w:val="24"/>
          <w:szCs w:val="24"/>
        </w:rPr>
      </w:pPr>
      <w:r w:rsidRPr="00B50955">
        <w:rPr>
          <w:rFonts w:hint="eastAsia"/>
          <w:sz w:val="24"/>
          <w:szCs w:val="24"/>
        </w:rPr>
        <w:t>(9</w:t>
      </w:r>
      <w:r w:rsidR="00DE78D8" w:rsidRPr="00B50955">
        <w:rPr>
          <w:rFonts w:hint="eastAsia"/>
          <w:sz w:val="24"/>
          <w:szCs w:val="24"/>
        </w:rPr>
        <w:t>)</w:t>
      </w:r>
      <w:r w:rsidR="00DE78D8" w:rsidRPr="00B50955">
        <w:rPr>
          <w:sz w:val="24"/>
          <w:szCs w:val="24"/>
        </w:rPr>
        <w:t xml:space="preserve"> int data[4]={</w:t>
      </w:r>
      <w:r w:rsidR="00DE78D8" w:rsidRPr="00B50955">
        <w:rPr>
          <w:rFonts w:hint="eastAsia"/>
          <w:sz w:val="24"/>
          <w:szCs w:val="24"/>
        </w:rPr>
        <w:t>0</w:t>
      </w:r>
      <w:r w:rsidR="00DE78D8" w:rsidRPr="00B50955">
        <w:rPr>
          <w:sz w:val="24"/>
          <w:szCs w:val="24"/>
        </w:rPr>
        <w:t xml:space="preserve">, 1, 2, 3, 4} ; </w:t>
      </w:r>
      <w:r w:rsidR="00DE78D8" w:rsidRPr="00B50955">
        <w:rPr>
          <w:rFonts w:hint="eastAsia"/>
          <w:sz w:val="24"/>
          <w:szCs w:val="24"/>
        </w:rPr>
        <w:t xml:space="preserve">                                   (  </w:t>
      </w:r>
      <w:r w:rsidR="000A09AB" w:rsidRPr="000A09AB">
        <w:rPr>
          <w:color w:val="FF0000"/>
          <w:sz w:val="24"/>
          <w:szCs w:val="24"/>
        </w:rPr>
        <w:t>X</w:t>
      </w:r>
      <w:r w:rsidR="00B50955">
        <w:rPr>
          <w:sz w:val="24"/>
          <w:szCs w:val="24"/>
        </w:rPr>
        <w:t xml:space="preserve"> </w:t>
      </w:r>
      <w:r w:rsidR="00DE78D8" w:rsidRPr="00B50955">
        <w:rPr>
          <w:rFonts w:hint="eastAsia"/>
          <w:sz w:val="24"/>
          <w:szCs w:val="24"/>
        </w:rPr>
        <w:t xml:space="preserve"> )</w:t>
      </w:r>
    </w:p>
    <w:p w14:paraId="769AB2AC" w14:textId="77777777" w:rsidR="00DE78D8" w:rsidRPr="00B50955" w:rsidRDefault="005B45B7" w:rsidP="00DE78D8">
      <w:pPr>
        <w:rPr>
          <w:sz w:val="24"/>
          <w:szCs w:val="24"/>
        </w:rPr>
      </w:pPr>
      <w:r w:rsidRPr="00B50955">
        <w:rPr>
          <w:rFonts w:hint="eastAsia"/>
          <w:sz w:val="24"/>
          <w:szCs w:val="24"/>
        </w:rPr>
        <w:t>(1</w:t>
      </w:r>
      <w:r w:rsidRPr="00B50955">
        <w:rPr>
          <w:sz w:val="24"/>
          <w:szCs w:val="24"/>
        </w:rPr>
        <w:t>0</w:t>
      </w:r>
      <w:r w:rsidR="00DE78D8" w:rsidRPr="00B50955">
        <w:rPr>
          <w:rFonts w:hint="eastAsia"/>
          <w:sz w:val="24"/>
          <w:szCs w:val="24"/>
        </w:rPr>
        <w:t>)</w:t>
      </w:r>
      <w:r w:rsidR="00BA596C" w:rsidRPr="00B50955">
        <w:rPr>
          <w:sz w:val="24"/>
          <w:szCs w:val="24"/>
        </w:rPr>
        <w:t xml:space="preserve"> </w:t>
      </w:r>
      <w:r w:rsidR="00DE78D8" w:rsidRPr="00B50955">
        <w:rPr>
          <w:sz w:val="24"/>
          <w:szCs w:val="24"/>
        </w:rPr>
        <w:t>char * p</w:t>
      </w:r>
      <w:r w:rsidR="00DE78D8" w:rsidRPr="00B50955">
        <w:rPr>
          <w:rFonts w:hint="eastAsia"/>
          <w:sz w:val="24"/>
          <w:szCs w:val="24"/>
        </w:rPr>
        <w:t>=</w:t>
      </w:r>
      <w:r w:rsidR="00DE78D8" w:rsidRPr="00B50955">
        <w:rPr>
          <w:sz w:val="24"/>
          <w:szCs w:val="24"/>
        </w:rPr>
        <w:t>"</w:t>
      </w:r>
      <w:proofErr w:type="spellStart"/>
      <w:r w:rsidR="00DE78D8" w:rsidRPr="00B50955">
        <w:rPr>
          <w:sz w:val="24"/>
          <w:szCs w:val="24"/>
        </w:rPr>
        <w:t>hust</w:t>
      </w:r>
      <w:proofErr w:type="spellEnd"/>
      <w:r w:rsidR="00DE78D8" w:rsidRPr="00B50955">
        <w:rPr>
          <w:sz w:val="24"/>
          <w:szCs w:val="24"/>
        </w:rPr>
        <w:t xml:space="preserve">"; </w:t>
      </w:r>
      <w:r w:rsidR="00DE78D8" w:rsidRPr="00B50955">
        <w:rPr>
          <w:rFonts w:hint="eastAsia"/>
          <w:sz w:val="24"/>
          <w:szCs w:val="24"/>
        </w:rPr>
        <w:t xml:space="preserve">                                          ( </w:t>
      </w:r>
      <w:r w:rsidR="00B50955">
        <w:rPr>
          <w:sz w:val="24"/>
          <w:szCs w:val="24"/>
        </w:rPr>
        <w:t xml:space="preserve"> </w:t>
      </w:r>
      <w:r w:rsidR="000A09AB" w:rsidRPr="000A09AB">
        <w:rPr>
          <w:color w:val="FF0000"/>
          <w:sz w:val="24"/>
          <w:szCs w:val="24"/>
        </w:rPr>
        <w:t>X</w:t>
      </w:r>
      <w:r w:rsidR="00DE78D8" w:rsidRPr="00B50955">
        <w:rPr>
          <w:rFonts w:hint="eastAsia"/>
          <w:sz w:val="24"/>
          <w:szCs w:val="24"/>
        </w:rPr>
        <w:t xml:space="preserve">  )</w:t>
      </w:r>
    </w:p>
    <w:p w14:paraId="27C56047" w14:textId="77777777" w:rsidR="00DE78D8" w:rsidRPr="00B50955" w:rsidRDefault="00DE78D8" w:rsidP="00BA596C">
      <w:pPr>
        <w:ind w:firstLineChars="150" w:firstLine="360"/>
        <w:rPr>
          <w:sz w:val="24"/>
          <w:szCs w:val="24"/>
        </w:rPr>
      </w:pPr>
      <w:r w:rsidRPr="00B50955">
        <w:rPr>
          <w:sz w:val="24"/>
          <w:szCs w:val="24"/>
        </w:rPr>
        <w:t xml:space="preserve">gets (p); </w:t>
      </w:r>
    </w:p>
    <w:p w14:paraId="5A0B5DEE" w14:textId="77777777" w:rsidR="00DE78D8" w:rsidRPr="00B50955" w:rsidRDefault="005B45B7" w:rsidP="00DE78D8">
      <w:pPr>
        <w:rPr>
          <w:sz w:val="24"/>
          <w:szCs w:val="24"/>
        </w:rPr>
      </w:pPr>
      <w:r w:rsidRPr="00B50955">
        <w:rPr>
          <w:sz w:val="24"/>
          <w:szCs w:val="24"/>
        </w:rPr>
        <w:t>(11</w:t>
      </w:r>
      <w:r w:rsidR="00DE78D8" w:rsidRPr="00B50955">
        <w:rPr>
          <w:sz w:val="24"/>
          <w:szCs w:val="24"/>
        </w:rPr>
        <w:t xml:space="preserve">) #define N = 50; </w:t>
      </w:r>
      <w:r w:rsidR="00DE78D8" w:rsidRPr="00B50955">
        <w:rPr>
          <w:rFonts w:hint="eastAsia"/>
          <w:sz w:val="24"/>
          <w:szCs w:val="24"/>
        </w:rPr>
        <w:t xml:space="preserve">                                           ( </w:t>
      </w:r>
      <w:r w:rsidR="00B50955" w:rsidRPr="000A09AB">
        <w:rPr>
          <w:color w:val="FF0000"/>
          <w:sz w:val="24"/>
          <w:szCs w:val="24"/>
        </w:rPr>
        <w:t xml:space="preserve"> </w:t>
      </w:r>
      <w:r w:rsidR="000A09AB" w:rsidRPr="000A09AB">
        <w:rPr>
          <w:color w:val="FF0000"/>
          <w:sz w:val="24"/>
          <w:szCs w:val="24"/>
        </w:rPr>
        <w:t>X</w:t>
      </w:r>
      <w:r w:rsidR="00DE78D8" w:rsidRPr="00B50955">
        <w:rPr>
          <w:rFonts w:hint="eastAsia"/>
          <w:sz w:val="24"/>
          <w:szCs w:val="24"/>
        </w:rPr>
        <w:t xml:space="preserve">  )</w:t>
      </w:r>
    </w:p>
    <w:p w14:paraId="011F6103" w14:textId="77777777" w:rsidR="00DE78D8" w:rsidRPr="00B50955" w:rsidRDefault="00DE78D8" w:rsidP="00DE78D8">
      <w:pPr>
        <w:ind w:firstLine="420"/>
        <w:rPr>
          <w:sz w:val="24"/>
          <w:szCs w:val="24"/>
        </w:rPr>
      </w:pPr>
      <w:r w:rsidRPr="00B50955">
        <w:rPr>
          <w:sz w:val="24"/>
          <w:szCs w:val="24"/>
        </w:rPr>
        <w:t xml:space="preserve">int a[N] ; </w:t>
      </w:r>
    </w:p>
    <w:p w14:paraId="2BD952A2" w14:textId="77777777" w:rsidR="00DE78D8" w:rsidRPr="00B50955" w:rsidRDefault="00DE78D8" w:rsidP="00DE78D8">
      <w:pPr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5B45B7" w:rsidRPr="00B50955">
        <w:rPr>
          <w:sz w:val="24"/>
          <w:szCs w:val="24"/>
        </w:rPr>
        <w:t>12</w:t>
      </w:r>
      <w:r w:rsidRPr="00B50955">
        <w:rPr>
          <w:sz w:val="24"/>
          <w:szCs w:val="24"/>
        </w:rPr>
        <w:t>) float a</w:t>
      </w:r>
      <w:r w:rsidRPr="00B50955">
        <w:rPr>
          <w:rFonts w:hint="eastAsia"/>
          <w:sz w:val="24"/>
          <w:szCs w:val="24"/>
        </w:rPr>
        <w:t>=1</w:t>
      </w:r>
      <w:r w:rsidRPr="00B50955">
        <w:rPr>
          <w:sz w:val="24"/>
          <w:szCs w:val="24"/>
        </w:rPr>
        <w:t xml:space="preserve">, *b=&amp;a, </w:t>
      </w:r>
      <w:r w:rsidRPr="00B50955">
        <w:rPr>
          <w:rFonts w:hint="eastAsia"/>
          <w:sz w:val="24"/>
          <w:szCs w:val="24"/>
        </w:rPr>
        <w:t>*</w:t>
      </w:r>
      <w:r w:rsidRPr="00B50955">
        <w:rPr>
          <w:sz w:val="24"/>
          <w:szCs w:val="24"/>
        </w:rPr>
        <w:t>*c</w:t>
      </w:r>
      <w:r w:rsidRPr="00B50955">
        <w:rPr>
          <w:rFonts w:hint="eastAsia"/>
          <w:sz w:val="24"/>
          <w:szCs w:val="24"/>
        </w:rPr>
        <w:t>=</w:t>
      </w:r>
      <w:r w:rsidRPr="00B50955">
        <w:rPr>
          <w:sz w:val="24"/>
          <w:szCs w:val="24"/>
        </w:rPr>
        <w:t>b</w:t>
      </w:r>
      <w:r w:rsidRPr="00B50955">
        <w:rPr>
          <w:rFonts w:hint="eastAsia"/>
          <w:sz w:val="24"/>
          <w:szCs w:val="24"/>
        </w:rPr>
        <w:t>;</w:t>
      </w:r>
      <w:r w:rsidRPr="00B50955">
        <w:rPr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                          </w:t>
      </w:r>
      <w:r w:rsidR="00B50955">
        <w:rPr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      ( </w:t>
      </w:r>
      <w:r w:rsidR="0079052C">
        <w:rPr>
          <w:rFonts w:ascii="宋体" w:hAnsi="宋体" w:hint="eastAsia"/>
          <w:color w:val="FF0000"/>
          <w:sz w:val="24"/>
          <w:szCs w:val="24"/>
        </w:rPr>
        <w:t xml:space="preserve"> </w:t>
      </w:r>
      <w:r w:rsidR="0079052C" w:rsidRPr="000A09AB">
        <w:rPr>
          <w:color w:val="FF0000"/>
          <w:sz w:val="24"/>
          <w:szCs w:val="24"/>
        </w:rPr>
        <w:t>X</w:t>
      </w:r>
      <w:r w:rsidRPr="00B50955">
        <w:rPr>
          <w:rFonts w:hint="eastAsia"/>
          <w:sz w:val="24"/>
          <w:szCs w:val="24"/>
        </w:rPr>
        <w:t xml:space="preserve">  )</w:t>
      </w:r>
    </w:p>
    <w:p w14:paraId="4B43E093" w14:textId="77777777" w:rsidR="00DE78D8" w:rsidRPr="00B50955" w:rsidRDefault="005B45B7" w:rsidP="00DE78D8">
      <w:pPr>
        <w:rPr>
          <w:sz w:val="24"/>
          <w:szCs w:val="24"/>
        </w:rPr>
      </w:pPr>
      <w:r w:rsidRPr="00B50955">
        <w:rPr>
          <w:sz w:val="24"/>
          <w:szCs w:val="24"/>
        </w:rPr>
        <w:t>(13</w:t>
      </w:r>
      <w:r w:rsidR="00DE78D8" w:rsidRPr="00B50955">
        <w:rPr>
          <w:sz w:val="24"/>
          <w:szCs w:val="24"/>
        </w:rPr>
        <w:t xml:space="preserve">) float * </w:t>
      </w:r>
      <w:r w:rsidR="00DE78D8" w:rsidRPr="00B50955">
        <w:rPr>
          <w:rFonts w:hint="eastAsia"/>
          <w:sz w:val="24"/>
          <w:szCs w:val="24"/>
        </w:rPr>
        <w:t>p</w:t>
      </w:r>
      <w:r w:rsidR="00DE78D8" w:rsidRPr="00B50955">
        <w:rPr>
          <w:sz w:val="24"/>
          <w:szCs w:val="24"/>
        </w:rPr>
        <w:t>, a[2</w:t>
      </w:r>
      <w:r w:rsidR="00DE78D8" w:rsidRPr="00B50955">
        <w:rPr>
          <w:rFonts w:hint="eastAsia"/>
          <w:sz w:val="24"/>
          <w:szCs w:val="24"/>
        </w:rPr>
        <w:t>]</w:t>
      </w:r>
      <w:r w:rsidR="00DE78D8" w:rsidRPr="00B50955">
        <w:rPr>
          <w:sz w:val="24"/>
          <w:szCs w:val="24"/>
        </w:rPr>
        <w:t>[3</w:t>
      </w:r>
      <w:r w:rsidR="00DE78D8" w:rsidRPr="00B50955">
        <w:rPr>
          <w:rFonts w:hint="eastAsia"/>
          <w:sz w:val="24"/>
          <w:szCs w:val="24"/>
        </w:rPr>
        <w:t>]</w:t>
      </w:r>
      <w:r w:rsidR="00DE78D8" w:rsidRPr="00B50955">
        <w:rPr>
          <w:sz w:val="24"/>
          <w:szCs w:val="24"/>
        </w:rPr>
        <w:t xml:space="preserve"> ; </w:t>
      </w:r>
      <w:r w:rsidR="00DE78D8" w:rsidRPr="00B50955">
        <w:rPr>
          <w:rFonts w:hint="eastAsia"/>
          <w:sz w:val="24"/>
          <w:szCs w:val="24"/>
        </w:rPr>
        <w:t xml:space="preserve">                                         ( </w:t>
      </w:r>
      <w:r w:rsidRPr="00B50955">
        <w:rPr>
          <w:sz w:val="24"/>
          <w:szCs w:val="24"/>
        </w:rPr>
        <w:t xml:space="preserve"> </w:t>
      </w:r>
      <w:r w:rsidR="000A09AB" w:rsidRPr="000A09AB">
        <w:rPr>
          <w:rFonts w:ascii="宋体" w:hAnsi="宋体" w:hint="eastAsia"/>
          <w:color w:val="FF0000"/>
          <w:sz w:val="24"/>
          <w:szCs w:val="24"/>
        </w:rPr>
        <w:t>√</w:t>
      </w:r>
      <w:r w:rsidR="00DE78D8" w:rsidRPr="00B50955">
        <w:rPr>
          <w:rFonts w:hint="eastAsia"/>
          <w:sz w:val="24"/>
          <w:szCs w:val="24"/>
        </w:rPr>
        <w:t xml:space="preserve"> )</w:t>
      </w:r>
    </w:p>
    <w:p w14:paraId="060B56F0" w14:textId="77777777" w:rsidR="00DE78D8" w:rsidRPr="00B50955" w:rsidRDefault="00DE78D8" w:rsidP="00DE78D8">
      <w:pPr>
        <w:ind w:firstLine="420"/>
        <w:rPr>
          <w:sz w:val="24"/>
          <w:szCs w:val="24"/>
        </w:rPr>
      </w:pPr>
      <w:r w:rsidRPr="00B50955">
        <w:rPr>
          <w:sz w:val="24"/>
          <w:szCs w:val="24"/>
        </w:rPr>
        <w:t>p</w:t>
      </w:r>
      <w:r w:rsidRPr="00B50955">
        <w:rPr>
          <w:rFonts w:hint="eastAsia"/>
          <w:sz w:val="24"/>
          <w:szCs w:val="24"/>
        </w:rPr>
        <w:t>=</w:t>
      </w:r>
      <w:r w:rsidRPr="00B50955">
        <w:rPr>
          <w:sz w:val="24"/>
          <w:szCs w:val="24"/>
        </w:rPr>
        <w:t xml:space="preserve">*a+ 1 ; </w:t>
      </w:r>
    </w:p>
    <w:p w14:paraId="7C12E3CA" w14:textId="77777777" w:rsidR="00DE78D8" w:rsidRPr="00B50955" w:rsidRDefault="00BA596C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DE78D8" w:rsidRPr="00B50955">
        <w:rPr>
          <w:sz w:val="24"/>
          <w:szCs w:val="24"/>
        </w:rPr>
        <w:t>1</w:t>
      </w:r>
      <w:r w:rsidR="005B45B7" w:rsidRPr="00B50955">
        <w:rPr>
          <w:sz w:val="24"/>
          <w:szCs w:val="24"/>
        </w:rPr>
        <w:t>4</w:t>
      </w:r>
      <w:r w:rsidRPr="00B50955">
        <w:rPr>
          <w:sz w:val="24"/>
          <w:szCs w:val="24"/>
        </w:rPr>
        <w:t>)</w:t>
      </w:r>
      <w:r w:rsidR="00DE78D8" w:rsidRPr="00B50955">
        <w:rPr>
          <w:sz w:val="24"/>
          <w:szCs w:val="24"/>
        </w:rPr>
        <w:t xml:space="preserve"> int</w:t>
      </w:r>
      <w:r w:rsidRPr="00B50955">
        <w:rPr>
          <w:sz w:val="24"/>
          <w:szCs w:val="24"/>
        </w:rPr>
        <w:t xml:space="preserve"> </w:t>
      </w:r>
      <w:r w:rsidR="00DE78D8" w:rsidRPr="00B50955">
        <w:rPr>
          <w:sz w:val="24"/>
          <w:szCs w:val="24"/>
        </w:rPr>
        <w:t>_</w:t>
      </w:r>
      <w:proofErr w:type="spellStart"/>
      <w:r w:rsidR="00DE78D8" w:rsidRPr="00B50955">
        <w:rPr>
          <w:sz w:val="24"/>
          <w:szCs w:val="24"/>
        </w:rPr>
        <w:t>Max_int</w:t>
      </w:r>
      <w:proofErr w:type="spellEnd"/>
      <w:r w:rsidR="00DE78D8" w:rsidRPr="00B50955">
        <w:rPr>
          <w:sz w:val="24"/>
          <w:szCs w:val="24"/>
        </w:rPr>
        <w:t xml:space="preserve"> = 65535; </w:t>
      </w:r>
      <w:r w:rsidR="00DE78D8" w:rsidRPr="00B50955">
        <w:rPr>
          <w:rFonts w:hint="eastAsia"/>
          <w:sz w:val="24"/>
          <w:szCs w:val="24"/>
        </w:rPr>
        <w:t xml:space="preserve">                 </w:t>
      </w:r>
      <w:r w:rsidR="005B45B7" w:rsidRPr="00B50955">
        <w:rPr>
          <w:sz w:val="24"/>
          <w:szCs w:val="24"/>
        </w:rPr>
        <w:t xml:space="preserve"> </w:t>
      </w:r>
      <w:r w:rsidR="00DE78D8" w:rsidRPr="00B50955">
        <w:rPr>
          <w:rFonts w:hint="eastAsia"/>
          <w:sz w:val="24"/>
          <w:szCs w:val="24"/>
        </w:rPr>
        <w:t xml:space="preserve">                   (  </w:t>
      </w:r>
      <w:r w:rsidR="000A09AB" w:rsidRPr="000A09AB">
        <w:rPr>
          <w:color w:val="FF0000"/>
          <w:sz w:val="24"/>
          <w:szCs w:val="24"/>
        </w:rPr>
        <w:t>X</w:t>
      </w:r>
      <w:r w:rsidR="00DE78D8" w:rsidRPr="00B50955">
        <w:rPr>
          <w:rFonts w:hint="eastAsia"/>
          <w:sz w:val="24"/>
          <w:szCs w:val="24"/>
        </w:rPr>
        <w:t xml:space="preserve">  )</w:t>
      </w:r>
    </w:p>
    <w:p w14:paraId="7BB9BBD5" w14:textId="77777777" w:rsidR="00DE78D8" w:rsidRPr="00B50955" w:rsidRDefault="00BA596C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5B45B7" w:rsidRPr="00B50955">
        <w:rPr>
          <w:sz w:val="24"/>
          <w:szCs w:val="24"/>
        </w:rPr>
        <w:t>15</w:t>
      </w:r>
      <w:r w:rsidRPr="00B50955">
        <w:rPr>
          <w:sz w:val="24"/>
          <w:szCs w:val="24"/>
        </w:rPr>
        <w:t>)</w:t>
      </w:r>
      <w:r w:rsidR="00DE78D8" w:rsidRPr="00B50955">
        <w:rPr>
          <w:sz w:val="24"/>
          <w:szCs w:val="24"/>
        </w:rPr>
        <w:t xml:space="preserve"> #define</w:t>
      </w:r>
      <w:r w:rsidR="005B45B7" w:rsidRPr="00B50955">
        <w:rPr>
          <w:sz w:val="24"/>
          <w:szCs w:val="24"/>
        </w:rPr>
        <w:t xml:space="preserve"> </w:t>
      </w:r>
      <w:r w:rsidR="00DE78D8" w:rsidRPr="00B50955">
        <w:rPr>
          <w:sz w:val="24"/>
          <w:szCs w:val="24"/>
        </w:rPr>
        <w:t xml:space="preserve"> N  018</w:t>
      </w:r>
    </w:p>
    <w:p w14:paraId="1F67D989" w14:textId="77777777" w:rsidR="00DE78D8" w:rsidRPr="00B50955" w:rsidRDefault="00DE78D8" w:rsidP="005B45B7">
      <w:pPr>
        <w:ind w:right="240" w:firstLineChars="200" w:firstLine="48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int   a = N;</w:t>
      </w:r>
      <w:r w:rsidRPr="00B50955">
        <w:rPr>
          <w:rFonts w:hint="eastAsia"/>
          <w:sz w:val="24"/>
          <w:szCs w:val="24"/>
        </w:rPr>
        <w:t xml:space="preserve">                                              ( </w:t>
      </w:r>
      <w:r w:rsidRPr="000A09AB">
        <w:rPr>
          <w:rFonts w:hint="eastAsia"/>
          <w:color w:val="FF0000"/>
          <w:sz w:val="24"/>
          <w:szCs w:val="24"/>
        </w:rPr>
        <w:t xml:space="preserve"> </w:t>
      </w:r>
      <w:r w:rsidR="000A09AB" w:rsidRPr="000A09AB">
        <w:rPr>
          <w:color w:val="FF0000"/>
          <w:sz w:val="24"/>
          <w:szCs w:val="24"/>
        </w:rPr>
        <w:t>X</w:t>
      </w:r>
      <w:r w:rsidRPr="00B50955">
        <w:rPr>
          <w:rFonts w:hint="eastAsia"/>
          <w:sz w:val="24"/>
          <w:szCs w:val="24"/>
        </w:rPr>
        <w:t xml:space="preserve"> )</w:t>
      </w:r>
    </w:p>
    <w:p w14:paraId="6E1119AF" w14:textId="77777777" w:rsidR="00DE78D8" w:rsidRPr="00B50955" w:rsidRDefault="00BA596C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5B45B7" w:rsidRPr="00B50955">
        <w:rPr>
          <w:sz w:val="24"/>
          <w:szCs w:val="24"/>
        </w:rPr>
        <w:t>16</w:t>
      </w:r>
      <w:r w:rsidRPr="00B50955">
        <w:rPr>
          <w:sz w:val="24"/>
          <w:szCs w:val="24"/>
        </w:rPr>
        <w:t xml:space="preserve">) </w:t>
      </w:r>
      <w:r w:rsidR="00DE78D8" w:rsidRPr="00B50955">
        <w:rPr>
          <w:sz w:val="24"/>
          <w:szCs w:val="24"/>
        </w:rPr>
        <w:t>int   *</w:t>
      </w:r>
      <w:proofErr w:type="spellStart"/>
      <w:r w:rsidR="00DE78D8" w:rsidRPr="00B50955">
        <w:rPr>
          <w:sz w:val="24"/>
          <w:szCs w:val="24"/>
        </w:rPr>
        <w:t>p,a</w:t>
      </w:r>
      <w:proofErr w:type="spellEnd"/>
      <w:r w:rsidR="00DE78D8" w:rsidRPr="00B50955">
        <w:rPr>
          <w:sz w:val="24"/>
          <w:szCs w:val="24"/>
        </w:rPr>
        <w:t>[10];</w:t>
      </w:r>
    </w:p>
    <w:p w14:paraId="21134244" w14:textId="77777777" w:rsidR="00DE78D8" w:rsidRPr="00B50955" w:rsidRDefault="00DE78D8" w:rsidP="005B45B7">
      <w:pPr>
        <w:ind w:right="240" w:firstLineChars="200" w:firstLine="48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*p=a[0];</w:t>
      </w:r>
      <w:r w:rsidRPr="00B50955">
        <w:rPr>
          <w:rFonts w:hint="eastAsia"/>
          <w:sz w:val="24"/>
          <w:szCs w:val="24"/>
        </w:rPr>
        <w:t xml:space="preserve">                                                 (</w:t>
      </w:r>
      <w:r w:rsidRPr="000A09AB">
        <w:rPr>
          <w:rFonts w:hint="eastAsia"/>
          <w:color w:val="FF0000"/>
          <w:sz w:val="24"/>
          <w:szCs w:val="24"/>
        </w:rPr>
        <w:t xml:space="preserve"> </w:t>
      </w:r>
      <w:r w:rsidR="000A09AB" w:rsidRPr="000A09AB">
        <w:rPr>
          <w:color w:val="FF0000"/>
          <w:sz w:val="24"/>
          <w:szCs w:val="24"/>
        </w:rPr>
        <w:t>X</w:t>
      </w:r>
      <w:r w:rsidRPr="000A09AB">
        <w:rPr>
          <w:rFonts w:hint="eastAsia"/>
          <w:color w:val="FF0000"/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)</w:t>
      </w:r>
    </w:p>
    <w:p w14:paraId="7AE1EF8F" w14:textId="77777777" w:rsidR="00DE78D8" w:rsidRPr="00B50955" w:rsidRDefault="005B45B7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(17)</w:t>
      </w:r>
      <w:r w:rsidR="00DE78D8" w:rsidRPr="00B50955">
        <w:rPr>
          <w:sz w:val="24"/>
          <w:szCs w:val="24"/>
        </w:rPr>
        <w:t xml:space="preserve"> char *</w:t>
      </w:r>
      <w:proofErr w:type="spellStart"/>
      <w:r w:rsidR="00DE78D8" w:rsidRPr="00B50955">
        <w:rPr>
          <w:sz w:val="24"/>
          <w:szCs w:val="24"/>
        </w:rPr>
        <w:t>pstr</w:t>
      </w:r>
      <w:proofErr w:type="spellEnd"/>
      <w:r w:rsidR="00DE78D8" w:rsidRPr="00B50955">
        <w:rPr>
          <w:sz w:val="24"/>
          <w:szCs w:val="24"/>
        </w:rPr>
        <w:t>, str[20];</w:t>
      </w:r>
    </w:p>
    <w:p w14:paraId="48B03E61" w14:textId="77777777" w:rsidR="00DE78D8" w:rsidRPr="00B50955" w:rsidRDefault="00DE78D8" w:rsidP="005B45B7">
      <w:pPr>
        <w:ind w:right="240" w:firstLineChars="200" w:firstLine="480"/>
        <w:jc w:val="left"/>
        <w:rPr>
          <w:sz w:val="24"/>
          <w:szCs w:val="24"/>
        </w:rPr>
      </w:pPr>
      <w:proofErr w:type="spellStart"/>
      <w:r w:rsidRPr="00B50955">
        <w:rPr>
          <w:sz w:val="24"/>
          <w:szCs w:val="24"/>
        </w:rPr>
        <w:t>pstr</w:t>
      </w:r>
      <w:proofErr w:type="spellEnd"/>
      <w:r w:rsidRPr="00B50955">
        <w:rPr>
          <w:sz w:val="24"/>
          <w:szCs w:val="24"/>
        </w:rPr>
        <w:t xml:space="preserve">=str=”HUST”; </w:t>
      </w:r>
      <w:r w:rsidRPr="00B50955">
        <w:rPr>
          <w:rFonts w:hint="eastAsia"/>
          <w:sz w:val="24"/>
          <w:szCs w:val="24"/>
        </w:rPr>
        <w:t xml:space="preserve">                                         ( </w:t>
      </w:r>
      <w:r w:rsidR="000A09AB" w:rsidRPr="000A09AB">
        <w:rPr>
          <w:color w:val="FF0000"/>
          <w:sz w:val="24"/>
          <w:szCs w:val="24"/>
        </w:rPr>
        <w:t>X</w:t>
      </w:r>
      <w:r w:rsidRPr="000A09AB">
        <w:rPr>
          <w:rFonts w:hint="eastAsia"/>
          <w:color w:val="FF0000"/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)</w:t>
      </w:r>
    </w:p>
    <w:p w14:paraId="2C55EBC7" w14:textId="77777777" w:rsidR="00DE78D8" w:rsidRPr="00B50955" w:rsidRDefault="005B45B7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(1</w:t>
      </w:r>
      <w:r w:rsidR="00DE78D8" w:rsidRPr="00B50955">
        <w:rPr>
          <w:sz w:val="24"/>
          <w:szCs w:val="24"/>
        </w:rPr>
        <w:t>8</w:t>
      </w:r>
      <w:r w:rsidRPr="00B50955">
        <w:rPr>
          <w:sz w:val="24"/>
          <w:szCs w:val="24"/>
        </w:rPr>
        <w:t xml:space="preserve">) </w:t>
      </w:r>
      <w:r w:rsidR="00DE78D8" w:rsidRPr="00B50955">
        <w:rPr>
          <w:sz w:val="24"/>
          <w:szCs w:val="24"/>
        </w:rPr>
        <w:t>while(3)</w:t>
      </w:r>
      <w:r w:rsidRPr="00B50955">
        <w:rPr>
          <w:sz w:val="24"/>
          <w:szCs w:val="24"/>
        </w:rPr>
        <w:t xml:space="preserve"> </w:t>
      </w:r>
      <w:r w:rsidR="00DE78D8" w:rsidRPr="00B50955">
        <w:rPr>
          <w:sz w:val="24"/>
          <w:szCs w:val="24"/>
        </w:rPr>
        <w:t>if(</w:t>
      </w:r>
      <w:proofErr w:type="spellStart"/>
      <w:r w:rsidR="00DE78D8" w:rsidRPr="00B50955">
        <w:rPr>
          <w:sz w:val="24"/>
          <w:szCs w:val="24"/>
        </w:rPr>
        <w:t>getchar</w:t>
      </w:r>
      <w:proofErr w:type="spellEnd"/>
      <w:r w:rsidR="00DE78D8" w:rsidRPr="00B50955">
        <w:rPr>
          <w:sz w:val="24"/>
          <w:szCs w:val="24"/>
        </w:rPr>
        <w:t>()==‘0’)</w:t>
      </w:r>
      <w:r w:rsidRPr="00B50955">
        <w:rPr>
          <w:sz w:val="24"/>
          <w:szCs w:val="24"/>
        </w:rPr>
        <w:t xml:space="preserve"> </w:t>
      </w:r>
      <w:r w:rsidR="00DE78D8" w:rsidRPr="00B50955">
        <w:rPr>
          <w:sz w:val="24"/>
          <w:szCs w:val="24"/>
        </w:rPr>
        <w:t>break;</w:t>
      </w:r>
      <w:r w:rsidRPr="00B50955">
        <w:rPr>
          <w:sz w:val="24"/>
          <w:szCs w:val="24"/>
        </w:rPr>
        <w:t xml:space="preserve">    </w:t>
      </w:r>
      <w:r w:rsidR="00DE78D8" w:rsidRPr="00B50955">
        <w:rPr>
          <w:rFonts w:hint="eastAsia"/>
          <w:sz w:val="24"/>
          <w:szCs w:val="24"/>
        </w:rPr>
        <w:t xml:space="preserve">                          ( </w:t>
      </w:r>
      <w:r w:rsidR="000A09AB" w:rsidRPr="000A09AB">
        <w:rPr>
          <w:rFonts w:ascii="宋体" w:hAnsi="宋体" w:hint="eastAsia"/>
          <w:color w:val="FF0000"/>
          <w:sz w:val="24"/>
          <w:szCs w:val="24"/>
        </w:rPr>
        <w:t>√</w:t>
      </w:r>
      <w:r w:rsidR="00DE78D8" w:rsidRPr="00B50955">
        <w:rPr>
          <w:rFonts w:hint="eastAsia"/>
          <w:sz w:val="24"/>
          <w:szCs w:val="24"/>
        </w:rPr>
        <w:t xml:space="preserve">  )</w:t>
      </w:r>
    </w:p>
    <w:p w14:paraId="7742F147" w14:textId="77777777" w:rsidR="00DE78D8" w:rsidRPr="00B50955" w:rsidRDefault="005B45B7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(1</w:t>
      </w:r>
      <w:r w:rsidR="00DE78D8" w:rsidRPr="00B50955">
        <w:rPr>
          <w:sz w:val="24"/>
          <w:szCs w:val="24"/>
        </w:rPr>
        <w:t>9</w:t>
      </w:r>
      <w:r w:rsidRPr="00B50955">
        <w:rPr>
          <w:sz w:val="24"/>
          <w:szCs w:val="24"/>
        </w:rPr>
        <w:t xml:space="preserve">) </w:t>
      </w:r>
      <w:r w:rsidR="00DE78D8" w:rsidRPr="00B50955">
        <w:rPr>
          <w:sz w:val="24"/>
          <w:szCs w:val="24"/>
        </w:rPr>
        <w:t>int x= (3&gt;5);</w:t>
      </w:r>
      <w:r w:rsidR="00DE78D8" w:rsidRPr="00B50955">
        <w:rPr>
          <w:rFonts w:hint="eastAsia"/>
          <w:sz w:val="24"/>
          <w:szCs w:val="24"/>
        </w:rPr>
        <w:t xml:space="preserve"> </w:t>
      </w:r>
      <w:r w:rsidRPr="00B50955">
        <w:rPr>
          <w:sz w:val="24"/>
          <w:szCs w:val="24"/>
        </w:rPr>
        <w:t xml:space="preserve"> </w:t>
      </w:r>
      <w:r w:rsidR="00DE78D8" w:rsidRPr="00B50955">
        <w:rPr>
          <w:rFonts w:hint="eastAsia"/>
          <w:sz w:val="24"/>
          <w:szCs w:val="24"/>
        </w:rPr>
        <w:t xml:space="preserve">                                            </w:t>
      </w:r>
      <w:r w:rsidR="00DE78D8" w:rsidRPr="00B50955">
        <w:rPr>
          <w:sz w:val="24"/>
          <w:szCs w:val="24"/>
        </w:rPr>
        <w:t xml:space="preserve"> </w:t>
      </w:r>
      <w:r w:rsidR="00DE78D8" w:rsidRPr="00B50955">
        <w:rPr>
          <w:rFonts w:hint="eastAsia"/>
          <w:sz w:val="24"/>
          <w:szCs w:val="24"/>
        </w:rPr>
        <w:t xml:space="preserve">( </w:t>
      </w:r>
      <w:r w:rsidR="000A09AB" w:rsidRPr="000A09AB">
        <w:rPr>
          <w:rFonts w:ascii="宋体" w:hAnsi="宋体" w:hint="eastAsia"/>
          <w:color w:val="FF0000"/>
          <w:sz w:val="24"/>
          <w:szCs w:val="24"/>
        </w:rPr>
        <w:t>√</w:t>
      </w:r>
      <w:r w:rsidR="00DE78D8" w:rsidRPr="00B50955">
        <w:rPr>
          <w:rFonts w:hint="eastAsia"/>
          <w:sz w:val="24"/>
          <w:szCs w:val="24"/>
        </w:rPr>
        <w:t xml:space="preserve">  )</w:t>
      </w:r>
    </w:p>
    <w:p w14:paraId="5E2F35A4" w14:textId="77777777" w:rsidR="00DE78D8" w:rsidRPr="00B50955" w:rsidRDefault="005B45B7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(2</w:t>
      </w:r>
      <w:r w:rsidR="00DE78D8" w:rsidRPr="00B50955">
        <w:rPr>
          <w:sz w:val="24"/>
          <w:szCs w:val="24"/>
        </w:rPr>
        <w:t>0</w:t>
      </w:r>
      <w:r w:rsidRPr="00B50955">
        <w:rPr>
          <w:sz w:val="24"/>
          <w:szCs w:val="24"/>
        </w:rPr>
        <w:t>)</w:t>
      </w:r>
      <w:r w:rsidR="00DE78D8" w:rsidRPr="00B50955">
        <w:rPr>
          <w:sz w:val="24"/>
          <w:szCs w:val="24"/>
        </w:rPr>
        <w:t xml:space="preserve"> float *p[3],</w:t>
      </w:r>
      <w:r w:rsidR="00B50955">
        <w:rPr>
          <w:sz w:val="24"/>
          <w:szCs w:val="24"/>
        </w:rPr>
        <w:t xml:space="preserve"> </w:t>
      </w:r>
      <w:r w:rsidR="00DE78D8" w:rsidRPr="00B50955">
        <w:rPr>
          <w:sz w:val="24"/>
          <w:szCs w:val="24"/>
        </w:rPr>
        <w:t>a[2][3];</w:t>
      </w:r>
    </w:p>
    <w:p w14:paraId="5429B05D" w14:textId="77777777" w:rsidR="00DE78D8" w:rsidRPr="00B50955" w:rsidRDefault="00DE78D8" w:rsidP="005B45B7">
      <w:pPr>
        <w:ind w:right="240" w:firstLineChars="200" w:firstLine="48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p=a;</w:t>
      </w:r>
      <w:r w:rsidRPr="00B50955">
        <w:rPr>
          <w:rFonts w:hint="eastAsia"/>
          <w:sz w:val="24"/>
          <w:szCs w:val="24"/>
        </w:rPr>
        <w:t xml:space="preserve">                                                    ( </w:t>
      </w:r>
      <w:r w:rsidR="000A09AB" w:rsidRPr="000A09AB">
        <w:rPr>
          <w:color w:val="FF0000"/>
          <w:sz w:val="24"/>
          <w:szCs w:val="24"/>
        </w:rPr>
        <w:t>X</w:t>
      </w:r>
      <w:r w:rsidRPr="00B50955">
        <w:rPr>
          <w:rFonts w:hint="eastAsia"/>
          <w:sz w:val="24"/>
          <w:szCs w:val="24"/>
        </w:rPr>
        <w:t xml:space="preserve">  )</w:t>
      </w:r>
    </w:p>
    <w:p w14:paraId="5E5FCD2E" w14:textId="77777777" w:rsidR="00DE78D8" w:rsidRPr="00B50955" w:rsidRDefault="00B50955" w:rsidP="005B45B7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t>(2</w:t>
      </w:r>
      <w:r>
        <w:rPr>
          <w:rFonts w:hint="eastAsia"/>
          <w:sz w:val="24"/>
          <w:szCs w:val="24"/>
        </w:rPr>
        <w:t>1</w:t>
      </w:r>
      <w:r w:rsidR="005B45B7" w:rsidRPr="00B50955">
        <w:rPr>
          <w:sz w:val="24"/>
          <w:szCs w:val="24"/>
        </w:rPr>
        <w:t>)</w:t>
      </w:r>
      <w:r w:rsidR="00DE78D8" w:rsidRPr="00B50955">
        <w:rPr>
          <w:rFonts w:hint="eastAsia"/>
          <w:sz w:val="24"/>
          <w:szCs w:val="24"/>
        </w:rPr>
        <w:t xml:space="preserve"> int x=y=z=0;                                           </w:t>
      </w:r>
      <w:r w:rsidR="00DF0983" w:rsidRPr="00B50955">
        <w:rPr>
          <w:sz w:val="24"/>
          <w:szCs w:val="24"/>
        </w:rPr>
        <w:t xml:space="preserve">          </w:t>
      </w:r>
      <w:r w:rsidR="00DE78D8" w:rsidRPr="00B50955">
        <w:rPr>
          <w:rFonts w:hint="eastAsia"/>
          <w:sz w:val="24"/>
          <w:szCs w:val="24"/>
        </w:rPr>
        <w:t xml:space="preserve">  (  </w:t>
      </w:r>
      <w:r w:rsidR="000A09AB" w:rsidRPr="000A09AB">
        <w:rPr>
          <w:color w:val="FF0000"/>
          <w:sz w:val="24"/>
          <w:szCs w:val="24"/>
        </w:rPr>
        <w:t>X</w:t>
      </w:r>
      <w:r w:rsidR="00DE78D8" w:rsidRPr="00B50955">
        <w:rPr>
          <w:rFonts w:hint="eastAsia"/>
          <w:sz w:val="24"/>
          <w:szCs w:val="24"/>
        </w:rPr>
        <w:t xml:space="preserve">   ) </w:t>
      </w:r>
    </w:p>
    <w:p w14:paraId="1C4F3F0C" w14:textId="77777777" w:rsidR="00DE78D8" w:rsidRPr="00DE78D8" w:rsidRDefault="00DE78D8" w:rsidP="00DE78D8">
      <w:pPr>
        <w:widowControl/>
        <w:jc w:val="left"/>
      </w:pPr>
    </w:p>
    <w:p w14:paraId="273260F7" w14:textId="77777777" w:rsidR="000A05AF" w:rsidRPr="00EB0A59" w:rsidRDefault="000A05AF">
      <w:pPr>
        <w:rPr>
          <w:b/>
          <w:sz w:val="24"/>
          <w:szCs w:val="24"/>
        </w:rPr>
      </w:pPr>
      <w:r w:rsidRPr="00EB0A59">
        <w:rPr>
          <w:b/>
          <w:sz w:val="24"/>
          <w:szCs w:val="24"/>
        </w:rPr>
        <w:t>二、计算下列表达式的值</w:t>
      </w:r>
    </w:p>
    <w:p w14:paraId="52BEA0A5" w14:textId="77777777" w:rsidR="000A05AF" w:rsidRPr="003442D9" w:rsidRDefault="00DC5E13" w:rsidP="00BA2FA9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设</w:t>
      </w:r>
      <w:r w:rsidRPr="003442D9">
        <w:rPr>
          <w:rFonts w:hint="eastAsia"/>
          <w:sz w:val="24"/>
          <w:szCs w:val="24"/>
        </w:rPr>
        <w:t>int x=3,y=-4,z=4;</w:t>
      </w:r>
      <w:r w:rsidR="00361DF7">
        <w:rPr>
          <w:sz w:val="24"/>
          <w:szCs w:val="24"/>
        </w:rPr>
        <w:t xml:space="preserve"> </w:t>
      </w:r>
      <w:r w:rsidR="00361DF7" w:rsidRPr="0041684F">
        <w:rPr>
          <w:sz w:val="24"/>
          <w:szCs w:val="24"/>
        </w:rPr>
        <w:t>unsigned int a</w:t>
      </w:r>
      <w:r w:rsidR="00361DF7" w:rsidRPr="0041684F">
        <w:rPr>
          <w:rFonts w:hint="eastAsia"/>
          <w:sz w:val="24"/>
          <w:szCs w:val="24"/>
        </w:rPr>
        <w:t>=</w:t>
      </w:r>
      <w:r w:rsidR="00361DF7" w:rsidRPr="0041684F">
        <w:rPr>
          <w:sz w:val="24"/>
          <w:szCs w:val="24"/>
        </w:rPr>
        <w:t xml:space="preserve">7, b=17, </w:t>
      </w:r>
      <w:r w:rsidR="00361DF7" w:rsidRPr="0041684F">
        <w:rPr>
          <w:rFonts w:hint="eastAsia"/>
          <w:sz w:val="24"/>
          <w:szCs w:val="24"/>
        </w:rPr>
        <w:t>c=</w:t>
      </w:r>
      <w:r w:rsidR="00361DF7" w:rsidRPr="0041684F">
        <w:rPr>
          <w:sz w:val="24"/>
          <w:szCs w:val="24"/>
        </w:rPr>
        <w:t>4, d=</w:t>
      </w:r>
      <w:r w:rsidR="006621BD">
        <w:rPr>
          <w:rFonts w:hint="eastAsia"/>
          <w:sz w:val="24"/>
          <w:szCs w:val="24"/>
        </w:rPr>
        <w:t>2</w:t>
      </w:r>
      <w:r w:rsidR="00361DF7" w:rsidRPr="0041684F">
        <w:rPr>
          <w:sz w:val="24"/>
          <w:szCs w:val="24"/>
        </w:rPr>
        <w:t xml:space="preserve"> ;</w:t>
      </w:r>
      <w:r w:rsidR="00BA2FA9">
        <w:rPr>
          <w:sz w:val="24"/>
          <w:szCs w:val="24"/>
        </w:rPr>
        <w:t xml:space="preserve"> </w:t>
      </w:r>
      <w:r w:rsidR="000A05AF" w:rsidRPr="003442D9">
        <w:rPr>
          <w:sz w:val="24"/>
          <w:szCs w:val="24"/>
        </w:rPr>
        <w:t>float k=3</w:t>
      </w:r>
      <w:r w:rsidR="0053396E">
        <w:rPr>
          <w:sz w:val="24"/>
          <w:szCs w:val="24"/>
        </w:rPr>
        <w:t>.</w:t>
      </w:r>
      <w:r w:rsidR="00361DF7">
        <w:rPr>
          <w:sz w:val="24"/>
          <w:szCs w:val="24"/>
        </w:rPr>
        <w:t>5,f;</w:t>
      </w:r>
      <w:r w:rsidR="000A05AF" w:rsidRPr="003442D9">
        <w:rPr>
          <w:sz w:val="24"/>
          <w:szCs w:val="24"/>
        </w:rPr>
        <w:t xml:space="preserve"> </w:t>
      </w:r>
    </w:p>
    <w:p w14:paraId="7625CDA1" w14:textId="77777777" w:rsidR="000A05AF" w:rsidRPr="003442D9" w:rsidRDefault="000A05AF">
      <w:pPr>
        <w:rPr>
          <w:sz w:val="24"/>
          <w:szCs w:val="24"/>
        </w:rPr>
      </w:pPr>
    </w:p>
    <w:p w14:paraId="234E84B6" w14:textId="77777777" w:rsidR="000A05AF" w:rsidRPr="003442D9" w:rsidRDefault="00DC5E1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(1)</w:t>
      </w:r>
      <w:r w:rsidR="00EB0A59">
        <w:rPr>
          <w:sz w:val="24"/>
          <w:szCs w:val="24"/>
        </w:rPr>
        <w:t xml:space="preserve"> </w:t>
      </w:r>
      <w:r w:rsidRPr="003442D9">
        <w:rPr>
          <w:rFonts w:hint="eastAsia"/>
          <w:sz w:val="24"/>
          <w:szCs w:val="24"/>
        </w:rPr>
        <w:t>x++ - y + ++</w:t>
      </w:r>
      <w:r w:rsidR="0053396E">
        <w:rPr>
          <w:sz w:val="24"/>
          <w:szCs w:val="24"/>
        </w:rPr>
        <w:t>z</w:t>
      </w:r>
      <w:r w:rsidR="000A05AF" w:rsidRPr="003442D9">
        <w:rPr>
          <w:sz w:val="24"/>
          <w:szCs w:val="24"/>
        </w:rPr>
        <w:t xml:space="preserve"> </w:t>
      </w:r>
      <w:r w:rsidR="00BF3BE4">
        <w:rPr>
          <w:rFonts w:hint="eastAsia"/>
          <w:sz w:val="24"/>
          <w:szCs w:val="24"/>
        </w:rPr>
        <w:t xml:space="preserve">                                         </w:t>
      </w:r>
      <w:r w:rsidR="0029037B">
        <w:rPr>
          <w:rFonts w:hint="eastAsia"/>
          <w:sz w:val="24"/>
          <w:szCs w:val="24"/>
        </w:rPr>
        <w:t xml:space="preserve">    </w:t>
      </w:r>
      <w:r w:rsidR="00BF3BE4">
        <w:rPr>
          <w:rFonts w:hint="eastAsia"/>
          <w:sz w:val="24"/>
          <w:szCs w:val="24"/>
        </w:rPr>
        <w:t xml:space="preserve">  (</w:t>
      </w:r>
      <w:r w:rsidR="00BF3BE4" w:rsidRPr="000A09AB">
        <w:rPr>
          <w:rFonts w:hint="eastAsia"/>
          <w:color w:val="FF0000"/>
          <w:sz w:val="24"/>
          <w:szCs w:val="24"/>
        </w:rPr>
        <w:t xml:space="preserve"> </w:t>
      </w:r>
      <w:r w:rsidR="000A09AB" w:rsidRPr="000A09AB">
        <w:rPr>
          <w:color w:val="FF0000"/>
          <w:sz w:val="24"/>
          <w:szCs w:val="24"/>
        </w:rPr>
        <w:t>12</w:t>
      </w:r>
      <w:r w:rsidR="00BF3BE4">
        <w:rPr>
          <w:rFonts w:hint="eastAsia"/>
          <w:sz w:val="24"/>
          <w:szCs w:val="24"/>
        </w:rPr>
        <w:t xml:space="preserve">   )</w:t>
      </w:r>
    </w:p>
    <w:p w14:paraId="16461143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>(2)y&gt;z</w:t>
      </w:r>
      <w:r w:rsidR="0053396E">
        <w:rPr>
          <w:sz w:val="24"/>
          <w:szCs w:val="24"/>
        </w:rPr>
        <w:t>||</w:t>
      </w:r>
      <w:r w:rsidRPr="003442D9">
        <w:rPr>
          <w:sz w:val="24"/>
          <w:szCs w:val="24"/>
        </w:rPr>
        <w:t>z&gt;2</w:t>
      </w:r>
      <w:r w:rsidR="0029037B">
        <w:rPr>
          <w:rFonts w:hint="eastAsia"/>
          <w:sz w:val="24"/>
          <w:szCs w:val="24"/>
        </w:rPr>
        <w:t xml:space="preserve"> </w:t>
      </w:r>
      <w:r w:rsidRPr="003442D9">
        <w:rPr>
          <w:sz w:val="24"/>
          <w:szCs w:val="24"/>
        </w:rPr>
        <w:t>&amp;&amp;</w:t>
      </w:r>
      <w:r w:rsidR="0029037B">
        <w:rPr>
          <w:rFonts w:hint="eastAsia"/>
          <w:sz w:val="24"/>
          <w:szCs w:val="24"/>
        </w:rPr>
        <w:t xml:space="preserve"> </w:t>
      </w:r>
      <w:r w:rsidRPr="003442D9">
        <w:rPr>
          <w:sz w:val="24"/>
          <w:szCs w:val="24"/>
        </w:rPr>
        <w:t>x++</w:t>
      </w:r>
      <w:r w:rsidR="00BF3BE4">
        <w:rPr>
          <w:rFonts w:hint="eastAsia"/>
          <w:sz w:val="24"/>
          <w:szCs w:val="24"/>
        </w:rPr>
        <w:t xml:space="preserve">                                            (  </w:t>
      </w:r>
      <w:r w:rsidR="00AB3003" w:rsidRPr="0029520E">
        <w:rPr>
          <w:color w:val="FF0000"/>
          <w:sz w:val="24"/>
          <w:szCs w:val="24"/>
        </w:rPr>
        <w:t>1</w:t>
      </w:r>
      <w:r w:rsidR="00BF3BE4">
        <w:rPr>
          <w:rFonts w:hint="eastAsia"/>
          <w:sz w:val="24"/>
          <w:szCs w:val="24"/>
        </w:rPr>
        <w:t xml:space="preserve">   )</w:t>
      </w:r>
    </w:p>
    <w:p w14:paraId="1910F456" w14:textId="77777777" w:rsidR="000A05AF" w:rsidRPr="003442D9" w:rsidRDefault="005339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(3) ×|</w:t>
      </w:r>
      <w:r w:rsidR="000A05AF" w:rsidRPr="003442D9">
        <w:rPr>
          <w:sz w:val="24"/>
          <w:szCs w:val="24"/>
        </w:rPr>
        <w:t xml:space="preserve">z </w:t>
      </w:r>
      <w:r w:rsidR="00DC5E13" w:rsidRPr="003442D9">
        <w:rPr>
          <w:sz w:val="24"/>
          <w:szCs w:val="24"/>
        </w:rPr>
        <w:t xml:space="preserve">&amp; </w:t>
      </w:r>
      <w:proofErr w:type="spellStart"/>
      <w:r w:rsidR="00DC5E13" w:rsidRPr="003442D9">
        <w:rPr>
          <w:rFonts w:hint="eastAsia"/>
          <w:sz w:val="24"/>
          <w:szCs w:val="24"/>
        </w:rPr>
        <w:t>x^</w:t>
      </w:r>
      <w:r>
        <w:rPr>
          <w:sz w:val="24"/>
          <w:szCs w:val="24"/>
        </w:rPr>
        <w:t>z</w:t>
      </w:r>
      <w:proofErr w:type="spellEnd"/>
      <w:r w:rsidR="000A05AF" w:rsidRPr="003442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</w:t>
      </w:r>
      <w:r w:rsidR="0029037B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(  </w:t>
      </w:r>
      <w:r w:rsidR="00AB3003" w:rsidRPr="0029520E">
        <w:rPr>
          <w:color w:val="FF0000"/>
          <w:sz w:val="24"/>
          <w:szCs w:val="24"/>
        </w:rPr>
        <w:t>7</w:t>
      </w:r>
      <w:r>
        <w:rPr>
          <w:sz w:val="24"/>
          <w:szCs w:val="24"/>
        </w:rPr>
        <w:t xml:space="preserve">   )</w:t>
      </w:r>
    </w:p>
    <w:p w14:paraId="3A7A352D" w14:textId="77777777" w:rsidR="000A05AF" w:rsidRPr="003442D9" w:rsidRDefault="00DC5E1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(4)</w:t>
      </w:r>
      <w:r w:rsidR="00EB0A59">
        <w:rPr>
          <w:sz w:val="24"/>
          <w:szCs w:val="24"/>
        </w:rPr>
        <w:t xml:space="preserve"> </w:t>
      </w:r>
      <w:r w:rsidR="00A338AA" w:rsidRPr="003442D9">
        <w:rPr>
          <w:rFonts w:hint="eastAsia"/>
          <w:sz w:val="24"/>
          <w:szCs w:val="24"/>
        </w:rPr>
        <w:t>x-y+!z-1&amp;&amp;</w:t>
      </w:r>
      <w:proofErr w:type="spellStart"/>
      <w:r w:rsidR="00A338AA" w:rsidRPr="003442D9">
        <w:rPr>
          <w:rFonts w:hint="eastAsia"/>
          <w:sz w:val="24"/>
          <w:szCs w:val="24"/>
        </w:rPr>
        <w:t>x+y</w:t>
      </w:r>
      <w:proofErr w:type="spellEnd"/>
      <w:r w:rsidR="00A338AA" w:rsidRPr="003442D9">
        <w:rPr>
          <w:rFonts w:hint="eastAsia"/>
          <w:sz w:val="24"/>
          <w:szCs w:val="24"/>
        </w:rPr>
        <w:t>/2</w:t>
      </w:r>
      <w:r w:rsidR="00BF3BE4">
        <w:rPr>
          <w:rFonts w:hint="eastAsia"/>
          <w:sz w:val="24"/>
          <w:szCs w:val="24"/>
        </w:rPr>
        <w:t xml:space="preserve">                                     </w:t>
      </w:r>
      <w:r w:rsidR="0029037B">
        <w:rPr>
          <w:rFonts w:hint="eastAsia"/>
          <w:sz w:val="24"/>
          <w:szCs w:val="24"/>
        </w:rPr>
        <w:t xml:space="preserve">        </w:t>
      </w:r>
      <w:r w:rsidR="00BF3BE4">
        <w:rPr>
          <w:rFonts w:hint="eastAsia"/>
          <w:sz w:val="24"/>
          <w:szCs w:val="24"/>
        </w:rPr>
        <w:t xml:space="preserve">(  </w:t>
      </w:r>
      <w:r w:rsidR="00AB3003" w:rsidRPr="0029520E">
        <w:rPr>
          <w:color w:val="FF0000"/>
          <w:sz w:val="24"/>
          <w:szCs w:val="24"/>
        </w:rPr>
        <w:t>1</w:t>
      </w:r>
      <w:r w:rsidR="00BF3BE4">
        <w:rPr>
          <w:rFonts w:hint="eastAsia"/>
          <w:sz w:val="24"/>
          <w:szCs w:val="24"/>
        </w:rPr>
        <w:t xml:space="preserve">   )</w:t>
      </w:r>
    </w:p>
    <w:p w14:paraId="7D56C015" w14:textId="77777777" w:rsidR="000A05AF" w:rsidRPr="003442D9" w:rsidRDefault="00A338AA">
      <w:pPr>
        <w:rPr>
          <w:sz w:val="24"/>
          <w:szCs w:val="24"/>
        </w:rPr>
      </w:pPr>
      <w:r w:rsidRPr="003442D9">
        <w:rPr>
          <w:sz w:val="24"/>
          <w:szCs w:val="24"/>
        </w:rPr>
        <w:t>(5) y+ (x/3*(int)(</w:t>
      </w:r>
      <w:proofErr w:type="spellStart"/>
      <w:r w:rsidRPr="003442D9">
        <w:rPr>
          <w:sz w:val="24"/>
          <w:szCs w:val="24"/>
        </w:rPr>
        <w:t>x+k</w:t>
      </w:r>
      <w:proofErr w:type="spellEnd"/>
      <w:r w:rsidRPr="003442D9">
        <w:rPr>
          <w:rFonts w:hint="eastAsia"/>
          <w:sz w:val="24"/>
          <w:szCs w:val="24"/>
        </w:rPr>
        <w:t>)/</w:t>
      </w:r>
      <w:r w:rsidR="000A05AF" w:rsidRPr="003442D9">
        <w:rPr>
          <w:sz w:val="24"/>
          <w:szCs w:val="24"/>
        </w:rPr>
        <w:t xml:space="preserve">2) %4 </w:t>
      </w:r>
      <w:r w:rsidR="00BF3BE4">
        <w:rPr>
          <w:rFonts w:hint="eastAsia"/>
          <w:sz w:val="24"/>
          <w:szCs w:val="24"/>
        </w:rPr>
        <w:t xml:space="preserve">       </w:t>
      </w:r>
      <w:r w:rsidR="0029037B">
        <w:rPr>
          <w:rFonts w:hint="eastAsia"/>
          <w:sz w:val="24"/>
          <w:szCs w:val="24"/>
        </w:rPr>
        <w:t xml:space="preserve">                               </w:t>
      </w:r>
      <w:r w:rsidR="00BF3BE4">
        <w:rPr>
          <w:rFonts w:hint="eastAsia"/>
          <w:sz w:val="24"/>
          <w:szCs w:val="24"/>
        </w:rPr>
        <w:t xml:space="preserve">( </w:t>
      </w:r>
      <w:r w:rsidR="00BF3BE4" w:rsidRPr="0029520E">
        <w:rPr>
          <w:rFonts w:hint="eastAsia"/>
          <w:color w:val="FF0000"/>
          <w:sz w:val="24"/>
          <w:szCs w:val="24"/>
        </w:rPr>
        <w:t xml:space="preserve"> </w:t>
      </w:r>
      <w:r w:rsidR="0029520E" w:rsidRPr="0029520E">
        <w:rPr>
          <w:rFonts w:hint="eastAsia"/>
          <w:color w:val="FF0000"/>
          <w:sz w:val="24"/>
          <w:szCs w:val="24"/>
        </w:rPr>
        <w:t>-1</w:t>
      </w:r>
      <w:r w:rsidR="00BF3BE4">
        <w:rPr>
          <w:rFonts w:hint="eastAsia"/>
          <w:sz w:val="24"/>
          <w:szCs w:val="24"/>
        </w:rPr>
        <w:t xml:space="preserve">   )</w:t>
      </w:r>
    </w:p>
    <w:p w14:paraId="0413E370" w14:textId="77777777" w:rsidR="00DE78D8" w:rsidRPr="00DF0983" w:rsidRDefault="00DF0983" w:rsidP="00DF0983">
      <w:pPr>
        <w:rPr>
          <w:sz w:val="24"/>
          <w:szCs w:val="24"/>
        </w:rPr>
      </w:pPr>
      <w:r>
        <w:rPr>
          <w:sz w:val="24"/>
          <w:szCs w:val="24"/>
        </w:rPr>
        <w:t>(6)</w:t>
      </w:r>
      <w:r w:rsidR="0029520E">
        <w:rPr>
          <w:sz w:val="24"/>
          <w:szCs w:val="24"/>
        </w:rPr>
        <w:t xml:space="preserve"> </w:t>
      </w:r>
      <w:r w:rsidR="00DE78D8" w:rsidRPr="0041684F">
        <w:rPr>
          <w:rFonts w:hint="eastAsia"/>
          <w:sz w:val="24"/>
          <w:szCs w:val="24"/>
        </w:rPr>
        <w:t>f=b/c</w:t>
      </w:r>
      <w:r w:rsidR="00DE78D8">
        <w:rPr>
          <w:rFonts w:hint="eastAsia"/>
          <w:sz w:val="24"/>
          <w:szCs w:val="24"/>
        </w:rPr>
        <w:t xml:space="preserve">                                                      ( </w:t>
      </w:r>
      <w:r w:rsidR="00BA2FA9">
        <w:rPr>
          <w:sz w:val="24"/>
          <w:szCs w:val="24"/>
        </w:rPr>
        <w:t xml:space="preserve"> </w:t>
      </w:r>
      <w:r w:rsidR="0029520E" w:rsidRPr="0029520E">
        <w:rPr>
          <w:rFonts w:hint="eastAsia"/>
          <w:color w:val="FF0000"/>
          <w:sz w:val="24"/>
          <w:szCs w:val="24"/>
        </w:rPr>
        <w:t>4.0</w:t>
      </w:r>
      <w:r w:rsidR="00DE78D8">
        <w:rPr>
          <w:rFonts w:hint="eastAsia"/>
          <w:sz w:val="24"/>
          <w:szCs w:val="24"/>
        </w:rPr>
        <w:t xml:space="preserve">  )</w:t>
      </w:r>
    </w:p>
    <w:p w14:paraId="0A08F245" w14:textId="77777777" w:rsidR="00DE78D8" w:rsidRPr="0041684F" w:rsidRDefault="00DE78D8" w:rsidP="00DE78D8">
      <w:pPr>
        <w:rPr>
          <w:sz w:val="24"/>
          <w:szCs w:val="24"/>
        </w:rPr>
      </w:pPr>
      <w:r w:rsidRPr="0041684F">
        <w:rPr>
          <w:sz w:val="24"/>
          <w:szCs w:val="24"/>
        </w:rPr>
        <w:t>(</w:t>
      </w:r>
      <w:r w:rsidR="00BA2FA9">
        <w:rPr>
          <w:sz w:val="24"/>
          <w:szCs w:val="24"/>
        </w:rPr>
        <w:t>7</w:t>
      </w:r>
      <w:r w:rsidRPr="0041684F">
        <w:rPr>
          <w:sz w:val="24"/>
          <w:szCs w:val="24"/>
        </w:rPr>
        <w:t xml:space="preserve">) a += b %= </w:t>
      </w:r>
      <w:proofErr w:type="spellStart"/>
      <w:r w:rsidRPr="0041684F">
        <w:rPr>
          <w:sz w:val="24"/>
          <w:szCs w:val="24"/>
        </w:rPr>
        <w:t>a+b</w:t>
      </w:r>
      <w:proofErr w:type="spellEnd"/>
      <w:r w:rsidRPr="0041684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                                      ( </w:t>
      </w:r>
      <w:r w:rsidR="0029520E" w:rsidRPr="0029520E">
        <w:rPr>
          <w:rFonts w:hint="eastAsia"/>
          <w:color w:val="FF0000"/>
          <w:sz w:val="24"/>
          <w:szCs w:val="24"/>
        </w:rPr>
        <w:t>24</w:t>
      </w:r>
      <w:r w:rsidR="00BA2FA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)</w:t>
      </w:r>
    </w:p>
    <w:p w14:paraId="1442E57C" w14:textId="77777777" w:rsidR="00DE78D8" w:rsidRDefault="00DE78D8" w:rsidP="00DE78D8">
      <w:pPr>
        <w:rPr>
          <w:sz w:val="24"/>
          <w:szCs w:val="24"/>
        </w:rPr>
      </w:pPr>
      <w:r w:rsidRPr="0041684F">
        <w:rPr>
          <w:sz w:val="24"/>
          <w:szCs w:val="24"/>
        </w:rPr>
        <w:t>(</w:t>
      </w:r>
      <w:r w:rsidR="00BA2FA9">
        <w:rPr>
          <w:sz w:val="24"/>
          <w:szCs w:val="24"/>
        </w:rPr>
        <w:t>8</w:t>
      </w:r>
      <w:r w:rsidRPr="0041684F">
        <w:rPr>
          <w:sz w:val="24"/>
          <w:szCs w:val="24"/>
        </w:rPr>
        <w:t>) a</w:t>
      </w:r>
      <w:r w:rsidRPr="0041684F">
        <w:rPr>
          <w:rFonts w:hint="eastAsia"/>
          <w:sz w:val="24"/>
          <w:szCs w:val="24"/>
        </w:rPr>
        <w:t>=</w:t>
      </w:r>
      <w:r w:rsidRPr="0041684F">
        <w:rPr>
          <w:sz w:val="24"/>
          <w:szCs w:val="24"/>
        </w:rPr>
        <w:t xml:space="preserve">2, b = a* ++b </w:t>
      </w:r>
      <w:r>
        <w:rPr>
          <w:rFonts w:hint="eastAsia"/>
          <w:sz w:val="24"/>
          <w:szCs w:val="24"/>
        </w:rPr>
        <w:t xml:space="preserve">                                              ( </w:t>
      </w:r>
      <w:r w:rsidR="0029520E" w:rsidRPr="0029520E">
        <w:rPr>
          <w:rFonts w:hint="eastAsia"/>
          <w:color w:val="FF0000"/>
          <w:sz w:val="24"/>
          <w:szCs w:val="24"/>
        </w:rPr>
        <w:t>36</w:t>
      </w:r>
      <w:r>
        <w:rPr>
          <w:rFonts w:hint="eastAsia"/>
          <w:sz w:val="24"/>
          <w:szCs w:val="24"/>
        </w:rPr>
        <w:t xml:space="preserve">  )</w:t>
      </w:r>
    </w:p>
    <w:p w14:paraId="656A8429" w14:textId="77777777" w:rsidR="00DF0983" w:rsidRPr="00DF0983" w:rsidRDefault="00DF0983" w:rsidP="00BA2FA9">
      <w:pPr>
        <w:jc w:val="left"/>
        <w:rPr>
          <w:sz w:val="24"/>
          <w:szCs w:val="24"/>
        </w:rPr>
      </w:pPr>
      <w:r w:rsidRPr="00DF0983">
        <w:rPr>
          <w:sz w:val="24"/>
          <w:szCs w:val="24"/>
        </w:rPr>
        <w:t>(</w:t>
      </w:r>
      <w:r w:rsidR="00BA2FA9">
        <w:rPr>
          <w:sz w:val="24"/>
          <w:szCs w:val="24"/>
        </w:rPr>
        <w:t>9</w:t>
      </w:r>
      <w:r w:rsidRPr="00DF098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DF0983">
        <w:rPr>
          <w:sz w:val="24"/>
          <w:szCs w:val="24"/>
        </w:rPr>
        <w:t>f=(d-c)/2</w:t>
      </w:r>
      <w:r w:rsidRPr="00DF0983">
        <w:rPr>
          <w:rFonts w:hint="eastAsia"/>
          <w:sz w:val="24"/>
          <w:szCs w:val="24"/>
        </w:rPr>
        <w:t xml:space="preserve">                                  </w:t>
      </w:r>
      <w:r w:rsidR="00BA2FA9">
        <w:rPr>
          <w:sz w:val="24"/>
          <w:szCs w:val="24"/>
        </w:rPr>
        <w:t xml:space="preserve">    </w:t>
      </w:r>
      <w:r w:rsidRPr="00DF0983">
        <w:rPr>
          <w:rFonts w:hint="eastAsia"/>
          <w:sz w:val="24"/>
          <w:szCs w:val="24"/>
        </w:rPr>
        <w:t xml:space="preserve"> </w:t>
      </w:r>
      <w:r w:rsidR="00BA2FA9">
        <w:rPr>
          <w:sz w:val="24"/>
          <w:szCs w:val="24"/>
        </w:rPr>
        <w:t xml:space="preserve">         </w:t>
      </w:r>
      <w:r w:rsidRPr="00DF0983">
        <w:rPr>
          <w:rFonts w:hint="eastAsia"/>
          <w:sz w:val="24"/>
          <w:szCs w:val="24"/>
        </w:rPr>
        <w:t xml:space="preserve">( </w:t>
      </w:r>
      <w:r w:rsidRPr="0029520E">
        <w:rPr>
          <w:rFonts w:hint="eastAsia"/>
          <w:color w:val="FF0000"/>
          <w:sz w:val="24"/>
          <w:szCs w:val="24"/>
        </w:rPr>
        <w:t xml:space="preserve"> </w:t>
      </w:r>
      <w:r w:rsidR="0029037B">
        <w:rPr>
          <w:rFonts w:hint="eastAsia"/>
          <w:color w:val="FF0000"/>
          <w:sz w:val="24"/>
          <w:szCs w:val="24"/>
        </w:rPr>
        <w:t>32767</w:t>
      </w:r>
      <w:r w:rsidR="0029520E" w:rsidRPr="0029520E">
        <w:rPr>
          <w:rFonts w:hint="eastAsia"/>
          <w:color w:val="FF0000"/>
          <w:sz w:val="24"/>
          <w:szCs w:val="24"/>
        </w:rPr>
        <w:t>.0</w:t>
      </w:r>
      <w:r w:rsidRPr="0029520E">
        <w:rPr>
          <w:rFonts w:hint="eastAsia"/>
          <w:color w:val="FF0000"/>
          <w:sz w:val="24"/>
          <w:szCs w:val="24"/>
        </w:rPr>
        <w:t xml:space="preserve"> </w:t>
      </w:r>
      <w:r w:rsidRPr="00DF0983">
        <w:rPr>
          <w:rFonts w:hint="eastAsia"/>
          <w:sz w:val="24"/>
          <w:szCs w:val="24"/>
        </w:rPr>
        <w:t>)</w:t>
      </w:r>
    </w:p>
    <w:p w14:paraId="425D08FD" w14:textId="77777777" w:rsidR="00DF0983" w:rsidRPr="00DF0983" w:rsidRDefault="00DF0983" w:rsidP="00DF0983">
      <w:pPr>
        <w:widowControl/>
        <w:jc w:val="left"/>
      </w:pPr>
    </w:p>
    <w:p w14:paraId="062EA190" w14:textId="77777777" w:rsidR="00DE78D8" w:rsidRPr="00DE78D8" w:rsidRDefault="00DE78D8" w:rsidP="00DE78D8">
      <w:pPr>
        <w:widowControl/>
        <w:jc w:val="left"/>
      </w:pPr>
    </w:p>
    <w:p w14:paraId="45F8C803" w14:textId="77777777" w:rsidR="000A05AF" w:rsidRPr="00EB0A59" w:rsidRDefault="000A05AF">
      <w:pPr>
        <w:rPr>
          <w:b/>
          <w:sz w:val="24"/>
          <w:szCs w:val="24"/>
        </w:rPr>
      </w:pPr>
      <w:r w:rsidRPr="00EB0A59">
        <w:rPr>
          <w:b/>
          <w:sz w:val="24"/>
          <w:szCs w:val="24"/>
        </w:rPr>
        <w:t>三、改错，根据题意改正下列程序的错误和漏掉的部分</w:t>
      </w:r>
    </w:p>
    <w:p w14:paraId="741DE57E" w14:textId="77777777" w:rsidR="00CB7B61" w:rsidRPr="00CB7B61" w:rsidRDefault="00CB7B61" w:rsidP="00CB7B61">
      <w:pPr>
        <w:widowControl/>
        <w:jc w:val="left"/>
      </w:pPr>
    </w:p>
    <w:p w14:paraId="39F9FAC6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>(</w:t>
      </w:r>
      <w:r w:rsidR="00A338AA" w:rsidRPr="003442D9">
        <w:rPr>
          <w:rFonts w:hint="eastAsia"/>
          <w:sz w:val="24"/>
          <w:szCs w:val="24"/>
        </w:rPr>
        <w:t>1</w:t>
      </w:r>
      <w:r w:rsidRPr="003442D9">
        <w:rPr>
          <w:sz w:val="24"/>
          <w:szCs w:val="24"/>
        </w:rPr>
        <w:t>)</w:t>
      </w:r>
      <w:r w:rsidRPr="003442D9">
        <w:rPr>
          <w:sz w:val="24"/>
          <w:szCs w:val="24"/>
        </w:rPr>
        <w:t>输入球体半径</w:t>
      </w:r>
      <w:r w:rsidR="00A338AA" w:rsidRPr="003442D9">
        <w:rPr>
          <w:sz w:val="24"/>
          <w:szCs w:val="24"/>
        </w:rPr>
        <w:t>r</w:t>
      </w:r>
      <w:r w:rsidRPr="003442D9">
        <w:rPr>
          <w:sz w:val="24"/>
          <w:szCs w:val="24"/>
        </w:rPr>
        <w:t>求其体积</w:t>
      </w:r>
      <w:r w:rsidRPr="003442D9">
        <w:rPr>
          <w:sz w:val="24"/>
          <w:szCs w:val="24"/>
        </w:rPr>
        <w:t xml:space="preserve">. </w:t>
      </w:r>
    </w:p>
    <w:p w14:paraId="46165C44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>#include "</w:t>
      </w:r>
      <w:proofErr w:type="spellStart"/>
      <w:r w:rsidRPr="003442D9">
        <w:rPr>
          <w:sz w:val="24"/>
          <w:szCs w:val="24"/>
        </w:rPr>
        <w:t>stdio</w:t>
      </w:r>
      <w:proofErr w:type="spellEnd"/>
      <w:r w:rsidRPr="003442D9">
        <w:rPr>
          <w:sz w:val="24"/>
          <w:szCs w:val="24"/>
        </w:rPr>
        <w:t xml:space="preserve">. h"; </w:t>
      </w:r>
      <w:r w:rsidR="008F10DF">
        <w:rPr>
          <w:sz w:val="24"/>
          <w:szCs w:val="24"/>
        </w:rPr>
        <w:t xml:space="preserve">          -&gt;</w:t>
      </w:r>
      <w:r w:rsidR="008F10DF" w:rsidRPr="008F10DF">
        <w:rPr>
          <w:color w:val="FF0000"/>
          <w:sz w:val="24"/>
          <w:szCs w:val="24"/>
        </w:rPr>
        <w:t>#include"stdio.h"</w:t>
      </w:r>
    </w:p>
    <w:p w14:paraId="62DE6A7A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define pi=3. 1415926 ; </w:t>
      </w:r>
      <w:r w:rsidR="00AB3003">
        <w:rPr>
          <w:sz w:val="24"/>
          <w:szCs w:val="24"/>
        </w:rPr>
        <w:t xml:space="preserve">       -&gt; </w:t>
      </w:r>
      <w:r w:rsidR="00AB3003" w:rsidRPr="00AB3003">
        <w:rPr>
          <w:color w:val="FF0000"/>
          <w:sz w:val="24"/>
          <w:szCs w:val="24"/>
        </w:rPr>
        <w:t>#define pi 3.1415926</w:t>
      </w:r>
    </w:p>
    <w:p w14:paraId="09A7B8FE" w14:textId="77777777" w:rsidR="00CB7B61" w:rsidRDefault="00AB30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-&gt;</w:t>
      </w:r>
      <w:r w:rsidRPr="00AB3003">
        <w:rPr>
          <w:color w:val="FF0000"/>
          <w:sz w:val="24"/>
          <w:szCs w:val="24"/>
        </w:rPr>
        <w:t>float volume(float r);</w:t>
      </w:r>
    </w:p>
    <w:p w14:paraId="0270A69E" w14:textId="77777777" w:rsidR="000A05AF" w:rsidRPr="003442D9" w:rsidRDefault="00A338AA">
      <w:pPr>
        <w:rPr>
          <w:sz w:val="24"/>
          <w:szCs w:val="24"/>
        </w:rPr>
      </w:pPr>
      <w:r w:rsidRPr="003442D9">
        <w:rPr>
          <w:sz w:val="24"/>
          <w:szCs w:val="24"/>
        </w:rPr>
        <w:t>void m</w:t>
      </w:r>
      <w:r w:rsidRPr="003442D9">
        <w:rPr>
          <w:rFonts w:hint="eastAsia"/>
          <w:sz w:val="24"/>
          <w:szCs w:val="24"/>
        </w:rPr>
        <w:t>ain()</w:t>
      </w:r>
    </w:p>
    <w:p w14:paraId="36B4B3AC" w14:textId="77777777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4D5D90C6" w14:textId="77777777" w:rsidR="000A05AF" w:rsidRPr="003442D9" w:rsidRDefault="00A338AA" w:rsidP="00A338AA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float r, </w:t>
      </w:r>
      <w:r w:rsidRPr="003442D9">
        <w:rPr>
          <w:rFonts w:hint="eastAsia"/>
          <w:sz w:val="24"/>
          <w:szCs w:val="24"/>
        </w:rPr>
        <w:t>v</w:t>
      </w:r>
      <w:r w:rsidR="000A05AF" w:rsidRPr="003442D9">
        <w:rPr>
          <w:sz w:val="24"/>
          <w:szCs w:val="24"/>
        </w:rPr>
        <w:t xml:space="preserve">; </w:t>
      </w:r>
    </w:p>
    <w:p w14:paraId="1987CAC2" w14:textId="77777777" w:rsidR="000A05AF" w:rsidRPr="003442D9" w:rsidRDefault="000A05AF" w:rsidP="00A338AA">
      <w:pPr>
        <w:ind w:firstLine="4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scanf</w:t>
      </w:r>
      <w:proofErr w:type="spellEnd"/>
      <w:r w:rsidRPr="003442D9">
        <w:rPr>
          <w:sz w:val="24"/>
          <w:szCs w:val="24"/>
        </w:rPr>
        <w:t xml:space="preserve">("%d", r) ; </w:t>
      </w:r>
      <w:r w:rsidR="00AB3003">
        <w:rPr>
          <w:sz w:val="24"/>
          <w:szCs w:val="24"/>
        </w:rPr>
        <w:t xml:space="preserve">         -&gt;</w:t>
      </w:r>
      <w:proofErr w:type="spellStart"/>
      <w:r w:rsidR="00AB3003" w:rsidRPr="00AB3003">
        <w:rPr>
          <w:color w:val="FF0000"/>
          <w:sz w:val="24"/>
          <w:szCs w:val="24"/>
        </w:rPr>
        <w:t>scanf</w:t>
      </w:r>
      <w:proofErr w:type="spellEnd"/>
      <w:r w:rsidR="00AB3003" w:rsidRPr="00AB3003">
        <w:rPr>
          <w:color w:val="FF0000"/>
          <w:sz w:val="24"/>
          <w:szCs w:val="24"/>
        </w:rPr>
        <w:t>("%</w:t>
      </w:r>
      <w:proofErr w:type="spellStart"/>
      <w:r w:rsidR="00AB3003" w:rsidRPr="00AB3003">
        <w:rPr>
          <w:color w:val="FF0000"/>
          <w:sz w:val="24"/>
          <w:szCs w:val="24"/>
        </w:rPr>
        <w:t>f",&amp;r</w:t>
      </w:r>
      <w:proofErr w:type="spellEnd"/>
      <w:r w:rsidR="00AB3003" w:rsidRPr="00AB3003">
        <w:rPr>
          <w:color w:val="FF0000"/>
          <w:sz w:val="24"/>
          <w:szCs w:val="24"/>
        </w:rPr>
        <w:t>);</w:t>
      </w:r>
    </w:p>
    <w:p w14:paraId="097A2B41" w14:textId="77777777" w:rsidR="000A05AF" w:rsidRPr="003442D9" w:rsidRDefault="000A05AF" w:rsidP="00A338AA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v= volume (r) ; </w:t>
      </w:r>
    </w:p>
    <w:p w14:paraId="2EDA07A0" w14:textId="77777777" w:rsidR="000A05AF" w:rsidRPr="003442D9" w:rsidRDefault="00A338AA" w:rsidP="00A338AA">
      <w:pPr>
        <w:ind w:firstLine="4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printf</w:t>
      </w:r>
      <w:proofErr w:type="spellEnd"/>
      <w:r w:rsidRPr="003442D9">
        <w:rPr>
          <w:sz w:val="24"/>
          <w:szCs w:val="24"/>
        </w:rPr>
        <w:t xml:space="preserve">("%d", </w:t>
      </w:r>
      <w:r w:rsidRPr="003442D9">
        <w:rPr>
          <w:rFonts w:hint="eastAsia"/>
          <w:sz w:val="24"/>
          <w:szCs w:val="24"/>
        </w:rPr>
        <w:t>v</w:t>
      </w:r>
      <w:r w:rsidR="000A05AF" w:rsidRPr="003442D9">
        <w:rPr>
          <w:sz w:val="24"/>
          <w:szCs w:val="24"/>
        </w:rPr>
        <w:t xml:space="preserve">) ; </w:t>
      </w:r>
      <w:r w:rsidR="00AB3003">
        <w:rPr>
          <w:sz w:val="24"/>
          <w:szCs w:val="24"/>
        </w:rPr>
        <w:t xml:space="preserve">        -&gt;</w:t>
      </w:r>
      <w:proofErr w:type="spellStart"/>
      <w:r w:rsidR="00AB3003" w:rsidRPr="00AB3003">
        <w:rPr>
          <w:color w:val="FF0000"/>
          <w:sz w:val="24"/>
          <w:szCs w:val="24"/>
        </w:rPr>
        <w:t>printf</w:t>
      </w:r>
      <w:proofErr w:type="spellEnd"/>
      <w:r w:rsidR="00AB3003" w:rsidRPr="00AB3003">
        <w:rPr>
          <w:color w:val="FF0000"/>
          <w:sz w:val="24"/>
          <w:szCs w:val="24"/>
        </w:rPr>
        <w:t>("%f\</w:t>
      </w:r>
      <w:proofErr w:type="spellStart"/>
      <w:r w:rsidR="00AB3003" w:rsidRPr="00AB3003">
        <w:rPr>
          <w:color w:val="FF0000"/>
          <w:sz w:val="24"/>
          <w:szCs w:val="24"/>
        </w:rPr>
        <w:t>n",v</w:t>
      </w:r>
      <w:proofErr w:type="spellEnd"/>
      <w:r w:rsidR="00AB3003" w:rsidRPr="00AB3003">
        <w:rPr>
          <w:color w:val="FF0000"/>
          <w:sz w:val="24"/>
          <w:szCs w:val="24"/>
        </w:rPr>
        <w:t>);</w:t>
      </w:r>
    </w:p>
    <w:p w14:paraId="7D6342A3" w14:textId="77777777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64006C49" w14:textId="77777777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fl</w:t>
      </w:r>
      <w:r w:rsidR="000A05AF" w:rsidRPr="003442D9">
        <w:rPr>
          <w:sz w:val="24"/>
          <w:szCs w:val="24"/>
        </w:rPr>
        <w:t>o</w:t>
      </w:r>
      <w:r w:rsidRPr="003442D9">
        <w:rPr>
          <w:rFonts w:hint="eastAsia"/>
          <w:sz w:val="24"/>
          <w:szCs w:val="24"/>
        </w:rPr>
        <w:t>a</w:t>
      </w:r>
      <w:r w:rsidR="000A05AF" w:rsidRPr="003442D9">
        <w:rPr>
          <w:sz w:val="24"/>
          <w:szCs w:val="24"/>
        </w:rPr>
        <w:t xml:space="preserve">t volume(int r) ; </w:t>
      </w:r>
      <w:r w:rsidR="00AB3003">
        <w:rPr>
          <w:sz w:val="24"/>
          <w:szCs w:val="24"/>
        </w:rPr>
        <w:t xml:space="preserve">         -&gt;</w:t>
      </w:r>
      <w:r w:rsidR="00AB3003" w:rsidRPr="00AB3003">
        <w:rPr>
          <w:color w:val="FF0000"/>
          <w:sz w:val="24"/>
          <w:szCs w:val="24"/>
        </w:rPr>
        <w:t xml:space="preserve">float </w:t>
      </w:r>
      <w:proofErr w:type="spellStart"/>
      <w:r w:rsidR="00AB3003" w:rsidRPr="00AB3003">
        <w:rPr>
          <w:color w:val="FF0000"/>
          <w:sz w:val="24"/>
          <w:szCs w:val="24"/>
        </w:rPr>
        <w:t>voulme</w:t>
      </w:r>
      <w:proofErr w:type="spellEnd"/>
      <w:r w:rsidR="00AB3003" w:rsidRPr="00AB3003">
        <w:rPr>
          <w:color w:val="FF0000"/>
          <w:sz w:val="24"/>
          <w:szCs w:val="24"/>
        </w:rPr>
        <w:t>(float r)</w:t>
      </w:r>
    </w:p>
    <w:p w14:paraId="7F471D22" w14:textId="77777777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  <w:r w:rsidR="008F10DF">
        <w:rPr>
          <w:sz w:val="24"/>
          <w:szCs w:val="24"/>
        </w:rPr>
        <w:t xml:space="preserve">                         -&gt;</w:t>
      </w:r>
      <w:r w:rsidR="008F10DF" w:rsidRPr="008F10DF">
        <w:rPr>
          <w:color w:val="FF0000"/>
          <w:sz w:val="24"/>
          <w:szCs w:val="24"/>
        </w:rPr>
        <w:t>float v;</w:t>
      </w:r>
    </w:p>
    <w:p w14:paraId="6635A1C7" w14:textId="77777777" w:rsidR="000A05AF" w:rsidRPr="003442D9" w:rsidRDefault="00A338AA" w:rsidP="0053396E">
      <w:pPr>
        <w:ind w:firstLineChars="200" w:firstLine="48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v=</w:t>
      </w:r>
      <w:r w:rsidR="000A05AF" w:rsidRPr="003442D9">
        <w:rPr>
          <w:sz w:val="24"/>
          <w:szCs w:val="24"/>
        </w:rPr>
        <w:t>4/3</w:t>
      </w:r>
      <w:r w:rsidRPr="003442D9">
        <w:rPr>
          <w:rFonts w:hint="eastAsia"/>
          <w:sz w:val="24"/>
          <w:szCs w:val="24"/>
        </w:rPr>
        <w:t>*pi</w:t>
      </w:r>
      <w:r w:rsidR="000A05AF" w:rsidRPr="003442D9">
        <w:rPr>
          <w:sz w:val="24"/>
          <w:szCs w:val="24"/>
        </w:rPr>
        <w:t>*r* r*</w:t>
      </w:r>
      <w:r w:rsidRPr="003442D9">
        <w:rPr>
          <w:rFonts w:hint="eastAsia"/>
          <w:sz w:val="24"/>
          <w:szCs w:val="24"/>
        </w:rPr>
        <w:t>r;</w:t>
      </w:r>
      <w:r w:rsidR="000A05AF" w:rsidRPr="003442D9">
        <w:rPr>
          <w:sz w:val="24"/>
          <w:szCs w:val="24"/>
        </w:rPr>
        <w:t xml:space="preserve"> </w:t>
      </w:r>
      <w:r w:rsidR="00AB3003">
        <w:rPr>
          <w:sz w:val="24"/>
          <w:szCs w:val="24"/>
        </w:rPr>
        <w:t xml:space="preserve">       -&gt;</w:t>
      </w:r>
      <w:r w:rsidR="00AB3003" w:rsidRPr="008F10DF">
        <w:rPr>
          <w:color w:val="FF0000"/>
          <w:sz w:val="24"/>
          <w:szCs w:val="24"/>
        </w:rPr>
        <w:t>v=4.0/3*pi*r*r*r;</w:t>
      </w:r>
    </w:p>
    <w:p w14:paraId="328C3605" w14:textId="77777777" w:rsidR="000A05AF" w:rsidRPr="003442D9" w:rsidRDefault="00A338AA" w:rsidP="0053396E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return </w:t>
      </w:r>
      <w:r w:rsidRPr="003442D9">
        <w:rPr>
          <w:rFonts w:hint="eastAsia"/>
          <w:sz w:val="24"/>
          <w:szCs w:val="24"/>
        </w:rPr>
        <w:t xml:space="preserve"> v</w:t>
      </w:r>
      <w:r w:rsidR="000A05AF" w:rsidRPr="003442D9">
        <w:rPr>
          <w:sz w:val="24"/>
          <w:szCs w:val="24"/>
        </w:rPr>
        <w:t xml:space="preserve"> ; </w:t>
      </w:r>
    </w:p>
    <w:p w14:paraId="480138C7" w14:textId="77777777" w:rsidR="00A338AA" w:rsidRDefault="00A338AA" w:rsidP="00A338AA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71EC17C3" w14:textId="77777777" w:rsidR="00596771" w:rsidRDefault="00596771" w:rsidP="00596771">
      <w:pPr>
        <w:widowControl/>
        <w:jc w:val="left"/>
      </w:pPr>
    </w:p>
    <w:p w14:paraId="09587C25" w14:textId="77777777" w:rsidR="00CB7B61" w:rsidRPr="00CB7B61" w:rsidRDefault="00CB7B61" w:rsidP="00CB7B61">
      <w:pPr>
        <w:widowControl/>
        <w:jc w:val="left"/>
      </w:pPr>
    </w:p>
    <w:p w14:paraId="229F44ED" w14:textId="77777777" w:rsidR="00A338AA" w:rsidRPr="003442D9" w:rsidRDefault="00A338AA" w:rsidP="00A338AA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 </w:t>
      </w:r>
      <w:r w:rsidR="000A05AF" w:rsidRPr="003442D9">
        <w:rPr>
          <w:sz w:val="24"/>
          <w:szCs w:val="24"/>
        </w:rPr>
        <w:t>(2)</w:t>
      </w:r>
      <w:r w:rsidR="000A05AF" w:rsidRPr="003442D9">
        <w:rPr>
          <w:sz w:val="24"/>
          <w:szCs w:val="24"/>
        </w:rPr>
        <w:t>利用指针数组对字符数组中的</w:t>
      </w:r>
      <w:r w:rsidRPr="003442D9">
        <w:rPr>
          <w:sz w:val="24"/>
          <w:szCs w:val="24"/>
        </w:rPr>
        <w:t>5</w:t>
      </w:r>
      <w:r w:rsidRPr="003442D9">
        <w:rPr>
          <w:sz w:val="24"/>
          <w:szCs w:val="24"/>
        </w:rPr>
        <w:t>个姓名字符串排序，字符数组内容不变。</w:t>
      </w:r>
    </w:p>
    <w:p w14:paraId="5323F563" w14:textId="77777777" w:rsidR="00A338AA" w:rsidRDefault="00A338AA" w:rsidP="00A338AA">
      <w:pPr>
        <w:rPr>
          <w:color w:val="FF0000"/>
          <w:sz w:val="24"/>
          <w:szCs w:val="24"/>
        </w:rPr>
      </w:pPr>
      <w:r w:rsidRPr="003442D9">
        <w:rPr>
          <w:sz w:val="24"/>
          <w:szCs w:val="24"/>
        </w:rPr>
        <w:t xml:space="preserve">#include </w:t>
      </w:r>
      <w:r w:rsidRPr="003442D9">
        <w:rPr>
          <w:rFonts w:hint="eastAsia"/>
          <w:sz w:val="24"/>
          <w:szCs w:val="24"/>
        </w:rPr>
        <w:t>&lt;</w:t>
      </w:r>
      <w:proofErr w:type="spellStart"/>
      <w:r w:rsidR="009417B7">
        <w:rPr>
          <w:sz w:val="24"/>
          <w:szCs w:val="24"/>
        </w:rPr>
        <w:t>stdio</w:t>
      </w:r>
      <w:proofErr w:type="spellEnd"/>
      <w:r w:rsidR="009417B7">
        <w:rPr>
          <w:sz w:val="24"/>
          <w:szCs w:val="24"/>
        </w:rPr>
        <w:t>. h</w:t>
      </w:r>
      <w:r w:rsidRPr="003442D9">
        <w:rPr>
          <w:rFonts w:hint="eastAsia"/>
          <w:sz w:val="24"/>
          <w:szCs w:val="24"/>
        </w:rPr>
        <w:t>&gt;</w:t>
      </w:r>
      <w:r w:rsidRPr="003442D9">
        <w:rPr>
          <w:sz w:val="24"/>
          <w:szCs w:val="24"/>
        </w:rPr>
        <w:t xml:space="preserve"> ; </w:t>
      </w:r>
      <w:r w:rsidR="008F10DF">
        <w:rPr>
          <w:sz w:val="24"/>
          <w:szCs w:val="24"/>
        </w:rPr>
        <w:t xml:space="preserve">           -&gt;</w:t>
      </w:r>
      <w:r w:rsidR="008F10DF" w:rsidRPr="008F10DF">
        <w:rPr>
          <w:color w:val="FF0000"/>
          <w:sz w:val="24"/>
          <w:szCs w:val="24"/>
        </w:rPr>
        <w:t>#include&lt;stdio.h&gt;</w:t>
      </w:r>
    </w:p>
    <w:p w14:paraId="2589C722" w14:textId="77777777" w:rsidR="00B32679" w:rsidRPr="003442D9" w:rsidRDefault="00B32679" w:rsidP="00A338AA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               </w:t>
      </w:r>
      <w:r w:rsidRPr="008F10DF">
        <w:rPr>
          <w:color w:val="FF0000"/>
          <w:sz w:val="24"/>
          <w:szCs w:val="24"/>
        </w:rPr>
        <w:t>#include&lt;st</w:t>
      </w:r>
      <w:r>
        <w:rPr>
          <w:rFonts w:hint="eastAsia"/>
          <w:color w:val="FF0000"/>
          <w:sz w:val="24"/>
          <w:szCs w:val="24"/>
        </w:rPr>
        <w:t>ring</w:t>
      </w:r>
      <w:r w:rsidRPr="008F10DF">
        <w:rPr>
          <w:color w:val="FF0000"/>
          <w:sz w:val="24"/>
          <w:szCs w:val="24"/>
        </w:rPr>
        <w:t>.h&gt;</w:t>
      </w:r>
    </w:p>
    <w:p w14:paraId="31A939F8" w14:textId="77777777" w:rsidR="00A338AA" w:rsidRPr="003442D9" w:rsidRDefault="00A338AA">
      <w:pPr>
        <w:rPr>
          <w:sz w:val="24"/>
          <w:szCs w:val="24"/>
        </w:rPr>
      </w:pPr>
      <w:r w:rsidRPr="003442D9">
        <w:rPr>
          <w:sz w:val="24"/>
          <w:szCs w:val="24"/>
        </w:rPr>
        <w:t>void main</w:t>
      </w:r>
      <w:r w:rsidRPr="003442D9">
        <w:rPr>
          <w:rFonts w:hint="eastAsia"/>
          <w:sz w:val="24"/>
          <w:szCs w:val="24"/>
        </w:rPr>
        <w:t>()</w:t>
      </w:r>
    </w:p>
    <w:p w14:paraId="4421B809" w14:textId="77777777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  <w:r w:rsidR="000A05AF" w:rsidRPr="003442D9">
        <w:rPr>
          <w:sz w:val="24"/>
          <w:szCs w:val="24"/>
        </w:rPr>
        <w:t xml:space="preserve"> </w:t>
      </w:r>
    </w:p>
    <w:p w14:paraId="5C9DFC0C" w14:textId="77777777" w:rsidR="000A05AF" w:rsidRPr="003442D9" w:rsidRDefault="000A05AF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char </w:t>
      </w:r>
      <w:r w:rsidR="00A338AA" w:rsidRPr="003442D9">
        <w:rPr>
          <w:rFonts w:hint="eastAsia"/>
          <w:sz w:val="24"/>
          <w:szCs w:val="24"/>
        </w:rPr>
        <w:t xml:space="preserve"> </w:t>
      </w:r>
      <w:r w:rsidR="00A338AA" w:rsidRPr="003442D9">
        <w:rPr>
          <w:sz w:val="24"/>
          <w:szCs w:val="24"/>
        </w:rPr>
        <w:t>n</w:t>
      </w:r>
      <w:r w:rsidR="00A338AA" w:rsidRPr="003442D9">
        <w:rPr>
          <w:rFonts w:hint="eastAsia"/>
          <w:sz w:val="24"/>
          <w:szCs w:val="24"/>
        </w:rPr>
        <w:t>ame</w:t>
      </w:r>
      <w:r w:rsidRPr="003442D9">
        <w:rPr>
          <w:sz w:val="24"/>
          <w:szCs w:val="24"/>
        </w:rPr>
        <w:t xml:space="preserve">[5][20] ; </w:t>
      </w:r>
    </w:p>
    <w:p w14:paraId="33DB3CD7" w14:textId="77777777" w:rsidR="000A05AF" w:rsidRPr="003442D9" w:rsidRDefault="000A05AF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char* </w:t>
      </w:r>
      <w:r w:rsidR="00CB7B61">
        <w:rPr>
          <w:sz w:val="24"/>
          <w:szCs w:val="24"/>
        </w:rPr>
        <w:t>p</w:t>
      </w:r>
      <w:r w:rsidRPr="003442D9">
        <w:rPr>
          <w:sz w:val="24"/>
          <w:szCs w:val="24"/>
        </w:rPr>
        <w:t xml:space="preserve">[5] ; </w:t>
      </w:r>
    </w:p>
    <w:p w14:paraId="7CB9CDD5" w14:textId="77777777" w:rsidR="000A05AF" w:rsidRPr="003442D9" w:rsidRDefault="000A05AF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int </w:t>
      </w:r>
      <w:proofErr w:type="spellStart"/>
      <w:r w:rsidRPr="003442D9">
        <w:rPr>
          <w:sz w:val="24"/>
          <w:szCs w:val="24"/>
        </w:rPr>
        <w:t>i</w:t>
      </w:r>
      <w:proofErr w:type="spellEnd"/>
      <w:r w:rsidRPr="003442D9">
        <w:rPr>
          <w:sz w:val="24"/>
          <w:szCs w:val="24"/>
        </w:rPr>
        <w:t xml:space="preserve"> ; </w:t>
      </w:r>
    </w:p>
    <w:p w14:paraId="7F1A5A63" w14:textId="77777777" w:rsidR="000A05AF" w:rsidRDefault="000A05AF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char temp[20] ; </w:t>
      </w:r>
      <w:r w:rsidR="008F10DF">
        <w:rPr>
          <w:sz w:val="24"/>
          <w:szCs w:val="24"/>
        </w:rPr>
        <w:t xml:space="preserve">           -&gt; </w:t>
      </w:r>
      <w:r w:rsidR="008F10DF" w:rsidRPr="008F10DF">
        <w:rPr>
          <w:color w:val="FF0000"/>
          <w:sz w:val="24"/>
          <w:szCs w:val="24"/>
        </w:rPr>
        <w:t>char *temp;</w:t>
      </w:r>
    </w:p>
    <w:p w14:paraId="310A8B77" w14:textId="77777777" w:rsidR="009417B7" w:rsidRPr="009417B7" w:rsidRDefault="009417B7" w:rsidP="009417B7">
      <w:pPr>
        <w:widowControl/>
        <w:jc w:val="left"/>
      </w:pPr>
    </w:p>
    <w:p w14:paraId="7C9525AD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>for</w:t>
      </w:r>
      <w:r w:rsidRPr="003442D9">
        <w:rPr>
          <w:rFonts w:hint="eastAsia"/>
          <w:sz w:val="24"/>
          <w:szCs w:val="24"/>
        </w:rPr>
        <w:t>(</w:t>
      </w:r>
      <w:proofErr w:type="spellStart"/>
      <w:r w:rsidRPr="003442D9">
        <w:rPr>
          <w:sz w:val="24"/>
          <w:szCs w:val="24"/>
        </w:rPr>
        <w:t>i</w:t>
      </w:r>
      <w:proofErr w:type="spellEnd"/>
      <w:r w:rsidRPr="003442D9">
        <w:rPr>
          <w:sz w:val="24"/>
          <w:szCs w:val="24"/>
        </w:rPr>
        <w:t xml:space="preserve"> =0</w:t>
      </w:r>
      <w:r w:rsidR="000A05AF" w:rsidRPr="003442D9">
        <w:rPr>
          <w:sz w:val="24"/>
          <w:szCs w:val="24"/>
        </w:rPr>
        <w:t xml:space="preserve">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Pr="003442D9">
        <w:rPr>
          <w:rFonts w:hint="eastAsia"/>
          <w:sz w:val="24"/>
          <w:szCs w:val="24"/>
        </w:rPr>
        <w:t>&lt;</w:t>
      </w:r>
      <w:r w:rsidR="000A05AF" w:rsidRPr="003442D9">
        <w:rPr>
          <w:sz w:val="24"/>
          <w:szCs w:val="24"/>
        </w:rPr>
        <w:t xml:space="preserve">= 5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++) </w:t>
      </w:r>
      <w:r w:rsidR="008F10DF">
        <w:rPr>
          <w:sz w:val="24"/>
          <w:szCs w:val="24"/>
        </w:rPr>
        <w:t xml:space="preserve">        -&gt;</w:t>
      </w:r>
      <w:r w:rsidR="008F10DF" w:rsidRPr="008F10DF">
        <w:rPr>
          <w:color w:val="FF0000"/>
          <w:sz w:val="24"/>
          <w:szCs w:val="24"/>
        </w:rPr>
        <w:t>for(</w:t>
      </w:r>
      <w:proofErr w:type="spellStart"/>
      <w:r w:rsidR="008F10DF" w:rsidRPr="008F10DF">
        <w:rPr>
          <w:color w:val="FF0000"/>
          <w:sz w:val="24"/>
          <w:szCs w:val="24"/>
        </w:rPr>
        <w:t>i</w:t>
      </w:r>
      <w:proofErr w:type="spellEnd"/>
      <w:r w:rsidR="008F10DF" w:rsidRPr="008F10DF">
        <w:rPr>
          <w:color w:val="FF0000"/>
          <w:sz w:val="24"/>
          <w:szCs w:val="24"/>
        </w:rPr>
        <w:t xml:space="preserve">=0; </w:t>
      </w:r>
      <w:proofErr w:type="spellStart"/>
      <w:r w:rsidR="008F10DF" w:rsidRPr="008F10DF">
        <w:rPr>
          <w:color w:val="FF0000"/>
          <w:sz w:val="24"/>
          <w:szCs w:val="24"/>
        </w:rPr>
        <w:t>i</w:t>
      </w:r>
      <w:proofErr w:type="spellEnd"/>
      <w:r w:rsidR="008F10DF" w:rsidRPr="008F10DF">
        <w:rPr>
          <w:color w:val="FF0000"/>
          <w:sz w:val="24"/>
          <w:szCs w:val="24"/>
        </w:rPr>
        <w:t xml:space="preserve">&lt;5; </w:t>
      </w:r>
      <w:proofErr w:type="spellStart"/>
      <w:r w:rsidR="008F10DF" w:rsidRPr="008F10DF">
        <w:rPr>
          <w:color w:val="FF0000"/>
          <w:sz w:val="24"/>
          <w:szCs w:val="24"/>
        </w:rPr>
        <w:t>i</w:t>
      </w:r>
      <w:proofErr w:type="spellEnd"/>
      <w:r w:rsidR="008F10DF" w:rsidRPr="008F10DF">
        <w:rPr>
          <w:color w:val="FF0000"/>
          <w:sz w:val="24"/>
          <w:szCs w:val="24"/>
        </w:rPr>
        <w:t>++)</w:t>
      </w:r>
    </w:p>
    <w:p w14:paraId="00D348B3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4498AF67" w14:textId="77777777" w:rsidR="000A05AF" w:rsidRPr="003442D9" w:rsidRDefault="009417B7" w:rsidP="009417B7">
      <w:pPr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g</w:t>
      </w:r>
      <w:r w:rsidR="00A338AA" w:rsidRPr="003442D9">
        <w:rPr>
          <w:sz w:val="24"/>
          <w:szCs w:val="24"/>
        </w:rPr>
        <w:t>ets (</w:t>
      </w:r>
      <w:proofErr w:type="spellStart"/>
      <w:r w:rsidR="00A338AA" w:rsidRPr="003442D9">
        <w:rPr>
          <w:sz w:val="24"/>
          <w:szCs w:val="24"/>
        </w:rPr>
        <w:t>na</w:t>
      </w:r>
      <w:r w:rsidR="00A338AA" w:rsidRPr="003442D9">
        <w:rPr>
          <w:rFonts w:hint="eastAsia"/>
          <w:sz w:val="24"/>
          <w:szCs w:val="24"/>
        </w:rPr>
        <w:t>me</w:t>
      </w:r>
      <w:r w:rsidR="000A05AF" w:rsidRPr="003442D9">
        <w:rPr>
          <w:sz w:val="24"/>
          <w:szCs w:val="24"/>
        </w:rPr>
        <w:t>+i</w:t>
      </w:r>
      <w:proofErr w:type="spellEnd"/>
      <w:r w:rsidR="000A05AF" w:rsidRPr="003442D9">
        <w:rPr>
          <w:sz w:val="24"/>
          <w:szCs w:val="24"/>
        </w:rPr>
        <w:t xml:space="preserve">) ; </w:t>
      </w:r>
      <w:r w:rsidR="008F10DF">
        <w:rPr>
          <w:sz w:val="24"/>
          <w:szCs w:val="24"/>
        </w:rPr>
        <w:t xml:space="preserve">       -&gt;</w:t>
      </w:r>
      <w:r w:rsidR="008F10DF" w:rsidRPr="008F10DF">
        <w:rPr>
          <w:color w:val="FF0000"/>
          <w:sz w:val="24"/>
          <w:szCs w:val="24"/>
        </w:rPr>
        <w:t>gets(*</w:t>
      </w:r>
      <w:proofErr w:type="spellStart"/>
      <w:r w:rsidR="008F10DF" w:rsidRPr="008F10DF">
        <w:rPr>
          <w:color w:val="FF0000"/>
          <w:sz w:val="24"/>
          <w:szCs w:val="24"/>
        </w:rPr>
        <w:t>name+i</w:t>
      </w:r>
      <w:proofErr w:type="spellEnd"/>
      <w:r w:rsidR="008F10DF" w:rsidRPr="008F10DF">
        <w:rPr>
          <w:color w:val="FF0000"/>
          <w:sz w:val="24"/>
          <w:szCs w:val="24"/>
        </w:rPr>
        <w:t xml:space="preserve">);    </w:t>
      </w:r>
      <w:r w:rsidR="008F10DF" w:rsidRPr="008F10DF">
        <w:rPr>
          <w:rFonts w:hint="eastAsia"/>
          <w:color w:val="FF0000"/>
          <w:sz w:val="24"/>
          <w:szCs w:val="24"/>
        </w:rPr>
        <w:t>或</w:t>
      </w:r>
      <w:r w:rsidR="008F10DF" w:rsidRPr="008F10DF">
        <w:rPr>
          <w:rFonts w:hint="eastAsia"/>
          <w:color w:val="FF0000"/>
          <w:sz w:val="24"/>
          <w:szCs w:val="24"/>
        </w:rPr>
        <w:t xml:space="preserve"> gets(name[</w:t>
      </w:r>
      <w:proofErr w:type="spellStart"/>
      <w:r w:rsidR="008F10DF" w:rsidRPr="008F10DF">
        <w:rPr>
          <w:rFonts w:hint="eastAsia"/>
          <w:color w:val="FF0000"/>
          <w:sz w:val="24"/>
          <w:szCs w:val="24"/>
        </w:rPr>
        <w:t>i</w:t>
      </w:r>
      <w:proofErr w:type="spellEnd"/>
      <w:r w:rsidR="008F10DF" w:rsidRPr="008F10DF">
        <w:rPr>
          <w:rFonts w:hint="eastAsia"/>
          <w:color w:val="FF0000"/>
          <w:sz w:val="24"/>
          <w:szCs w:val="24"/>
        </w:rPr>
        <w:t>]);</w:t>
      </w:r>
    </w:p>
    <w:p w14:paraId="308DDAFC" w14:textId="77777777" w:rsidR="000A05AF" w:rsidRPr="003442D9" w:rsidRDefault="00A338AA" w:rsidP="009417B7">
      <w:pPr>
        <w:ind w:firstLineChars="400" w:firstLine="96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p=</w:t>
      </w:r>
      <w:r w:rsidR="000A05AF" w:rsidRPr="003442D9">
        <w:rPr>
          <w:sz w:val="24"/>
          <w:szCs w:val="24"/>
        </w:rPr>
        <w:t>name[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] ; </w:t>
      </w:r>
    </w:p>
    <w:p w14:paraId="4D16CF4F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7F1BFAC3" w14:textId="77777777" w:rsidR="009417B7" w:rsidRDefault="009417B7">
      <w:pPr>
        <w:rPr>
          <w:sz w:val="24"/>
          <w:szCs w:val="24"/>
        </w:rPr>
      </w:pPr>
    </w:p>
    <w:p w14:paraId="6F700EB6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f</w:t>
      </w:r>
      <w:r w:rsidR="000A05AF" w:rsidRPr="003442D9">
        <w:rPr>
          <w:sz w:val="24"/>
          <w:szCs w:val="24"/>
        </w:rPr>
        <w:t>or</w:t>
      </w:r>
      <w:r w:rsidRPr="003442D9">
        <w:rPr>
          <w:rFonts w:hint="eastAsia"/>
          <w:sz w:val="24"/>
          <w:szCs w:val="24"/>
        </w:rPr>
        <w:t>(</w:t>
      </w:r>
      <w:proofErr w:type="spellStart"/>
      <w:r w:rsidRPr="003442D9">
        <w:rPr>
          <w:sz w:val="24"/>
          <w:szCs w:val="24"/>
        </w:rPr>
        <w:t>i</w:t>
      </w:r>
      <w:proofErr w:type="spellEnd"/>
      <w:r w:rsidRPr="003442D9">
        <w:rPr>
          <w:sz w:val="24"/>
          <w:szCs w:val="24"/>
        </w:rPr>
        <w:t xml:space="preserve"> = </w:t>
      </w:r>
      <w:r w:rsidRPr="003442D9">
        <w:rPr>
          <w:rFonts w:hint="eastAsia"/>
          <w:sz w:val="24"/>
          <w:szCs w:val="24"/>
        </w:rPr>
        <w:t>0</w:t>
      </w:r>
      <w:r w:rsidR="000A05AF" w:rsidRPr="003442D9">
        <w:rPr>
          <w:sz w:val="24"/>
          <w:szCs w:val="24"/>
        </w:rPr>
        <w:t xml:space="preserve">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&lt;5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++) </w:t>
      </w:r>
      <w:r w:rsidR="00B32679">
        <w:rPr>
          <w:rFonts w:hint="eastAsia"/>
          <w:sz w:val="24"/>
          <w:szCs w:val="24"/>
        </w:rPr>
        <w:t xml:space="preserve">        </w:t>
      </w:r>
      <w:r w:rsidR="00B32679">
        <w:rPr>
          <w:sz w:val="24"/>
          <w:szCs w:val="24"/>
        </w:rPr>
        <w:t>-&gt;</w:t>
      </w:r>
      <w:r w:rsidR="00B32679">
        <w:rPr>
          <w:rFonts w:hint="eastAsia"/>
          <w:color w:val="FF0000"/>
          <w:sz w:val="24"/>
          <w:szCs w:val="24"/>
        </w:rPr>
        <w:t xml:space="preserve">for( </w:t>
      </w:r>
      <w:proofErr w:type="spellStart"/>
      <w:r w:rsidR="00B32679">
        <w:rPr>
          <w:rFonts w:hint="eastAsia"/>
          <w:color w:val="FF0000"/>
          <w:sz w:val="24"/>
          <w:szCs w:val="24"/>
        </w:rPr>
        <w:t>i</w:t>
      </w:r>
      <w:proofErr w:type="spellEnd"/>
      <w:r w:rsidR="00B32679">
        <w:rPr>
          <w:rFonts w:hint="eastAsia"/>
          <w:color w:val="FF0000"/>
          <w:sz w:val="24"/>
          <w:szCs w:val="24"/>
        </w:rPr>
        <w:t xml:space="preserve">=0; </w:t>
      </w:r>
      <w:proofErr w:type="spellStart"/>
      <w:r w:rsidR="00B32679">
        <w:rPr>
          <w:rFonts w:hint="eastAsia"/>
          <w:color w:val="FF0000"/>
          <w:sz w:val="24"/>
          <w:szCs w:val="24"/>
        </w:rPr>
        <w:t>i</w:t>
      </w:r>
      <w:proofErr w:type="spellEnd"/>
      <w:r w:rsidR="00B32679">
        <w:rPr>
          <w:rFonts w:hint="eastAsia"/>
          <w:color w:val="FF0000"/>
          <w:sz w:val="24"/>
          <w:szCs w:val="24"/>
        </w:rPr>
        <w:t xml:space="preserve">&lt;4; </w:t>
      </w:r>
      <w:proofErr w:type="spellStart"/>
      <w:r w:rsidR="00B32679">
        <w:rPr>
          <w:rFonts w:hint="eastAsia"/>
          <w:color w:val="FF0000"/>
          <w:sz w:val="24"/>
          <w:szCs w:val="24"/>
        </w:rPr>
        <w:t>i</w:t>
      </w:r>
      <w:proofErr w:type="spellEnd"/>
      <w:r w:rsidR="00B32679">
        <w:rPr>
          <w:rFonts w:hint="eastAsia"/>
          <w:color w:val="FF0000"/>
          <w:sz w:val="24"/>
          <w:szCs w:val="24"/>
        </w:rPr>
        <w:t>++ )</w:t>
      </w:r>
    </w:p>
    <w:p w14:paraId="38F15055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for(j = </w:t>
      </w:r>
      <w:r w:rsidRPr="003442D9">
        <w:rPr>
          <w:rFonts w:hint="eastAsia"/>
          <w:sz w:val="24"/>
          <w:szCs w:val="24"/>
        </w:rPr>
        <w:t>0</w:t>
      </w:r>
      <w:r w:rsidRPr="003442D9">
        <w:rPr>
          <w:sz w:val="24"/>
          <w:szCs w:val="24"/>
        </w:rPr>
        <w:t>; j&lt;5</w:t>
      </w:r>
      <w:r w:rsidRPr="003442D9">
        <w:rPr>
          <w:rFonts w:hint="eastAsia"/>
          <w:sz w:val="24"/>
          <w:szCs w:val="24"/>
        </w:rPr>
        <w:t>;</w:t>
      </w:r>
      <w:r w:rsidR="00743243">
        <w:rPr>
          <w:sz w:val="24"/>
          <w:szCs w:val="24"/>
        </w:rPr>
        <w:t xml:space="preserve"> </w:t>
      </w:r>
      <w:proofErr w:type="spellStart"/>
      <w:r w:rsidRPr="003442D9">
        <w:rPr>
          <w:rFonts w:hint="eastAsia"/>
          <w:sz w:val="24"/>
          <w:szCs w:val="24"/>
        </w:rPr>
        <w:t>j</w:t>
      </w:r>
      <w:r w:rsidR="000A05AF" w:rsidRPr="003442D9">
        <w:rPr>
          <w:sz w:val="24"/>
          <w:szCs w:val="24"/>
        </w:rPr>
        <w:t>++</w:t>
      </w:r>
      <w:proofErr w:type="spellEnd"/>
      <w:r w:rsidR="000A05AF" w:rsidRPr="003442D9">
        <w:rPr>
          <w:sz w:val="24"/>
          <w:szCs w:val="24"/>
        </w:rPr>
        <w:t xml:space="preserve"> ) </w:t>
      </w:r>
      <w:r w:rsidR="00B32679">
        <w:rPr>
          <w:rFonts w:hint="eastAsia"/>
          <w:sz w:val="24"/>
          <w:szCs w:val="24"/>
        </w:rPr>
        <w:t xml:space="preserve">        </w:t>
      </w:r>
      <w:r w:rsidR="00B32679">
        <w:rPr>
          <w:sz w:val="24"/>
          <w:szCs w:val="24"/>
        </w:rPr>
        <w:t>-&gt;</w:t>
      </w:r>
      <w:r w:rsidR="00B32679">
        <w:rPr>
          <w:rFonts w:hint="eastAsia"/>
          <w:color w:val="FF0000"/>
          <w:sz w:val="24"/>
          <w:szCs w:val="24"/>
        </w:rPr>
        <w:t xml:space="preserve">for( j=i+1; j&lt;5; </w:t>
      </w:r>
      <w:proofErr w:type="spellStart"/>
      <w:r w:rsidR="00B32679">
        <w:rPr>
          <w:rFonts w:hint="eastAsia"/>
          <w:color w:val="FF0000"/>
          <w:sz w:val="24"/>
          <w:szCs w:val="24"/>
        </w:rPr>
        <w:t>j++</w:t>
      </w:r>
      <w:proofErr w:type="spellEnd"/>
      <w:r w:rsidR="00B32679">
        <w:rPr>
          <w:rFonts w:hint="eastAsia"/>
          <w:color w:val="FF0000"/>
          <w:sz w:val="24"/>
          <w:szCs w:val="24"/>
        </w:rPr>
        <w:t>)</w:t>
      </w:r>
    </w:p>
    <w:p w14:paraId="1CA39C3B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4BAD449F" w14:textId="77777777" w:rsidR="000A05AF" w:rsidRPr="003442D9" w:rsidRDefault="000A05AF" w:rsidP="009417B7">
      <w:pPr>
        <w:ind w:firstLineChars="400" w:firstLine="960"/>
        <w:rPr>
          <w:sz w:val="24"/>
          <w:szCs w:val="24"/>
        </w:rPr>
      </w:pPr>
      <w:r w:rsidRPr="003442D9">
        <w:rPr>
          <w:sz w:val="24"/>
          <w:szCs w:val="24"/>
        </w:rPr>
        <w:t>if (</w:t>
      </w:r>
      <w:r w:rsidR="00CB7B61">
        <w:rPr>
          <w:sz w:val="24"/>
          <w:szCs w:val="24"/>
        </w:rPr>
        <w:t>p</w:t>
      </w:r>
      <w:r w:rsidRPr="003442D9">
        <w:rPr>
          <w:sz w:val="24"/>
          <w:szCs w:val="24"/>
        </w:rPr>
        <w:t>[</w:t>
      </w:r>
      <w:proofErr w:type="spellStart"/>
      <w:r w:rsidRPr="003442D9">
        <w:rPr>
          <w:sz w:val="24"/>
          <w:szCs w:val="24"/>
        </w:rPr>
        <w:t>iJ</w:t>
      </w:r>
      <w:proofErr w:type="spellEnd"/>
      <w:r w:rsidRPr="003442D9">
        <w:rPr>
          <w:sz w:val="24"/>
          <w:szCs w:val="24"/>
        </w:rPr>
        <w:t>&gt;p</w:t>
      </w:r>
      <w:r w:rsidR="00A338AA" w:rsidRPr="003442D9">
        <w:rPr>
          <w:rFonts w:hint="eastAsia"/>
          <w:sz w:val="24"/>
          <w:szCs w:val="24"/>
        </w:rPr>
        <w:t>[</w:t>
      </w:r>
      <w:r w:rsidR="00A338AA" w:rsidRPr="003442D9">
        <w:rPr>
          <w:sz w:val="24"/>
          <w:szCs w:val="24"/>
        </w:rPr>
        <w:t>j]</w:t>
      </w:r>
      <w:r w:rsidRPr="003442D9">
        <w:rPr>
          <w:sz w:val="24"/>
          <w:szCs w:val="24"/>
        </w:rPr>
        <w:t xml:space="preserve">) </w:t>
      </w:r>
      <w:r w:rsidR="00B32679">
        <w:rPr>
          <w:rFonts w:hint="eastAsia"/>
          <w:sz w:val="24"/>
          <w:szCs w:val="24"/>
        </w:rPr>
        <w:t xml:space="preserve">         </w:t>
      </w:r>
      <w:r w:rsidR="00B32679">
        <w:rPr>
          <w:sz w:val="24"/>
          <w:szCs w:val="24"/>
        </w:rPr>
        <w:t>-&gt;</w:t>
      </w:r>
      <w:r w:rsidR="00B32679">
        <w:rPr>
          <w:rFonts w:hint="eastAsia"/>
          <w:color w:val="FF0000"/>
          <w:sz w:val="24"/>
          <w:szCs w:val="24"/>
        </w:rPr>
        <w:t xml:space="preserve">if( </w:t>
      </w:r>
      <w:proofErr w:type="spellStart"/>
      <w:r w:rsidR="00B32679">
        <w:rPr>
          <w:rFonts w:hint="eastAsia"/>
          <w:color w:val="FF0000"/>
          <w:sz w:val="24"/>
          <w:szCs w:val="24"/>
        </w:rPr>
        <w:t>strcmp</w:t>
      </w:r>
      <w:proofErr w:type="spellEnd"/>
      <w:r w:rsidR="00B32679">
        <w:rPr>
          <w:rFonts w:hint="eastAsia"/>
          <w:color w:val="FF0000"/>
          <w:sz w:val="24"/>
          <w:szCs w:val="24"/>
        </w:rPr>
        <w:t>(p[</w:t>
      </w:r>
      <w:proofErr w:type="spellStart"/>
      <w:r w:rsidR="00B32679">
        <w:rPr>
          <w:rFonts w:hint="eastAsia"/>
          <w:color w:val="FF0000"/>
          <w:sz w:val="24"/>
          <w:szCs w:val="24"/>
        </w:rPr>
        <w:t>i</w:t>
      </w:r>
      <w:proofErr w:type="spellEnd"/>
      <w:r w:rsidR="00B32679">
        <w:rPr>
          <w:rFonts w:hint="eastAsia"/>
          <w:color w:val="FF0000"/>
          <w:sz w:val="24"/>
          <w:szCs w:val="24"/>
        </w:rPr>
        <w:t>],p</w:t>
      </w:r>
      <w:r w:rsidR="00B32679" w:rsidRPr="008F10DF">
        <w:rPr>
          <w:color w:val="FF0000"/>
          <w:sz w:val="24"/>
          <w:szCs w:val="24"/>
        </w:rPr>
        <w:t>[j]</w:t>
      </w:r>
      <w:r w:rsidR="00B32679">
        <w:rPr>
          <w:rFonts w:hint="eastAsia"/>
          <w:color w:val="FF0000"/>
          <w:sz w:val="24"/>
          <w:szCs w:val="24"/>
        </w:rPr>
        <w:t>) &gt; 0)</w:t>
      </w:r>
    </w:p>
    <w:p w14:paraId="512E62A6" w14:textId="77777777" w:rsidR="000A05AF" w:rsidRPr="003442D9" w:rsidRDefault="00A338AA" w:rsidP="009417B7">
      <w:pPr>
        <w:ind w:firstLineChars="400" w:firstLine="96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7B8B60CE" w14:textId="77777777" w:rsidR="000A05AF" w:rsidRPr="003442D9" w:rsidRDefault="000A05AF" w:rsidP="009417B7">
      <w:pPr>
        <w:ind w:firstLineChars="600" w:firstLine="1440"/>
        <w:rPr>
          <w:sz w:val="24"/>
          <w:szCs w:val="24"/>
        </w:rPr>
      </w:pPr>
      <w:r w:rsidRPr="003442D9">
        <w:rPr>
          <w:sz w:val="24"/>
          <w:szCs w:val="24"/>
        </w:rPr>
        <w:t>temp = p[</w:t>
      </w:r>
      <w:proofErr w:type="spellStart"/>
      <w:r w:rsidRPr="003442D9">
        <w:rPr>
          <w:sz w:val="24"/>
          <w:szCs w:val="24"/>
        </w:rPr>
        <w:t>i</w:t>
      </w:r>
      <w:proofErr w:type="spellEnd"/>
      <w:r w:rsidRPr="003442D9">
        <w:rPr>
          <w:sz w:val="24"/>
          <w:szCs w:val="24"/>
        </w:rPr>
        <w:t xml:space="preserve">] ; </w:t>
      </w:r>
      <w:r w:rsidR="00B32679">
        <w:rPr>
          <w:rFonts w:hint="eastAsia"/>
          <w:sz w:val="24"/>
          <w:szCs w:val="24"/>
        </w:rPr>
        <w:t xml:space="preserve">  </w:t>
      </w:r>
    </w:p>
    <w:p w14:paraId="2D0DAB42" w14:textId="77777777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Pr="003442D9">
        <w:rPr>
          <w:rFonts w:hint="eastAsia"/>
          <w:sz w:val="24"/>
          <w:szCs w:val="24"/>
        </w:rPr>
        <w:tab/>
      </w:r>
      <w:r w:rsidR="009417B7">
        <w:rPr>
          <w:sz w:val="24"/>
          <w:szCs w:val="24"/>
        </w:rPr>
        <w:t xml:space="preserve">     </w:t>
      </w:r>
      <w:r w:rsidRPr="003442D9">
        <w:rPr>
          <w:rFonts w:hint="eastAsia"/>
          <w:sz w:val="24"/>
          <w:szCs w:val="24"/>
        </w:rPr>
        <w:t>p[</w:t>
      </w:r>
      <w:proofErr w:type="spellStart"/>
      <w:r w:rsidRPr="003442D9">
        <w:rPr>
          <w:rFonts w:hint="eastAsia"/>
          <w:sz w:val="24"/>
          <w:szCs w:val="24"/>
        </w:rPr>
        <w:t>i</w:t>
      </w:r>
      <w:proofErr w:type="spellEnd"/>
      <w:r w:rsidRPr="003442D9">
        <w:rPr>
          <w:rFonts w:hint="eastAsia"/>
          <w:sz w:val="24"/>
          <w:szCs w:val="24"/>
        </w:rPr>
        <w:t>]=p[j];</w:t>
      </w:r>
    </w:p>
    <w:p w14:paraId="006FD687" w14:textId="77777777" w:rsidR="00A338AA" w:rsidRPr="003442D9" w:rsidRDefault="00A338AA" w:rsidP="009417B7">
      <w:pPr>
        <w:widowControl/>
        <w:ind w:left="420" w:firstLineChars="410" w:firstLine="984"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p[j]=p[</w:t>
      </w:r>
      <w:proofErr w:type="spellStart"/>
      <w:r w:rsidRPr="003442D9">
        <w:rPr>
          <w:rFonts w:hint="eastAsia"/>
          <w:sz w:val="24"/>
          <w:szCs w:val="24"/>
        </w:rPr>
        <w:t>i</w:t>
      </w:r>
      <w:proofErr w:type="spellEnd"/>
      <w:r w:rsidRPr="003442D9">
        <w:rPr>
          <w:rFonts w:hint="eastAsia"/>
          <w:sz w:val="24"/>
          <w:szCs w:val="24"/>
        </w:rPr>
        <w:t>];</w:t>
      </w:r>
      <w:r w:rsidR="008F10DF">
        <w:rPr>
          <w:sz w:val="24"/>
          <w:szCs w:val="24"/>
        </w:rPr>
        <w:t xml:space="preserve">         -&gt;</w:t>
      </w:r>
      <w:r w:rsidR="008F10DF" w:rsidRPr="008F10DF">
        <w:rPr>
          <w:color w:val="FF0000"/>
          <w:sz w:val="24"/>
          <w:szCs w:val="24"/>
        </w:rPr>
        <w:t>p[j] = temp;</w:t>
      </w:r>
    </w:p>
    <w:p w14:paraId="5D859A76" w14:textId="77777777" w:rsidR="00A338AA" w:rsidRPr="003442D9" w:rsidRDefault="00A338AA" w:rsidP="00A338AA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="009417B7">
        <w:rPr>
          <w:sz w:val="24"/>
          <w:szCs w:val="24"/>
        </w:rPr>
        <w:t xml:space="preserve">     </w:t>
      </w:r>
      <w:r w:rsidRPr="003442D9">
        <w:rPr>
          <w:rFonts w:hint="eastAsia"/>
          <w:sz w:val="24"/>
          <w:szCs w:val="24"/>
        </w:rPr>
        <w:t>}</w:t>
      </w:r>
    </w:p>
    <w:p w14:paraId="69837B28" w14:textId="77777777" w:rsidR="00A338AA" w:rsidRPr="003442D9" w:rsidRDefault="00A338AA" w:rsidP="009417B7">
      <w:pPr>
        <w:widowControl/>
        <w:ind w:firstLineChars="200" w:firstLine="480"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74188E1C" w14:textId="77777777" w:rsidR="009417B7" w:rsidRDefault="009417B7" w:rsidP="009417B7">
      <w:pPr>
        <w:ind w:firstLineChars="200" w:firstLine="480"/>
        <w:rPr>
          <w:sz w:val="24"/>
          <w:szCs w:val="24"/>
        </w:rPr>
      </w:pPr>
    </w:p>
    <w:p w14:paraId="6D10CD8B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f</w:t>
      </w:r>
      <w:r w:rsidRPr="003442D9">
        <w:rPr>
          <w:sz w:val="24"/>
          <w:szCs w:val="24"/>
        </w:rPr>
        <w:t>or</w:t>
      </w:r>
      <w:r w:rsidRPr="003442D9">
        <w:rPr>
          <w:rFonts w:hint="eastAsia"/>
          <w:sz w:val="24"/>
          <w:szCs w:val="24"/>
        </w:rPr>
        <w:t>(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>=</w:t>
      </w:r>
      <w:r w:rsidRPr="003442D9">
        <w:rPr>
          <w:rFonts w:hint="eastAsia"/>
          <w:sz w:val="24"/>
          <w:szCs w:val="24"/>
        </w:rPr>
        <w:t>0</w:t>
      </w:r>
      <w:r w:rsidR="000A05AF" w:rsidRPr="003442D9">
        <w:rPr>
          <w:sz w:val="24"/>
          <w:szCs w:val="24"/>
        </w:rPr>
        <w:t xml:space="preserve">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&lt;5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++) </w:t>
      </w:r>
    </w:p>
    <w:p w14:paraId="38AA33A0" w14:textId="77777777" w:rsidR="000A05AF" w:rsidRPr="003442D9" w:rsidRDefault="000A05AF" w:rsidP="009417B7">
      <w:pPr>
        <w:ind w:firstLineChars="400" w:firstLine="96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printf</w:t>
      </w:r>
      <w:proofErr w:type="spellEnd"/>
      <w:r w:rsidRPr="003442D9">
        <w:rPr>
          <w:sz w:val="24"/>
          <w:szCs w:val="24"/>
        </w:rPr>
        <w:t>("%c", p[</w:t>
      </w:r>
      <w:proofErr w:type="spellStart"/>
      <w:r w:rsidRPr="003442D9">
        <w:rPr>
          <w:sz w:val="24"/>
          <w:szCs w:val="24"/>
        </w:rPr>
        <w:t>i</w:t>
      </w:r>
      <w:proofErr w:type="spellEnd"/>
      <w:r w:rsidRPr="003442D9">
        <w:rPr>
          <w:sz w:val="24"/>
          <w:szCs w:val="24"/>
        </w:rPr>
        <w:t xml:space="preserve">]) ; </w:t>
      </w:r>
      <w:r w:rsidR="008F10DF">
        <w:rPr>
          <w:sz w:val="24"/>
          <w:szCs w:val="24"/>
        </w:rPr>
        <w:t xml:space="preserve">     -&gt;</w:t>
      </w:r>
      <w:proofErr w:type="spellStart"/>
      <w:r w:rsidR="008F10DF" w:rsidRPr="008F10DF">
        <w:rPr>
          <w:color w:val="FF0000"/>
          <w:sz w:val="24"/>
          <w:szCs w:val="24"/>
        </w:rPr>
        <w:t>printf</w:t>
      </w:r>
      <w:proofErr w:type="spellEnd"/>
      <w:r w:rsidR="008F10DF" w:rsidRPr="008F10DF">
        <w:rPr>
          <w:color w:val="FF0000"/>
          <w:sz w:val="24"/>
          <w:szCs w:val="24"/>
        </w:rPr>
        <w:t>("%s\n", p[</w:t>
      </w:r>
      <w:proofErr w:type="spellStart"/>
      <w:r w:rsidR="008F10DF" w:rsidRPr="008F10DF">
        <w:rPr>
          <w:color w:val="FF0000"/>
          <w:sz w:val="24"/>
          <w:szCs w:val="24"/>
        </w:rPr>
        <w:t>i</w:t>
      </w:r>
      <w:proofErr w:type="spellEnd"/>
      <w:r w:rsidR="008F10DF" w:rsidRPr="008F10DF">
        <w:rPr>
          <w:color w:val="FF0000"/>
          <w:sz w:val="24"/>
          <w:szCs w:val="24"/>
        </w:rPr>
        <w:t>]);</w:t>
      </w:r>
    </w:p>
    <w:p w14:paraId="748B4AC7" w14:textId="77777777" w:rsidR="00A338AA" w:rsidRPr="003442D9" w:rsidRDefault="00A338AA" w:rsidP="00A338AA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1EC0A357" w14:textId="77777777" w:rsidR="00DE78D8" w:rsidRPr="0041684F" w:rsidRDefault="00DE78D8" w:rsidP="00DE78D8">
      <w:pPr>
        <w:rPr>
          <w:sz w:val="24"/>
          <w:szCs w:val="24"/>
        </w:rPr>
      </w:pPr>
    </w:p>
    <w:p w14:paraId="5F46FB93" w14:textId="77777777" w:rsidR="00DE78D8" w:rsidRPr="0041684F" w:rsidRDefault="00DE78D8" w:rsidP="00DE78D8">
      <w:pPr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(</w:t>
      </w:r>
      <w:r w:rsidR="00614022">
        <w:rPr>
          <w:sz w:val="24"/>
          <w:szCs w:val="24"/>
        </w:rPr>
        <w:t>3</w:t>
      </w:r>
      <w:r w:rsidRPr="0041684F">
        <w:rPr>
          <w:sz w:val="24"/>
          <w:szCs w:val="24"/>
        </w:rPr>
        <w:t>)</w:t>
      </w:r>
      <w:r w:rsidRPr="0041684F">
        <w:rPr>
          <w:sz w:val="24"/>
          <w:szCs w:val="24"/>
        </w:rPr>
        <w:t>统计</w:t>
      </w:r>
      <w:r w:rsidRPr="0041684F">
        <w:rPr>
          <w:sz w:val="24"/>
          <w:szCs w:val="24"/>
        </w:rPr>
        <w:t>N</w:t>
      </w:r>
      <w:proofErr w:type="gramStart"/>
      <w:r w:rsidRPr="0041684F">
        <w:rPr>
          <w:sz w:val="24"/>
          <w:szCs w:val="24"/>
        </w:rPr>
        <w:t>个</w:t>
      </w:r>
      <w:proofErr w:type="gramEnd"/>
      <w:r w:rsidRPr="0041684F">
        <w:rPr>
          <w:sz w:val="24"/>
          <w:szCs w:val="24"/>
        </w:rPr>
        <w:t>字符串中大写字母和数字字符的个数</w:t>
      </w:r>
    </w:p>
    <w:p w14:paraId="412E0E5E" w14:textId="77777777" w:rsidR="00DE78D8" w:rsidRPr="0041684F" w:rsidRDefault="00DE78D8" w:rsidP="00DE78D8">
      <w:pPr>
        <w:rPr>
          <w:sz w:val="24"/>
          <w:szCs w:val="24"/>
        </w:rPr>
      </w:pPr>
      <w:r w:rsidRPr="0041684F">
        <w:rPr>
          <w:sz w:val="24"/>
          <w:szCs w:val="24"/>
        </w:rPr>
        <w:t>#include &lt;</w:t>
      </w:r>
      <w:proofErr w:type="spellStart"/>
      <w:r w:rsidRPr="0041684F">
        <w:rPr>
          <w:sz w:val="24"/>
          <w:szCs w:val="24"/>
        </w:rPr>
        <w:t>stdio</w:t>
      </w:r>
      <w:proofErr w:type="spellEnd"/>
      <w:r w:rsidRPr="0041684F">
        <w:rPr>
          <w:sz w:val="24"/>
          <w:szCs w:val="24"/>
        </w:rPr>
        <w:t xml:space="preserve">. </w:t>
      </w:r>
      <w:r w:rsidRPr="0041684F">
        <w:rPr>
          <w:rFonts w:hint="eastAsia"/>
          <w:sz w:val="24"/>
          <w:szCs w:val="24"/>
        </w:rPr>
        <w:t>h</w:t>
      </w:r>
      <w:r w:rsidRPr="0041684F">
        <w:rPr>
          <w:sz w:val="24"/>
          <w:szCs w:val="24"/>
        </w:rPr>
        <w:t xml:space="preserve">&gt; </w:t>
      </w:r>
    </w:p>
    <w:p w14:paraId="1EEA0F6E" w14:textId="77777777" w:rsidR="00DE78D8" w:rsidRDefault="00DE78D8" w:rsidP="00DE78D8">
      <w:pPr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#</w:t>
      </w:r>
      <w:proofErr w:type="gramStart"/>
      <w:r w:rsidRPr="0041684F">
        <w:rPr>
          <w:rFonts w:hint="eastAsia"/>
          <w:sz w:val="24"/>
          <w:szCs w:val="24"/>
        </w:rPr>
        <w:t>define</w:t>
      </w:r>
      <w:proofErr w:type="gramEnd"/>
      <w:r w:rsidRPr="0041684F">
        <w:rPr>
          <w:rFonts w:hint="eastAsia"/>
          <w:sz w:val="24"/>
          <w:szCs w:val="24"/>
        </w:rPr>
        <w:t xml:space="preserve"> N </w:t>
      </w:r>
      <w:r>
        <w:rPr>
          <w:sz w:val="24"/>
          <w:szCs w:val="24"/>
        </w:rPr>
        <w:t xml:space="preserve"> </w:t>
      </w:r>
      <w:r w:rsidRPr="0041684F">
        <w:rPr>
          <w:rFonts w:hint="eastAsia"/>
          <w:sz w:val="24"/>
          <w:szCs w:val="24"/>
        </w:rPr>
        <w:t>5</w:t>
      </w:r>
    </w:p>
    <w:p w14:paraId="145EBC4A" w14:textId="77777777" w:rsidR="008F10DF" w:rsidRPr="0041684F" w:rsidRDefault="008F10DF" w:rsidP="00DE78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-&gt;</w:t>
      </w:r>
      <w:r w:rsidRPr="004245BA">
        <w:rPr>
          <w:color w:val="FF0000"/>
          <w:sz w:val="24"/>
          <w:szCs w:val="24"/>
        </w:rPr>
        <w:t>int Count(char *str, int *result);</w:t>
      </w:r>
    </w:p>
    <w:p w14:paraId="116A27BF" w14:textId="77777777" w:rsidR="00DE78D8" w:rsidRPr="0041684F" w:rsidRDefault="00DE78D8" w:rsidP="00DE78D8">
      <w:pPr>
        <w:widowControl/>
        <w:jc w:val="left"/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main()</w:t>
      </w:r>
    </w:p>
    <w:p w14:paraId="30837B17" w14:textId="77777777" w:rsidR="00DE78D8" w:rsidRPr="0041684F" w:rsidRDefault="00DE78D8" w:rsidP="00DE78D8">
      <w:pPr>
        <w:widowControl/>
        <w:jc w:val="left"/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{</w:t>
      </w:r>
    </w:p>
    <w:p w14:paraId="3F15FDBE" w14:textId="77777777" w:rsidR="00DE78D8" w:rsidRPr="0041684F" w:rsidRDefault="008F10DF" w:rsidP="00DE78D8">
      <w:pPr>
        <w:ind w:firstLine="420"/>
        <w:rPr>
          <w:sz w:val="24"/>
          <w:szCs w:val="24"/>
        </w:rPr>
      </w:pPr>
      <w:r>
        <w:rPr>
          <w:sz w:val="24"/>
          <w:szCs w:val="24"/>
        </w:rPr>
        <w:t>c</w:t>
      </w:r>
      <w:r w:rsidR="00DE78D8" w:rsidRPr="0041684F">
        <w:rPr>
          <w:sz w:val="24"/>
          <w:szCs w:val="24"/>
        </w:rPr>
        <w:t>har</w:t>
      </w:r>
      <w:r w:rsidR="00DE78D8" w:rsidRPr="0041684F">
        <w:rPr>
          <w:rFonts w:hint="eastAsia"/>
          <w:sz w:val="24"/>
          <w:szCs w:val="24"/>
        </w:rPr>
        <w:t xml:space="preserve">  </w:t>
      </w:r>
      <w:r w:rsidR="00DE78D8" w:rsidRPr="0041684F">
        <w:rPr>
          <w:sz w:val="24"/>
          <w:szCs w:val="24"/>
        </w:rPr>
        <w:t>string</w:t>
      </w:r>
      <w:r w:rsidR="00DE78D8" w:rsidRPr="0041684F">
        <w:rPr>
          <w:rFonts w:hint="eastAsia"/>
          <w:sz w:val="24"/>
          <w:szCs w:val="24"/>
        </w:rPr>
        <w:t>[</w:t>
      </w:r>
      <w:r w:rsidR="00DE78D8" w:rsidRPr="0041684F">
        <w:rPr>
          <w:sz w:val="24"/>
          <w:szCs w:val="24"/>
        </w:rPr>
        <w:t>N</w:t>
      </w:r>
      <w:r w:rsidR="00DE78D8" w:rsidRPr="0041684F">
        <w:rPr>
          <w:rFonts w:hint="eastAsia"/>
          <w:sz w:val="24"/>
          <w:szCs w:val="24"/>
        </w:rPr>
        <w:t>][</w:t>
      </w:r>
      <w:r w:rsidR="00DE78D8" w:rsidRPr="0041684F">
        <w:rPr>
          <w:sz w:val="24"/>
          <w:szCs w:val="24"/>
        </w:rPr>
        <w:t>80</w:t>
      </w:r>
      <w:r w:rsidR="00DE78D8" w:rsidRPr="0041684F">
        <w:rPr>
          <w:rFonts w:hint="eastAsia"/>
          <w:sz w:val="24"/>
          <w:szCs w:val="24"/>
        </w:rPr>
        <w:t>]</w:t>
      </w:r>
      <w:r w:rsidR="00DE78D8" w:rsidRPr="0041684F">
        <w:rPr>
          <w:sz w:val="24"/>
          <w:szCs w:val="24"/>
        </w:rPr>
        <w:t>；</w:t>
      </w:r>
    </w:p>
    <w:p w14:paraId="49B43A70" w14:textId="77777777" w:rsidR="00DE78D8" w:rsidRPr="0041684F" w:rsidRDefault="008F10DF" w:rsidP="00DE78D8">
      <w:pPr>
        <w:ind w:firstLine="420"/>
        <w:rPr>
          <w:sz w:val="24"/>
          <w:szCs w:val="24"/>
        </w:rPr>
      </w:pPr>
      <w:r>
        <w:rPr>
          <w:sz w:val="24"/>
          <w:szCs w:val="24"/>
        </w:rPr>
        <w:t>c</w:t>
      </w:r>
      <w:r w:rsidR="00DE78D8" w:rsidRPr="0041684F">
        <w:rPr>
          <w:sz w:val="24"/>
          <w:szCs w:val="24"/>
        </w:rPr>
        <w:t>har</w:t>
      </w:r>
      <w:r w:rsidR="00DE78D8" w:rsidRPr="0041684F">
        <w:rPr>
          <w:rFonts w:hint="eastAsia"/>
          <w:sz w:val="24"/>
          <w:szCs w:val="24"/>
        </w:rPr>
        <w:t xml:space="preserve"> </w:t>
      </w:r>
      <w:r w:rsidR="00DE78D8" w:rsidRPr="0041684F">
        <w:rPr>
          <w:sz w:val="24"/>
          <w:szCs w:val="24"/>
        </w:rPr>
        <w:t xml:space="preserve"> </w:t>
      </w:r>
      <w:proofErr w:type="spellStart"/>
      <w:r w:rsidR="00DE78D8" w:rsidRPr="0041684F">
        <w:rPr>
          <w:sz w:val="24"/>
          <w:szCs w:val="24"/>
        </w:rPr>
        <w:t>i</w:t>
      </w:r>
      <w:proofErr w:type="spellEnd"/>
      <w:r w:rsidR="00DE78D8" w:rsidRPr="0041684F">
        <w:rPr>
          <w:sz w:val="24"/>
          <w:szCs w:val="24"/>
        </w:rPr>
        <w:t xml:space="preserve"> ; </w:t>
      </w:r>
    </w:p>
    <w:p w14:paraId="2232C16B" w14:textId="77777777" w:rsidR="00DE78D8" w:rsidRPr="0041684F" w:rsidRDefault="00DE78D8" w:rsidP="00DE78D8">
      <w:pPr>
        <w:ind w:firstLine="420"/>
        <w:rPr>
          <w:sz w:val="24"/>
          <w:szCs w:val="24"/>
        </w:rPr>
      </w:pPr>
      <w:r w:rsidRPr="0041684F">
        <w:rPr>
          <w:sz w:val="24"/>
          <w:szCs w:val="24"/>
        </w:rPr>
        <w:t xml:space="preserve">int </w:t>
      </w:r>
      <w:r w:rsidRPr="0041684F">
        <w:rPr>
          <w:rFonts w:hint="eastAsia"/>
          <w:sz w:val="24"/>
          <w:szCs w:val="24"/>
        </w:rPr>
        <w:t xml:space="preserve"> </w:t>
      </w:r>
      <w:proofErr w:type="spellStart"/>
      <w:r w:rsidRPr="0041684F">
        <w:rPr>
          <w:sz w:val="24"/>
          <w:szCs w:val="24"/>
        </w:rPr>
        <w:t>Capital_Count</w:t>
      </w:r>
      <w:proofErr w:type="spellEnd"/>
      <w:r w:rsidRPr="0041684F">
        <w:rPr>
          <w:sz w:val="24"/>
          <w:szCs w:val="24"/>
        </w:rPr>
        <w:t xml:space="preserve">, </w:t>
      </w:r>
      <w:proofErr w:type="spellStart"/>
      <w:r w:rsidRPr="0041684F">
        <w:rPr>
          <w:sz w:val="24"/>
          <w:szCs w:val="24"/>
        </w:rPr>
        <w:t>Num</w:t>
      </w:r>
      <w:r w:rsidRPr="0041684F">
        <w:rPr>
          <w:rFonts w:hint="eastAsia"/>
          <w:sz w:val="24"/>
          <w:szCs w:val="24"/>
        </w:rPr>
        <w:t>_</w:t>
      </w:r>
      <w:r w:rsidRPr="0041684F">
        <w:rPr>
          <w:sz w:val="24"/>
          <w:szCs w:val="24"/>
        </w:rPr>
        <w:t>Count</w:t>
      </w:r>
      <w:proofErr w:type="spellEnd"/>
      <w:r w:rsidRPr="0041684F">
        <w:rPr>
          <w:sz w:val="24"/>
          <w:szCs w:val="24"/>
        </w:rPr>
        <w:t xml:space="preserve"> ; </w:t>
      </w:r>
      <w:r w:rsidR="00B32679">
        <w:rPr>
          <w:rFonts w:hint="eastAsia"/>
          <w:sz w:val="24"/>
          <w:szCs w:val="24"/>
        </w:rPr>
        <w:t xml:space="preserve">   </w:t>
      </w:r>
      <w:r w:rsidR="00B32679">
        <w:rPr>
          <w:sz w:val="24"/>
          <w:szCs w:val="24"/>
        </w:rPr>
        <w:t>-&gt;</w:t>
      </w:r>
      <w:r w:rsidR="00B32679" w:rsidRPr="00B32679">
        <w:rPr>
          <w:color w:val="FF0000"/>
          <w:sz w:val="24"/>
          <w:szCs w:val="24"/>
        </w:rPr>
        <w:t xml:space="preserve">int  </w:t>
      </w:r>
      <w:proofErr w:type="spellStart"/>
      <w:r w:rsidR="00B32679" w:rsidRPr="00B32679">
        <w:rPr>
          <w:color w:val="FF0000"/>
          <w:sz w:val="24"/>
          <w:szCs w:val="24"/>
        </w:rPr>
        <w:t>Capital_Count</w:t>
      </w:r>
      <w:proofErr w:type="spellEnd"/>
      <w:r w:rsidR="00B32679">
        <w:rPr>
          <w:rFonts w:hint="eastAsia"/>
          <w:color w:val="FF0000"/>
          <w:sz w:val="24"/>
          <w:szCs w:val="24"/>
        </w:rPr>
        <w:t>=0</w:t>
      </w:r>
      <w:r w:rsidR="00B32679" w:rsidRPr="00B32679">
        <w:rPr>
          <w:color w:val="FF0000"/>
          <w:sz w:val="24"/>
          <w:szCs w:val="24"/>
        </w:rPr>
        <w:t xml:space="preserve">, </w:t>
      </w:r>
      <w:proofErr w:type="spellStart"/>
      <w:r w:rsidR="00B32679" w:rsidRPr="00B32679">
        <w:rPr>
          <w:color w:val="FF0000"/>
          <w:sz w:val="24"/>
          <w:szCs w:val="24"/>
        </w:rPr>
        <w:t>Num_Count</w:t>
      </w:r>
      <w:proofErr w:type="spellEnd"/>
      <w:r w:rsidR="00B32679">
        <w:rPr>
          <w:rFonts w:hint="eastAsia"/>
          <w:color w:val="FF0000"/>
          <w:sz w:val="24"/>
          <w:szCs w:val="24"/>
        </w:rPr>
        <w:t>=0;</w:t>
      </w:r>
    </w:p>
    <w:p w14:paraId="1032DA79" w14:textId="77777777" w:rsidR="00DE78D8" w:rsidRPr="0041684F" w:rsidRDefault="00DE78D8" w:rsidP="00DE78D8">
      <w:pPr>
        <w:ind w:firstLine="420"/>
        <w:rPr>
          <w:sz w:val="24"/>
          <w:szCs w:val="24"/>
        </w:rPr>
      </w:pPr>
      <w:r w:rsidRPr="0041684F">
        <w:rPr>
          <w:sz w:val="24"/>
          <w:szCs w:val="24"/>
        </w:rPr>
        <w:t>for (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 = </w:t>
      </w:r>
      <w:r w:rsidRPr="0041684F">
        <w:rPr>
          <w:rFonts w:hint="eastAsia"/>
          <w:sz w:val="24"/>
          <w:szCs w:val="24"/>
        </w:rPr>
        <w:t>0</w:t>
      </w:r>
      <w:r w:rsidRPr="0041684F">
        <w:rPr>
          <w:sz w:val="24"/>
          <w:szCs w:val="24"/>
        </w:rPr>
        <w:t xml:space="preserve">; 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&lt;= N ; 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++) </w:t>
      </w:r>
      <w:r w:rsidR="008F10DF">
        <w:rPr>
          <w:sz w:val="24"/>
          <w:szCs w:val="24"/>
        </w:rPr>
        <w:t xml:space="preserve">              -&gt;</w:t>
      </w:r>
      <w:r w:rsidR="008F10DF" w:rsidRPr="004245BA">
        <w:rPr>
          <w:color w:val="FF0000"/>
          <w:sz w:val="24"/>
          <w:szCs w:val="24"/>
        </w:rPr>
        <w:t>for(</w:t>
      </w:r>
      <w:proofErr w:type="spellStart"/>
      <w:r w:rsidR="008F10DF" w:rsidRPr="004245BA">
        <w:rPr>
          <w:color w:val="FF0000"/>
          <w:sz w:val="24"/>
          <w:szCs w:val="24"/>
        </w:rPr>
        <w:t>i</w:t>
      </w:r>
      <w:proofErr w:type="spellEnd"/>
      <w:r w:rsidR="008F10DF" w:rsidRPr="004245BA">
        <w:rPr>
          <w:color w:val="FF0000"/>
          <w:sz w:val="24"/>
          <w:szCs w:val="24"/>
        </w:rPr>
        <w:t xml:space="preserve">=0; </w:t>
      </w:r>
      <w:proofErr w:type="spellStart"/>
      <w:r w:rsidR="008F10DF" w:rsidRPr="004245BA">
        <w:rPr>
          <w:color w:val="FF0000"/>
          <w:sz w:val="24"/>
          <w:szCs w:val="24"/>
        </w:rPr>
        <w:t>i</w:t>
      </w:r>
      <w:proofErr w:type="spellEnd"/>
      <w:r w:rsidR="008F10DF" w:rsidRPr="004245BA">
        <w:rPr>
          <w:color w:val="FF0000"/>
          <w:sz w:val="24"/>
          <w:szCs w:val="24"/>
        </w:rPr>
        <w:t xml:space="preserve">&lt;N; </w:t>
      </w:r>
      <w:proofErr w:type="spellStart"/>
      <w:r w:rsidR="008F10DF" w:rsidRPr="004245BA">
        <w:rPr>
          <w:color w:val="FF0000"/>
          <w:sz w:val="24"/>
          <w:szCs w:val="24"/>
        </w:rPr>
        <w:t>i</w:t>
      </w:r>
      <w:proofErr w:type="spellEnd"/>
      <w:r w:rsidR="008F10DF" w:rsidRPr="004245BA">
        <w:rPr>
          <w:color w:val="FF0000"/>
          <w:sz w:val="24"/>
          <w:szCs w:val="24"/>
        </w:rPr>
        <w:t>++)</w:t>
      </w:r>
    </w:p>
    <w:p w14:paraId="09F41B11" w14:textId="77777777" w:rsidR="00DE78D8" w:rsidRDefault="00DE78D8" w:rsidP="00DE78D8">
      <w:pPr>
        <w:ind w:left="420" w:firstLine="420"/>
        <w:rPr>
          <w:sz w:val="24"/>
          <w:szCs w:val="24"/>
        </w:rPr>
      </w:pPr>
      <w:proofErr w:type="spellStart"/>
      <w:r w:rsidRPr="0041684F">
        <w:rPr>
          <w:sz w:val="24"/>
          <w:szCs w:val="24"/>
        </w:rPr>
        <w:t>scanf</w:t>
      </w:r>
      <w:proofErr w:type="spellEnd"/>
      <w:r w:rsidRPr="0041684F">
        <w:rPr>
          <w:sz w:val="24"/>
          <w:szCs w:val="24"/>
        </w:rPr>
        <w:t xml:space="preserve"> (“ %s ", &amp;string[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]) ; </w:t>
      </w:r>
      <w:r w:rsidR="008F10DF">
        <w:rPr>
          <w:sz w:val="24"/>
          <w:szCs w:val="24"/>
        </w:rPr>
        <w:t xml:space="preserve">       -&gt;</w:t>
      </w:r>
      <w:proofErr w:type="spellStart"/>
      <w:r w:rsidR="008F10DF" w:rsidRPr="004245BA">
        <w:rPr>
          <w:color w:val="FF0000"/>
          <w:sz w:val="24"/>
          <w:szCs w:val="24"/>
        </w:rPr>
        <w:t>scanf</w:t>
      </w:r>
      <w:proofErr w:type="spellEnd"/>
      <w:r w:rsidR="008F10DF" w:rsidRPr="004245BA">
        <w:rPr>
          <w:color w:val="FF0000"/>
          <w:sz w:val="24"/>
          <w:szCs w:val="24"/>
        </w:rPr>
        <w:t>("%</w:t>
      </w:r>
      <w:proofErr w:type="spellStart"/>
      <w:r w:rsidR="008F10DF" w:rsidRPr="004245BA">
        <w:rPr>
          <w:color w:val="FF0000"/>
          <w:sz w:val="24"/>
          <w:szCs w:val="24"/>
        </w:rPr>
        <w:t>s",string</w:t>
      </w:r>
      <w:proofErr w:type="spellEnd"/>
      <w:r w:rsidR="008F10DF" w:rsidRPr="004245BA">
        <w:rPr>
          <w:color w:val="FF0000"/>
          <w:sz w:val="24"/>
          <w:szCs w:val="24"/>
        </w:rPr>
        <w:t>[</w:t>
      </w:r>
      <w:proofErr w:type="spellStart"/>
      <w:r w:rsidR="008F10DF" w:rsidRPr="004245BA">
        <w:rPr>
          <w:color w:val="FF0000"/>
          <w:sz w:val="24"/>
          <w:szCs w:val="24"/>
        </w:rPr>
        <w:t>i</w:t>
      </w:r>
      <w:proofErr w:type="spellEnd"/>
      <w:r w:rsidR="008F10DF" w:rsidRPr="004245BA">
        <w:rPr>
          <w:color w:val="FF0000"/>
          <w:sz w:val="24"/>
          <w:szCs w:val="24"/>
        </w:rPr>
        <w:t>]);</w:t>
      </w:r>
    </w:p>
    <w:p w14:paraId="74BF1D1C" w14:textId="77777777" w:rsidR="008F10DF" w:rsidRPr="0041684F" w:rsidRDefault="008F10DF" w:rsidP="00DE78D8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</w:p>
    <w:p w14:paraId="62CCB561" w14:textId="77777777" w:rsidR="00DE78D8" w:rsidRPr="0041684F" w:rsidRDefault="00DE78D8" w:rsidP="00DE78D8">
      <w:pPr>
        <w:ind w:firstLine="420"/>
        <w:rPr>
          <w:sz w:val="24"/>
          <w:szCs w:val="24"/>
        </w:rPr>
      </w:pPr>
      <w:r w:rsidRPr="0041684F">
        <w:rPr>
          <w:sz w:val="24"/>
          <w:szCs w:val="24"/>
        </w:rPr>
        <w:t>for (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>=</w:t>
      </w:r>
      <w:r w:rsidRPr="0041684F">
        <w:rPr>
          <w:rFonts w:hint="eastAsia"/>
          <w:sz w:val="24"/>
          <w:szCs w:val="24"/>
        </w:rPr>
        <w:t>0</w:t>
      </w:r>
      <w:r w:rsidRPr="0041684F">
        <w:rPr>
          <w:sz w:val="24"/>
          <w:szCs w:val="24"/>
        </w:rPr>
        <w:t xml:space="preserve">; </w:t>
      </w:r>
      <w:proofErr w:type="spellStart"/>
      <w:r w:rsidRPr="0041684F">
        <w:rPr>
          <w:rFonts w:hint="eastAsia"/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&lt;N ; 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++) </w:t>
      </w:r>
    </w:p>
    <w:p w14:paraId="62572DF7" w14:textId="77777777" w:rsidR="00DE78D8" w:rsidRPr="0041684F" w:rsidRDefault="00DE78D8" w:rsidP="00DE78D8">
      <w:pPr>
        <w:ind w:left="420" w:firstLine="420"/>
        <w:rPr>
          <w:sz w:val="24"/>
          <w:szCs w:val="24"/>
        </w:rPr>
      </w:pPr>
      <w:proofErr w:type="spellStart"/>
      <w:r w:rsidRPr="0041684F">
        <w:rPr>
          <w:sz w:val="24"/>
          <w:szCs w:val="24"/>
        </w:rPr>
        <w:t>Capital_Count</w:t>
      </w:r>
      <w:proofErr w:type="spellEnd"/>
      <w:r w:rsidRPr="0041684F">
        <w:rPr>
          <w:sz w:val="24"/>
          <w:szCs w:val="24"/>
        </w:rPr>
        <w:t>+=</w:t>
      </w:r>
      <w:r w:rsidRPr="0041684F">
        <w:rPr>
          <w:rFonts w:hint="eastAsia"/>
          <w:sz w:val="24"/>
          <w:szCs w:val="24"/>
        </w:rPr>
        <w:t>C</w:t>
      </w:r>
      <w:r w:rsidRPr="0041684F">
        <w:rPr>
          <w:sz w:val="24"/>
          <w:szCs w:val="24"/>
        </w:rPr>
        <w:t>ount (string [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>], &amp;</w:t>
      </w:r>
      <w:proofErr w:type="spellStart"/>
      <w:r w:rsidRPr="0041684F">
        <w:rPr>
          <w:sz w:val="24"/>
          <w:szCs w:val="24"/>
        </w:rPr>
        <w:t>Num_Count</w:t>
      </w:r>
      <w:proofErr w:type="spellEnd"/>
      <w:r w:rsidRPr="0041684F">
        <w:rPr>
          <w:sz w:val="24"/>
          <w:szCs w:val="24"/>
        </w:rPr>
        <w:t xml:space="preserve">) ; </w:t>
      </w:r>
    </w:p>
    <w:p w14:paraId="458B53DE" w14:textId="77777777" w:rsidR="00DE78D8" w:rsidRPr="0041684F" w:rsidRDefault="00DE78D8" w:rsidP="00DE78D8">
      <w:pPr>
        <w:ind w:firstLine="420"/>
        <w:rPr>
          <w:sz w:val="24"/>
          <w:szCs w:val="24"/>
        </w:rPr>
      </w:pPr>
      <w:proofErr w:type="spellStart"/>
      <w:r w:rsidRPr="0041684F">
        <w:rPr>
          <w:sz w:val="24"/>
          <w:szCs w:val="24"/>
        </w:rPr>
        <w:t>printf</w:t>
      </w:r>
      <w:proofErr w:type="spellEnd"/>
      <w:r w:rsidRPr="0041684F">
        <w:rPr>
          <w:sz w:val="24"/>
          <w:szCs w:val="24"/>
        </w:rPr>
        <w:t>("</w:t>
      </w:r>
      <w:proofErr w:type="spellStart"/>
      <w:r w:rsidRPr="0041684F">
        <w:rPr>
          <w:sz w:val="24"/>
          <w:szCs w:val="24"/>
        </w:rPr>
        <w:t>Capital</w:t>
      </w:r>
      <w:r w:rsidRPr="0041684F">
        <w:rPr>
          <w:rFonts w:hint="eastAsia"/>
          <w:sz w:val="24"/>
          <w:szCs w:val="24"/>
        </w:rPr>
        <w:t>_</w:t>
      </w:r>
      <w:r w:rsidRPr="0041684F">
        <w:rPr>
          <w:sz w:val="24"/>
          <w:szCs w:val="24"/>
        </w:rPr>
        <w:t>count</w:t>
      </w:r>
      <w:proofErr w:type="spellEnd"/>
      <w:r w:rsidRPr="0041684F">
        <w:rPr>
          <w:sz w:val="24"/>
          <w:szCs w:val="24"/>
        </w:rPr>
        <w:t xml:space="preserve"> :</w:t>
      </w:r>
      <w:r w:rsidRPr="0041684F">
        <w:rPr>
          <w:rFonts w:hint="eastAsia"/>
          <w:sz w:val="24"/>
          <w:szCs w:val="24"/>
        </w:rPr>
        <w:t>=</w:t>
      </w:r>
      <w:r w:rsidRPr="0041684F">
        <w:rPr>
          <w:sz w:val="24"/>
          <w:szCs w:val="24"/>
        </w:rPr>
        <w:t xml:space="preserve">%d, </w:t>
      </w:r>
      <w:proofErr w:type="spellStart"/>
      <w:r w:rsidRPr="0041684F">
        <w:rPr>
          <w:sz w:val="24"/>
          <w:szCs w:val="24"/>
        </w:rPr>
        <w:t>numbercount</w:t>
      </w:r>
      <w:proofErr w:type="spellEnd"/>
      <w:r w:rsidRPr="0041684F">
        <w:rPr>
          <w:rFonts w:hint="eastAsia"/>
          <w:sz w:val="24"/>
          <w:szCs w:val="24"/>
        </w:rPr>
        <w:t>=</w:t>
      </w:r>
      <w:r w:rsidRPr="0041684F">
        <w:rPr>
          <w:sz w:val="24"/>
          <w:szCs w:val="24"/>
        </w:rPr>
        <w:t xml:space="preserve">%d\n”, </w:t>
      </w:r>
      <w:proofErr w:type="spellStart"/>
      <w:r w:rsidRPr="0041684F">
        <w:rPr>
          <w:sz w:val="24"/>
          <w:szCs w:val="24"/>
        </w:rPr>
        <w:t>Capi</w:t>
      </w:r>
      <w:proofErr w:type="spellEnd"/>
      <w:r w:rsidRPr="0041684F">
        <w:rPr>
          <w:sz w:val="24"/>
          <w:szCs w:val="24"/>
        </w:rPr>
        <w:t xml:space="preserve"> </w:t>
      </w:r>
      <w:proofErr w:type="spellStart"/>
      <w:r w:rsidRPr="0041684F">
        <w:rPr>
          <w:sz w:val="24"/>
          <w:szCs w:val="24"/>
        </w:rPr>
        <w:t>ta</w:t>
      </w:r>
      <w:r w:rsidRPr="0041684F">
        <w:rPr>
          <w:rFonts w:hint="eastAsia"/>
          <w:sz w:val="24"/>
          <w:szCs w:val="24"/>
        </w:rPr>
        <w:t>l</w:t>
      </w:r>
      <w:r w:rsidRPr="0041684F">
        <w:rPr>
          <w:sz w:val="24"/>
          <w:szCs w:val="24"/>
        </w:rPr>
        <w:t>_Count</w:t>
      </w:r>
      <w:proofErr w:type="spellEnd"/>
      <w:r w:rsidRPr="0041684F">
        <w:rPr>
          <w:sz w:val="24"/>
          <w:szCs w:val="24"/>
        </w:rPr>
        <w:t xml:space="preserve">, </w:t>
      </w:r>
      <w:proofErr w:type="spellStart"/>
      <w:r w:rsidRPr="0041684F">
        <w:rPr>
          <w:sz w:val="24"/>
          <w:szCs w:val="24"/>
        </w:rPr>
        <w:t>Num</w:t>
      </w:r>
      <w:r w:rsidRPr="0041684F">
        <w:rPr>
          <w:rFonts w:hint="eastAsia"/>
          <w:sz w:val="24"/>
          <w:szCs w:val="24"/>
        </w:rPr>
        <w:t>_</w:t>
      </w:r>
      <w:r w:rsidRPr="0041684F">
        <w:rPr>
          <w:sz w:val="24"/>
          <w:szCs w:val="24"/>
        </w:rPr>
        <w:t>Count</w:t>
      </w:r>
      <w:proofErr w:type="spellEnd"/>
      <w:r w:rsidRPr="0041684F">
        <w:rPr>
          <w:sz w:val="24"/>
          <w:szCs w:val="24"/>
        </w:rPr>
        <w:t>) ;</w:t>
      </w:r>
    </w:p>
    <w:p w14:paraId="0D1D3E26" w14:textId="77777777" w:rsidR="00DE78D8" w:rsidRDefault="00DE78D8" w:rsidP="00DE78D8">
      <w:pPr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}</w:t>
      </w:r>
    </w:p>
    <w:p w14:paraId="35E5EAC2" w14:textId="77777777" w:rsidR="00614022" w:rsidRPr="00614022" w:rsidRDefault="00614022" w:rsidP="00614022">
      <w:pPr>
        <w:widowControl/>
        <w:jc w:val="left"/>
      </w:pPr>
    </w:p>
    <w:p w14:paraId="506BDBBC" w14:textId="77777777" w:rsidR="00DE78D8" w:rsidRPr="0041684F" w:rsidRDefault="00DE78D8" w:rsidP="00614022">
      <w:pPr>
        <w:widowControl/>
        <w:jc w:val="left"/>
        <w:rPr>
          <w:sz w:val="24"/>
          <w:szCs w:val="24"/>
        </w:rPr>
      </w:pPr>
      <w:r w:rsidRPr="0041684F">
        <w:rPr>
          <w:sz w:val="24"/>
          <w:szCs w:val="24"/>
        </w:rPr>
        <w:t xml:space="preserve">Count(char *str, int *result) </w:t>
      </w:r>
    </w:p>
    <w:p w14:paraId="54D98B2B" w14:textId="77777777" w:rsidR="00DE78D8" w:rsidRPr="0041684F" w:rsidRDefault="00DE78D8" w:rsidP="00DE78D8">
      <w:pPr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{</w:t>
      </w:r>
    </w:p>
    <w:p w14:paraId="38BCE296" w14:textId="77777777" w:rsidR="00DE78D8" w:rsidRDefault="00DE78D8" w:rsidP="00DE78D8">
      <w:pPr>
        <w:ind w:firstLine="420"/>
        <w:rPr>
          <w:sz w:val="24"/>
          <w:szCs w:val="24"/>
        </w:rPr>
      </w:pPr>
      <w:r w:rsidRPr="0041684F">
        <w:rPr>
          <w:sz w:val="24"/>
          <w:szCs w:val="24"/>
        </w:rPr>
        <w:t xml:space="preserve">int temp, 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 ; </w:t>
      </w:r>
    </w:p>
    <w:p w14:paraId="414D78E5" w14:textId="77777777" w:rsidR="008F10DF" w:rsidRPr="0041684F" w:rsidRDefault="008F10DF" w:rsidP="00DE78D8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-&gt;</w:t>
      </w:r>
      <w:r w:rsidRPr="004245BA">
        <w:rPr>
          <w:color w:val="FF0000"/>
          <w:sz w:val="24"/>
          <w:szCs w:val="24"/>
        </w:rPr>
        <w:t>temp = 0;</w:t>
      </w:r>
    </w:p>
    <w:p w14:paraId="5423D251" w14:textId="77777777" w:rsidR="00DE78D8" w:rsidRPr="0041684F" w:rsidRDefault="00DE78D8" w:rsidP="00DE78D8">
      <w:pPr>
        <w:ind w:firstLine="420"/>
        <w:rPr>
          <w:sz w:val="24"/>
          <w:szCs w:val="24"/>
        </w:rPr>
      </w:pPr>
      <w:r w:rsidRPr="0041684F">
        <w:rPr>
          <w:sz w:val="24"/>
          <w:szCs w:val="24"/>
        </w:rPr>
        <w:t>for (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 =</w:t>
      </w:r>
      <w:r w:rsidRPr="0041684F">
        <w:rPr>
          <w:rFonts w:hint="eastAsia"/>
          <w:sz w:val="24"/>
          <w:szCs w:val="24"/>
        </w:rPr>
        <w:t>0;</w:t>
      </w:r>
      <w:r w:rsidRPr="0041684F">
        <w:rPr>
          <w:sz w:val="24"/>
          <w:szCs w:val="24"/>
        </w:rPr>
        <w:t xml:space="preserve"> 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&lt;80 ; 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 ++) </w:t>
      </w:r>
      <w:r w:rsidR="008F10DF">
        <w:rPr>
          <w:sz w:val="24"/>
          <w:szCs w:val="24"/>
        </w:rPr>
        <w:t xml:space="preserve">              -&gt;</w:t>
      </w:r>
      <w:r w:rsidR="008F10DF" w:rsidRPr="004245BA">
        <w:rPr>
          <w:color w:val="FF0000"/>
          <w:sz w:val="24"/>
          <w:szCs w:val="24"/>
        </w:rPr>
        <w:t>for(</w:t>
      </w:r>
      <w:proofErr w:type="spellStart"/>
      <w:r w:rsidR="008F10DF" w:rsidRPr="004245BA">
        <w:rPr>
          <w:color w:val="FF0000"/>
          <w:sz w:val="24"/>
          <w:szCs w:val="24"/>
        </w:rPr>
        <w:t>i</w:t>
      </w:r>
      <w:proofErr w:type="spellEnd"/>
      <w:r w:rsidR="008F10DF" w:rsidRPr="004245BA">
        <w:rPr>
          <w:color w:val="FF0000"/>
          <w:sz w:val="24"/>
          <w:szCs w:val="24"/>
        </w:rPr>
        <w:t>=0; str[</w:t>
      </w:r>
      <w:proofErr w:type="spellStart"/>
      <w:r w:rsidR="008F10DF" w:rsidRPr="004245BA">
        <w:rPr>
          <w:color w:val="FF0000"/>
          <w:sz w:val="24"/>
          <w:szCs w:val="24"/>
        </w:rPr>
        <w:t>i</w:t>
      </w:r>
      <w:proofErr w:type="spellEnd"/>
      <w:r w:rsidR="008F10DF" w:rsidRPr="004245BA">
        <w:rPr>
          <w:color w:val="FF0000"/>
          <w:sz w:val="24"/>
          <w:szCs w:val="24"/>
        </w:rPr>
        <w:t xml:space="preserve">]!='\0'; </w:t>
      </w:r>
      <w:proofErr w:type="spellStart"/>
      <w:r w:rsidR="008F10DF" w:rsidRPr="004245BA">
        <w:rPr>
          <w:color w:val="FF0000"/>
          <w:sz w:val="24"/>
          <w:szCs w:val="24"/>
        </w:rPr>
        <w:t>i</w:t>
      </w:r>
      <w:proofErr w:type="spellEnd"/>
      <w:r w:rsidR="008F10DF" w:rsidRPr="004245BA">
        <w:rPr>
          <w:color w:val="FF0000"/>
          <w:sz w:val="24"/>
          <w:szCs w:val="24"/>
        </w:rPr>
        <w:t>++)</w:t>
      </w:r>
    </w:p>
    <w:p w14:paraId="7D484131" w14:textId="77777777" w:rsidR="00DE78D8" w:rsidRPr="0041684F" w:rsidRDefault="00DE78D8" w:rsidP="00DE78D8">
      <w:pPr>
        <w:ind w:firstLine="420"/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{</w:t>
      </w:r>
    </w:p>
    <w:p w14:paraId="57F9F7D9" w14:textId="77777777" w:rsidR="00DE78D8" w:rsidRPr="0041684F" w:rsidRDefault="00DE78D8" w:rsidP="00DE78D8">
      <w:pPr>
        <w:ind w:left="420" w:firstLine="420"/>
        <w:rPr>
          <w:sz w:val="24"/>
          <w:szCs w:val="24"/>
        </w:rPr>
      </w:pPr>
      <w:r w:rsidRPr="0041684F">
        <w:rPr>
          <w:sz w:val="24"/>
          <w:szCs w:val="24"/>
        </w:rPr>
        <w:t>if (str [</w:t>
      </w:r>
      <w:proofErr w:type="spellStart"/>
      <w:r w:rsidRPr="0041684F">
        <w:rPr>
          <w:sz w:val="24"/>
          <w:szCs w:val="24"/>
        </w:rPr>
        <w:t>i</w:t>
      </w:r>
      <w:proofErr w:type="spellEnd"/>
      <w:r w:rsidR="00743243">
        <w:rPr>
          <w:sz w:val="24"/>
          <w:szCs w:val="24"/>
        </w:rPr>
        <w:t>]</w:t>
      </w:r>
      <w:r w:rsidRPr="0041684F">
        <w:rPr>
          <w:sz w:val="24"/>
          <w:szCs w:val="24"/>
        </w:rPr>
        <w:t>&gt;</w:t>
      </w:r>
      <w:r w:rsidRPr="0041684F">
        <w:rPr>
          <w:rFonts w:hint="eastAsia"/>
          <w:sz w:val="24"/>
          <w:szCs w:val="24"/>
        </w:rPr>
        <w:t>=</w:t>
      </w:r>
      <w:r w:rsidRPr="0041684F">
        <w:rPr>
          <w:sz w:val="24"/>
          <w:szCs w:val="24"/>
        </w:rPr>
        <w:t>'A'&amp;&amp; str [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>]&lt;</w:t>
      </w:r>
      <w:r w:rsidRPr="0041684F">
        <w:rPr>
          <w:rFonts w:hint="eastAsia"/>
          <w:sz w:val="24"/>
          <w:szCs w:val="24"/>
        </w:rPr>
        <w:t>=</w:t>
      </w:r>
      <w:r w:rsidRPr="0041684F">
        <w:rPr>
          <w:sz w:val="24"/>
          <w:szCs w:val="24"/>
        </w:rPr>
        <w:t xml:space="preserve">'Z') </w:t>
      </w:r>
    </w:p>
    <w:p w14:paraId="2BA63432" w14:textId="77777777" w:rsidR="00DE78D8" w:rsidRPr="0041684F" w:rsidRDefault="00DE78D8" w:rsidP="00DE78D8">
      <w:pPr>
        <w:ind w:left="840" w:firstLine="420"/>
        <w:rPr>
          <w:sz w:val="24"/>
          <w:szCs w:val="24"/>
        </w:rPr>
      </w:pPr>
      <w:r w:rsidRPr="0041684F">
        <w:rPr>
          <w:sz w:val="24"/>
          <w:szCs w:val="24"/>
        </w:rPr>
        <w:t xml:space="preserve">temp++ ; </w:t>
      </w:r>
    </w:p>
    <w:p w14:paraId="222D3F61" w14:textId="77777777" w:rsidR="00DE78D8" w:rsidRPr="0041684F" w:rsidRDefault="00DE78D8" w:rsidP="00DE78D8">
      <w:pPr>
        <w:ind w:left="420" w:firstLine="420"/>
        <w:rPr>
          <w:sz w:val="24"/>
          <w:szCs w:val="24"/>
        </w:rPr>
      </w:pPr>
      <w:r w:rsidRPr="0041684F">
        <w:rPr>
          <w:sz w:val="24"/>
          <w:szCs w:val="24"/>
        </w:rPr>
        <w:t>if(str [</w:t>
      </w:r>
      <w:proofErr w:type="spellStart"/>
      <w:r w:rsidRPr="0041684F">
        <w:rPr>
          <w:sz w:val="24"/>
          <w:szCs w:val="24"/>
        </w:rPr>
        <w:t>i</w:t>
      </w:r>
      <w:proofErr w:type="spellEnd"/>
      <w:r w:rsidR="00743243">
        <w:rPr>
          <w:sz w:val="24"/>
          <w:szCs w:val="24"/>
        </w:rPr>
        <w:t>]</w:t>
      </w:r>
      <w:r w:rsidRPr="0041684F">
        <w:rPr>
          <w:sz w:val="24"/>
          <w:szCs w:val="24"/>
        </w:rPr>
        <w:t>&gt;</w:t>
      </w:r>
      <w:r w:rsidRPr="0041684F">
        <w:rPr>
          <w:rFonts w:hint="eastAsia"/>
          <w:sz w:val="24"/>
          <w:szCs w:val="24"/>
        </w:rPr>
        <w:t>=</w:t>
      </w:r>
      <w:r w:rsidRPr="0041684F">
        <w:rPr>
          <w:sz w:val="24"/>
          <w:szCs w:val="24"/>
        </w:rPr>
        <w:t>'</w:t>
      </w:r>
      <w:r w:rsidRPr="0041684F">
        <w:rPr>
          <w:rFonts w:hint="eastAsia"/>
          <w:sz w:val="24"/>
          <w:szCs w:val="24"/>
        </w:rPr>
        <w:t>0</w:t>
      </w:r>
      <w:r w:rsidRPr="0041684F">
        <w:rPr>
          <w:sz w:val="24"/>
          <w:szCs w:val="24"/>
        </w:rPr>
        <w:t>'</w:t>
      </w:r>
      <w:r w:rsidRPr="0041684F">
        <w:rPr>
          <w:rFonts w:hint="eastAsia"/>
          <w:sz w:val="24"/>
          <w:szCs w:val="24"/>
        </w:rPr>
        <w:t xml:space="preserve"> || </w:t>
      </w:r>
      <w:r w:rsidRPr="0041684F">
        <w:rPr>
          <w:sz w:val="24"/>
          <w:szCs w:val="24"/>
        </w:rPr>
        <w:t>str [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>]&lt;</w:t>
      </w:r>
      <w:r w:rsidRPr="0041684F">
        <w:rPr>
          <w:rFonts w:hint="eastAsia"/>
          <w:sz w:val="24"/>
          <w:szCs w:val="24"/>
        </w:rPr>
        <w:t>=</w:t>
      </w:r>
      <w:r w:rsidRPr="0041684F">
        <w:rPr>
          <w:sz w:val="24"/>
          <w:szCs w:val="24"/>
        </w:rPr>
        <w:t>'</w:t>
      </w:r>
      <w:r w:rsidRPr="0041684F">
        <w:rPr>
          <w:rFonts w:hint="eastAsia"/>
          <w:sz w:val="24"/>
          <w:szCs w:val="24"/>
        </w:rPr>
        <w:t>9</w:t>
      </w:r>
      <w:r w:rsidRPr="0041684F">
        <w:rPr>
          <w:sz w:val="24"/>
          <w:szCs w:val="24"/>
        </w:rPr>
        <w:t xml:space="preserve">') </w:t>
      </w:r>
      <w:r w:rsidR="008F10DF">
        <w:rPr>
          <w:sz w:val="24"/>
          <w:szCs w:val="24"/>
        </w:rPr>
        <w:t xml:space="preserve">     -&gt;</w:t>
      </w:r>
      <w:r w:rsidR="008F10DF" w:rsidRPr="004245BA">
        <w:rPr>
          <w:color w:val="FF0000"/>
          <w:sz w:val="24"/>
          <w:szCs w:val="24"/>
        </w:rPr>
        <w:t>if(str[</w:t>
      </w:r>
      <w:proofErr w:type="spellStart"/>
      <w:r w:rsidR="008F10DF" w:rsidRPr="004245BA">
        <w:rPr>
          <w:color w:val="FF0000"/>
          <w:sz w:val="24"/>
          <w:szCs w:val="24"/>
        </w:rPr>
        <w:t>i</w:t>
      </w:r>
      <w:proofErr w:type="spellEnd"/>
      <w:r w:rsidR="008F10DF" w:rsidRPr="004245BA">
        <w:rPr>
          <w:color w:val="FF0000"/>
          <w:sz w:val="24"/>
          <w:szCs w:val="24"/>
        </w:rPr>
        <w:t>]&gt;='0' &amp;&amp; str[</w:t>
      </w:r>
      <w:proofErr w:type="spellStart"/>
      <w:r w:rsidR="008F10DF" w:rsidRPr="004245BA">
        <w:rPr>
          <w:color w:val="FF0000"/>
          <w:sz w:val="24"/>
          <w:szCs w:val="24"/>
        </w:rPr>
        <w:t>i</w:t>
      </w:r>
      <w:proofErr w:type="spellEnd"/>
      <w:r w:rsidR="008F10DF" w:rsidRPr="004245BA">
        <w:rPr>
          <w:color w:val="FF0000"/>
          <w:sz w:val="24"/>
          <w:szCs w:val="24"/>
        </w:rPr>
        <w:t>]&lt;='9')</w:t>
      </w:r>
    </w:p>
    <w:p w14:paraId="3CE51E37" w14:textId="77777777" w:rsidR="00DE78D8" w:rsidRPr="0041684F" w:rsidRDefault="00DE78D8" w:rsidP="00DE78D8">
      <w:pPr>
        <w:ind w:left="840" w:firstLine="420"/>
        <w:rPr>
          <w:sz w:val="24"/>
          <w:szCs w:val="24"/>
        </w:rPr>
      </w:pPr>
      <w:r w:rsidRPr="0041684F">
        <w:rPr>
          <w:sz w:val="24"/>
          <w:szCs w:val="24"/>
        </w:rPr>
        <w:t xml:space="preserve">*result++ : </w:t>
      </w:r>
    </w:p>
    <w:p w14:paraId="3CC503BD" w14:textId="77777777" w:rsidR="00DE78D8" w:rsidRPr="0041684F" w:rsidRDefault="00DE78D8" w:rsidP="00DE78D8">
      <w:pPr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ab/>
        <w:t>}</w:t>
      </w:r>
    </w:p>
    <w:p w14:paraId="6D2D48BE" w14:textId="77777777" w:rsidR="00DE78D8" w:rsidRPr="0041684F" w:rsidRDefault="00DE78D8" w:rsidP="00DE78D8">
      <w:pPr>
        <w:ind w:firstLine="420"/>
        <w:rPr>
          <w:sz w:val="24"/>
          <w:szCs w:val="24"/>
        </w:rPr>
      </w:pPr>
      <w:r w:rsidRPr="0041684F">
        <w:rPr>
          <w:sz w:val="24"/>
          <w:szCs w:val="24"/>
        </w:rPr>
        <w:lastRenderedPageBreak/>
        <w:t xml:space="preserve">return temp ; </w:t>
      </w:r>
    </w:p>
    <w:p w14:paraId="7D4C8E1E" w14:textId="77777777" w:rsidR="00DE78D8" w:rsidRDefault="00DE78D8" w:rsidP="00DE78D8">
      <w:pPr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}</w:t>
      </w:r>
    </w:p>
    <w:p w14:paraId="7CF500B8" w14:textId="77777777" w:rsidR="00DE78D8" w:rsidRDefault="00DE78D8" w:rsidP="00DE78D8">
      <w:pPr>
        <w:widowControl/>
        <w:jc w:val="left"/>
      </w:pPr>
    </w:p>
    <w:p w14:paraId="5E297B5E" w14:textId="77777777" w:rsidR="00DE78D8" w:rsidRDefault="00DE78D8" w:rsidP="00DE78D8">
      <w:pPr>
        <w:widowControl/>
        <w:jc w:val="left"/>
      </w:pPr>
    </w:p>
    <w:p w14:paraId="786EADF8" w14:textId="77777777" w:rsidR="00DE78D8" w:rsidRDefault="00DE78D8" w:rsidP="00DE78D8">
      <w:r>
        <w:rPr>
          <w:rFonts w:hint="eastAsia"/>
        </w:rPr>
        <w:t> </w:t>
      </w:r>
    </w:p>
    <w:p w14:paraId="491507B7" w14:textId="77777777" w:rsidR="00DE78D8" w:rsidRPr="00614022" w:rsidRDefault="00614022" w:rsidP="00614022">
      <w:pPr>
        <w:rPr>
          <w:sz w:val="24"/>
          <w:szCs w:val="24"/>
        </w:rPr>
      </w:pPr>
      <w:r w:rsidRPr="00614022">
        <w:rPr>
          <w:sz w:val="24"/>
          <w:szCs w:val="24"/>
        </w:rPr>
        <w:t>(4)</w:t>
      </w:r>
      <w:r w:rsidR="00DE78D8" w:rsidRPr="00614022">
        <w:rPr>
          <w:rFonts w:hint="eastAsia"/>
          <w:sz w:val="24"/>
          <w:szCs w:val="24"/>
        </w:rPr>
        <w:t> </w:t>
      </w:r>
      <w:r w:rsidR="00DE78D8" w:rsidRPr="00614022">
        <w:rPr>
          <w:rFonts w:hint="eastAsia"/>
          <w:sz w:val="24"/>
          <w:szCs w:val="24"/>
        </w:rPr>
        <w:t>删除指定字符串中的数字字符，然后显示</w:t>
      </w:r>
    </w:p>
    <w:p w14:paraId="46D5E4CD" w14:textId="77777777" w:rsidR="00DE78D8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 #include &lt;</w:t>
      </w:r>
      <w:proofErr w:type="spellStart"/>
      <w:r w:rsidRPr="00614022">
        <w:rPr>
          <w:rFonts w:hint="eastAsia"/>
          <w:sz w:val="24"/>
          <w:szCs w:val="24"/>
        </w:rPr>
        <w:t>stdio.h</w:t>
      </w:r>
      <w:proofErr w:type="spellEnd"/>
      <w:r w:rsidRPr="00614022">
        <w:rPr>
          <w:rFonts w:hint="eastAsia"/>
          <w:sz w:val="24"/>
          <w:szCs w:val="24"/>
        </w:rPr>
        <w:t>&gt;  </w:t>
      </w:r>
    </w:p>
    <w:p w14:paraId="16B766D7" w14:textId="77777777" w:rsidR="00D8509B" w:rsidRDefault="00FD66AB" w:rsidP="00DE78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</w:t>
      </w:r>
      <w:r w:rsidR="00D8509B">
        <w:rPr>
          <w:rFonts w:hint="eastAsia"/>
          <w:sz w:val="24"/>
          <w:szCs w:val="24"/>
        </w:rPr>
        <w:t>-&gt;</w:t>
      </w:r>
      <w:r w:rsidR="00D8509B">
        <w:rPr>
          <w:rFonts w:hint="eastAsia"/>
          <w:color w:val="FF0000"/>
          <w:sz w:val="24"/>
          <w:szCs w:val="24"/>
        </w:rPr>
        <w:t>#include &lt;</w:t>
      </w:r>
      <w:proofErr w:type="spellStart"/>
      <w:r w:rsidR="00D8509B">
        <w:rPr>
          <w:rFonts w:hint="eastAsia"/>
          <w:color w:val="FF0000"/>
          <w:sz w:val="24"/>
          <w:szCs w:val="24"/>
        </w:rPr>
        <w:t>string.h</w:t>
      </w:r>
      <w:proofErr w:type="spellEnd"/>
      <w:r w:rsidR="00D8509B">
        <w:rPr>
          <w:rFonts w:hint="eastAsia"/>
          <w:color w:val="FF0000"/>
          <w:sz w:val="24"/>
          <w:szCs w:val="24"/>
        </w:rPr>
        <w:t>&gt;</w:t>
      </w:r>
    </w:p>
    <w:p w14:paraId="14F0FBD5" w14:textId="77777777" w:rsidR="00FD66AB" w:rsidRPr="00614022" w:rsidRDefault="00FD66AB" w:rsidP="00D8509B">
      <w:pPr>
        <w:ind w:left="3360"/>
        <w:rPr>
          <w:sz w:val="24"/>
          <w:szCs w:val="24"/>
        </w:rPr>
      </w:pPr>
      <w:r>
        <w:rPr>
          <w:rFonts w:hint="eastAsia"/>
          <w:sz w:val="24"/>
          <w:szCs w:val="24"/>
        </w:rPr>
        <w:t>-&gt;</w:t>
      </w:r>
      <w:r w:rsidRPr="00FD66AB">
        <w:rPr>
          <w:rFonts w:hint="eastAsia"/>
          <w:color w:val="FF0000"/>
          <w:sz w:val="24"/>
          <w:szCs w:val="24"/>
        </w:rPr>
        <w:t>char *</w:t>
      </w:r>
      <w:proofErr w:type="spellStart"/>
      <w:r w:rsidRPr="00FD66AB">
        <w:rPr>
          <w:rFonts w:hint="eastAsia"/>
          <w:color w:val="FF0000"/>
          <w:sz w:val="24"/>
          <w:szCs w:val="24"/>
        </w:rPr>
        <w:t>DelDigChar</w:t>
      </w:r>
      <w:proofErr w:type="spellEnd"/>
      <w:r w:rsidRPr="00FD66AB">
        <w:rPr>
          <w:rFonts w:hint="eastAsia"/>
          <w:color w:val="FF0000"/>
          <w:sz w:val="24"/>
          <w:szCs w:val="24"/>
        </w:rPr>
        <w:t>(char *str);</w:t>
      </w:r>
    </w:p>
    <w:p w14:paraId="7BF9D6EB" w14:textId="77777777" w:rsidR="00DE78D8" w:rsidRPr="00614022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void main() </w:t>
      </w:r>
    </w:p>
    <w:p w14:paraId="3AB6EC95" w14:textId="77777777" w:rsidR="00DE78D8" w:rsidRPr="00614022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{ </w:t>
      </w:r>
    </w:p>
    <w:p w14:paraId="169EE9AC" w14:textId="77777777" w:rsidR="00DE78D8" w:rsidRPr="00614022" w:rsidRDefault="00DE78D8" w:rsidP="00614022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char string[80];  </w:t>
      </w:r>
    </w:p>
    <w:p w14:paraId="69772148" w14:textId="77777777" w:rsidR="00DE78D8" w:rsidRPr="00614022" w:rsidRDefault="00DE78D8" w:rsidP="00614022">
      <w:pPr>
        <w:ind w:firstLineChars="150" w:firstLine="360"/>
        <w:rPr>
          <w:sz w:val="24"/>
          <w:szCs w:val="24"/>
        </w:rPr>
      </w:pPr>
      <w:proofErr w:type="spellStart"/>
      <w:r w:rsidRPr="00614022">
        <w:rPr>
          <w:rFonts w:hint="eastAsia"/>
          <w:sz w:val="24"/>
          <w:szCs w:val="24"/>
        </w:rPr>
        <w:t>scanf</w:t>
      </w:r>
      <w:proofErr w:type="spellEnd"/>
      <w:r w:rsidRPr="00614022">
        <w:rPr>
          <w:rFonts w:hint="eastAsia"/>
          <w:sz w:val="24"/>
          <w:szCs w:val="24"/>
        </w:rPr>
        <w:t>(</w:t>
      </w:r>
      <w:r w:rsidRPr="00614022">
        <w:rPr>
          <w:rFonts w:hint="eastAsia"/>
          <w:sz w:val="24"/>
          <w:szCs w:val="24"/>
        </w:rPr>
        <w:t>“</w:t>
      </w:r>
      <w:r w:rsidRPr="00614022">
        <w:rPr>
          <w:rFonts w:hint="eastAsia"/>
          <w:sz w:val="24"/>
          <w:szCs w:val="24"/>
        </w:rPr>
        <w:t>%s</w:t>
      </w:r>
      <w:r w:rsidRPr="00614022">
        <w:rPr>
          <w:rFonts w:hint="eastAsia"/>
          <w:sz w:val="24"/>
          <w:szCs w:val="24"/>
        </w:rPr>
        <w:t>”</w:t>
      </w:r>
      <w:r w:rsidRPr="00614022">
        <w:rPr>
          <w:rFonts w:hint="eastAsia"/>
          <w:sz w:val="24"/>
          <w:szCs w:val="24"/>
        </w:rPr>
        <w:t>,&amp;string); </w:t>
      </w:r>
      <w:r w:rsidR="00FD66AB">
        <w:rPr>
          <w:sz w:val="24"/>
          <w:szCs w:val="24"/>
        </w:rPr>
        <w:t xml:space="preserve">      -&gt;</w:t>
      </w:r>
      <w:proofErr w:type="spellStart"/>
      <w:r w:rsidR="00FD66AB" w:rsidRPr="00FD66AB">
        <w:rPr>
          <w:color w:val="FF0000"/>
          <w:sz w:val="24"/>
          <w:szCs w:val="24"/>
        </w:rPr>
        <w:t>scanf</w:t>
      </w:r>
      <w:proofErr w:type="spellEnd"/>
      <w:r w:rsidR="00FD66AB" w:rsidRPr="00FD66AB">
        <w:rPr>
          <w:color w:val="FF0000"/>
          <w:sz w:val="24"/>
          <w:szCs w:val="24"/>
        </w:rPr>
        <w:t>("%</w:t>
      </w:r>
      <w:proofErr w:type="spellStart"/>
      <w:r w:rsidR="00FD66AB" w:rsidRPr="00FD66AB">
        <w:rPr>
          <w:color w:val="FF0000"/>
          <w:sz w:val="24"/>
          <w:szCs w:val="24"/>
        </w:rPr>
        <w:t>s",string</w:t>
      </w:r>
      <w:proofErr w:type="spellEnd"/>
      <w:r w:rsidR="00FD66AB" w:rsidRPr="00FD66AB">
        <w:rPr>
          <w:color w:val="FF0000"/>
          <w:sz w:val="24"/>
          <w:szCs w:val="24"/>
        </w:rPr>
        <w:t>);</w:t>
      </w:r>
    </w:p>
    <w:p w14:paraId="1A44B108" w14:textId="77777777" w:rsidR="00DE78D8" w:rsidRPr="00614022" w:rsidRDefault="00DE78D8" w:rsidP="00614022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puts(</w:t>
      </w:r>
      <w:proofErr w:type="spellStart"/>
      <w:r w:rsidRPr="00614022">
        <w:rPr>
          <w:rFonts w:hint="eastAsia"/>
          <w:sz w:val="24"/>
          <w:szCs w:val="24"/>
        </w:rPr>
        <w:t>DelDigChar</w:t>
      </w:r>
      <w:proofErr w:type="spellEnd"/>
      <w:r w:rsidRPr="00614022">
        <w:rPr>
          <w:rFonts w:hint="eastAsia"/>
          <w:sz w:val="24"/>
          <w:szCs w:val="24"/>
        </w:rPr>
        <w:t>(string));</w:t>
      </w:r>
    </w:p>
    <w:p w14:paraId="58484CA2" w14:textId="77777777" w:rsidR="00DE78D8" w:rsidRPr="00614022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 } </w:t>
      </w:r>
    </w:p>
    <w:p w14:paraId="68B0BCB0" w14:textId="77777777" w:rsidR="00DE78D8" w:rsidRPr="00614022" w:rsidRDefault="00DE78D8" w:rsidP="00DE78D8">
      <w:pPr>
        <w:rPr>
          <w:sz w:val="24"/>
          <w:szCs w:val="24"/>
        </w:rPr>
      </w:pPr>
    </w:p>
    <w:p w14:paraId="5F43A3F9" w14:textId="77777777" w:rsidR="00DE78D8" w:rsidRPr="00614022" w:rsidRDefault="00DE78D8" w:rsidP="00DE78D8">
      <w:pPr>
        <w:rPr>
          <w:sz w:val="24"/>
          <w:szCs w:val="24"/>
        </w:rPr>
      </w:pPr>
      <w:proofErr w:type="spellStart"/>
      <w:r w:rsidRPr="00614022">
        <w:rPr>
          <w:rFonts w:hint="eastAsia"/>
          <w:sz w:val="24"/>
          <w:szCs w:val="24"/>
        </w:rPr>
        <w:t>DelDigChar</w:t>
      </w:r>
      <w:proofErr w:type="spellEnd"/>
      <w:r w:rsidRPr="00614022">
        <w:rPr>
          <w:rFonts w:hint="eastAsia"/>
          <w:sz w:val="24"/>
          <w:szCs w:val="24"/>
        </w:rPr>
        <w:t>(char *str)</w:t>
      </w:r>
      <w:r w:rsidR="00FD66AB">
        <w:rPr>
          <w:sz w:val="24"/>
          <w:szCs w:val="24"/>
        </w:rPr>
        <w:t xml:space="preserve">           -&gt;</w:t>
      </w:r>
      <w:r w:rsidR="00FD66AB" w:rsidRPr="00FD66AB">
        <w:rPr>
          <w:color w:val="FF0000"/>
          <w:sz w:val="24"/>
          <w:szCs w:val="24"/>
        </w:rPr>
        <w:t>char *</w:t>
      </w:r>
      <w:proofErr w:type="spellStart"/>
      <w:r w:rsidR="00FD66AB" w:rsidRPr="00FD66AB">
        <w:rPr>
          <w:color w:val="FF0000"/>
          <w:sz w:val="24"/>
          <w:szCs w:val="24"/>
        </w:rPr>
        <w:t>DelDigChar</w:t>
      </w:r>
      <w:proofErr w:type="spellEnd"/>
      <w:r w:rsidR="00FD66AB" w:rsidRPr="00FD66AB">
        <w:rPr>
          <w:color w:val="FF0000"/>
          <w:sz w:val="24"/>
          <w:szCs w:val="24"/>
        </w:rPr>
        <w:t>(char *str)</w:t>
      </w:r>
    </w:p>
    <w:p w14:paraId="40F660D9" w14:textId="77777777" w:rsidR="00DE78D8" w:rsidRPr="00614022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 { </w:t>
      </w:r>
    </w:p>
    <w:p w14:paraId="46EE330F" w14:textId="77777777" w:rsidR="00DE78D8" w:rsidRPr="00614022" w:rsidRDefault="00DE78D8" w:rsidP="00614022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int *temp = str; </w:t>
      </w:r>
      <w:r w:rsidR="00D8509B">
        <w:rPr>
          <w:rFonts w:hint="eastAsia"/>
          <w:sz w:val="24"/>
          <w:szCs w:val="24"/>
        </w:rPr>
        <w:t xml:space="preserve">             </w:t>
      </w:r>
      <w:r w:rsidR="00D8509B">
        <w:rPr>
          <w:sz w:val="24"/>
          <w:szCs w:val="24"/>
        </w:rPr>
        <w:t>-&gt;</w:t>
      </w:r>
      <w:r w:rsidR="00D8509B" w:rsidRPr="00FD66AB">
        <w:rPr>
          <w:color w:val="FF0000"/>
          <w:sz w:val="24"/>
          <w:szCs w:val="24"/>
        </w:rPr>
        <w:t>char *</w:t>
      </w:r>
      <w:r w:rsidR="00D8509B">
        <w:rPr>
          <w:rFonts w:hint="eastAsia"/>
          <w:color w:val="FF0000"/>
          <w:sz w:val="24"/>
          <w:szCs w:val="24"/>
        </w:rPr>
        <w:t>temp = str;</w:t>
      </w:r>
    </w:p>
    <w:p w14:paraId="3B299234" w14:textId="77777777" w:rsidR="00DE78D8" w:rsidRPr="00614022" w:rsidRDefault="00DE78D8" w:rsidP="00614022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while(*str) </w:t>
      </w:r>
    </w:p>
    <w:p w14:paraId="44DAA0DE" w14:textId="77777777" w:rsidR="00DE78D8" w:rsidRPr="00614022" w:rsidRDefault="00DE78D8" w:rsidP="00614022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{ </w:t>
      </w:r>
    </w:p>
    <w:p w14:paraId="125A4589" w14:textId="77777777" w:rsidR="00DE78D8" w:rsidRPr="00614022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  </w:t>
      </w:r>
      <w:r w:rsidRPr="00614022">
        <w:rPr>
          <w:sz w:val="24"/>
          <w:szCs w:val="24"/>
        </w:rPr>
        <w:t xml:space="preserve">      </w:t>
      </w:r>
      <w:r w:rsidRPr="00614022">
        <w:rPr>
          <w:rFonts w:hint="eastAsia"/>
          <w:sz w:val="24"/>
          <w:szCs w:val="24"/>
        </w:rPr>
        <w:t>if(*str =</w:t>
      </w:r>
      <w:r w:rsidRPr="00614022">
        <w:rPr>
          <w:sz w:val="24"/>
          <w:szCs w:val="24"/>
        </w:rPr>
        <w:t>"</w:t>
      </w:r>
      <w:r w:rsidRPr="00614022">
        <w:rPr>
          <w:rFonts w:hint="eastAsia"/>
          <w:sz w:val="24"/>
          <w:szCs w:val="24"/>
        </w:rPr>
        <w:t>0</w:t>
      </w:r>
      <w:r w:rsidRPr="00614022">
        <w:rPr>
          <w:sz w:val="24"/>
          <w:szCs w:val="24"/>
        </w:rPr>
        <w:t xml:space="preserve">" </w:t>
      </w:r>
      <w:r w:rsidRPr="00614022">
        <w:rPr>
          <w:rFonts w:hint="eastAsia"/>
          <w:sz w:val="24"/>
          <w:szCs w:val="24"/>
        </w:rPr>
        <w:t>&amp;&amp;*str&lt;=</w:t>
      </w:r>
      <w:r w:rsidRPr="00614022">
        <w:rPr>
          <w:sz w:val="24"/>
          <w:szCs w:val="24"/>
        </w:rPr>
        <w:t>"</w:t>
      </w:r>
      <w:r w:rsidRPr="00614022">
        <w:rPr>
          <w:rFonts w:hint="eastAsia"/>
          <w:sz w:val="24"/>
          <w:szCs w:val="24"/>
        </w:rPr>
        <w:t>9</w:t>
      </w:r>
      <w:r w:rsidRPr="00614022">
        <w:rPr>
          <w:sz w:val="24"/>
          <w:szCs w:val="24"/>
        </w:rPr>
        <w:t>"</w:t>
      </w:r>
      <w:r w:rsidRPr="00614022">
        <w:rPr>
          <w:rFonts w:hint="eastAsia"/>
          <w:sz w:val="24"/>
          <w:szCs w:val="24"/>
        </w:rPr>
        <w:t>)     </w:t>
      </w:r>
      <w:r w:rsidR="00FD66AB">
        <w:rPr>
          <w:sz w:val="24"/>
          <w:szCs w:val="24"/>
        </w:rPr>
        <w:t>-&gt;</w:t>
      </w:r>
      <w:r w:rsidR="00FD66AB" w:rsidRPr="00FD66AB">
        <w:rPr>
          <w:color w:val="FF0000"/>
          <w:sz w:val="24"/>
          <w:szCs w:val="24"/>
        </w:rPr>
        <w:t>if(*str</w:t>
      </w:r>
      <w:r w:rsidR="00D8509B">
        <w:rPr>
          <w:rFonts w:hint="eastAsia"/>
          <w:color w:val="FF0000"/>
          <w:sz w:val="24"/>
          <w:szCs w:val="24"/>
        </w:rPr>
        <w:t>&gt;</w:t>
      </w:r>
      <w:r w:rsidR="00FD66AB" w:rsidRPr="00FD66AB">
        <w:rPr>
          <w:color w:val="FF0000"/>
          <w:sz w:val="24"/>
          <w:szCs w:val="24"/>
        </w:rPr>
        <w:t>='0' &amp;&amp; *str&lt;='9')</w:t>
      </w:r>
    </w:p>
    <w:p w14:paraId="2C2A46ED" w14:textId="77777777" w:rsidR="00DE78D8" w:rsidRPr="00614022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 xml:space="preserve">    </w:t>
      </w:r>
      <w:r w:rsidRPr="00614022">
        <w:rPr>
          <w:sz w:val="24"/>
          <w:szCs w:val="24"/>
        </w:rPr>
        <w:t xml:space="preserve">      </w:t>
      </w:r>
      <w:proofErr w:type="spellStart"/>
      <w:r w:rsidRPr="00614022">
        <w:rPr>
          <w:rFonts w:hint="eastAsia"/>
          <w:sz w:val="24"/>
          <w:szCs w:val="24"/>
        </w:rPr>
        <w:t>strcpy</w:t>
      </w:r>
      <w:proofErr w:type="spellEnd"/>
      <w:r w:rsidRPr="00614022">
        <w:rPr>
          <w:rFonts w:hint="eastAsia"/>
          <w:sz w:val="24"/>
          <w:szCs w:val="24"/>
        </w:rPr>
        <w:t>(str+1,str);      </w:t>
      </w:r>
      <w:r w:rsidR="00FD66AB">
        <w:rPr>
          <w:sz w:val="24"/>
          <w:szCs w:val="24"/>
        </w:rPr>
        <w:t xml:space="preserve">    -&gt;</w:t>
      </w:r>
      <w:proofErr w:type="spellStart"/>
      <w:r w:rsidR="00FD66AB" w:rsidRPr="00FD66AB">
        <w:rPr>
          <w:color w:val="FF0000"/>
          <w:sz w:val="24"/>
          <w:szCs w:val="24"/>
        </w:rPr>
        <w:t>strcpy</w:t>
      </w:r>
      <w:proofErr w:type="spellEnd"/>
      <w:r w:rsidR="00FD66AB" w:rsidRPr="00FD66AB">
        <w:rPr>
          <w:color w:val="FF0000"/>
          <w:sz w:val="24"/>
          <w:szCs w:val="24"/>
        </w:rPr>
        <w:t>(str,str+1);</w:t>
      </w:r>
    </w:p>
    <w:p w14:paraId="6CEFC7BD" w14:textId="77777777" w:rsidR="00DE78D8" w:rsidRPr="00614022" w:rsidRDefault="00DE78D8" w:rsidP="00614022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 </w:t>
      </w:r>
      <w:r w:rsidR="00614022">
        <w:rPr>
          <w:sz w:val="24"/>
          <w:szCs w:val="24"/>
        </w:rPr>
        <w:t xml:space="preserve">      </w:t>
      </w:r>
      <w:r w:rsidRPr="00614022">
        <w:rPr>
          <w:rFonts w:hint="eastAsia"/>
          <w:sz w:val="24"/>
          <w:szCs w:val="24"/>
        </w:rPr>
        <w:t>else         </w:t>
      </w:r>
    </w:p>
    <w:p w14:paraId="45CE8F1A" w14:textId="77777777" w:rsidR="00DE78D8" w:rsidRPr="00614022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 xml:space="preserve">    </w:t>
      </w:r>
      <w:r w:rsidRPr="00614022">
        <w:rPr>
          <w:sz w:val="24"/>
          <w:szCs w:val="24"/>
        </w:rPr>
        <w:t xml:space="preserve">      </w:t>
      </w:r>
      <w:r w:rsidRPr="00614022">
        <w:rPr>
          <w:rFonts w:hint="eastAsia"/>
          <w:sz w:val="24"/>
          <w:szCs w:val="24"/>
        </w:rPr>
        <w:t>str++; </w:t>
      </w:r>
    </w:p>
    <w:p w14:paraId="2054B296" w14:textId="77777777" w:rsidR="00DE78D8" w:rsidRPr="00614022" w:rsidRDefault="00DE78D8" w:rsidP="00614022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} </w:t>
      </w:r>
    </w:p>
    <w:p w14:paraId="6C53EBAC" w14:textId="77777777" w:rsidR="00DE78D8" w:rsidRPr="00614022" w:rsidRDefault="00DE78D8" w:rsidP="00614022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return temp ;</w:t>
      </w:r>
    </w:p>
    <w:p w14:paraId="6A8514C0" w14:textId="77777777" w:rsidR="00DE78D8" w:rsidRPr="00614022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}  </w:t>
      </w:r>
    </w:p>
    <w:p w14:paraId="0E79FFEA" w14:textId="77777777" w:rsidR="00DE78D8" w:rsidRPr="00DE78D8" w:rsidRDefault="00DE78D8" w:rsidP="00DE78D8">
      <w:pPr>
        <w:widowControl/>
        <w:jc w:val="left"/>
      </w:pPr>
    </w:p>
    <w:p w14:paraId="795B78A4" w14:textId="77777777" w:rsidR="000A05AF" w:rsidRPr="00183F1F" w:rsidRDefault="000A05AF">
      <w:pPr>
        <w:rPr>
          <w:b/>
          <w:sz w:val="24"/>
          <w:szCs w:val="24"/>
        </w:rPr>
      </w:pPr>
      <w:r w:rsidRPr="00183F1F">
        <w:rPr>
          <w:b/>
          <w:sz w:val="24"/>
          <w:szCs w:val="24"/>
        </w:rPr>
        <w:t>四</w:t>
      </w:r>
      <w:r w:rsidR="00A338AA" w:rsidRPr="00183F1F">
        <w:rPr>
          <w:rFonts w:hint="eastAsia"/>
          <w:b/>
          <w:sz w:val="24"/>
          <w:szCs w:val="24"/>
        </w:rPr>
        <w:t>、</w:t>
      </w:r>
      <w:r w:rsidRPr="00183F1F">
        <w:rPr>
          <w:b/>
          <w:sz w:val="24"/>
          <w:szCs w:val="24"/>
        </w:rPr>
        <w:t>程序填空</w:t>
      </w:r>
    </w:p>
    <w:p w14:paraId="4530141A" w14:textId="77777777" w:rsidR="000A05AF" w:rsidRPr="003442D9" w:rsidRDefault="00553B52">
      <w:pPr>
        <w:rPr>
          <w:sz w:val="24"/>
          <w:szCs w:val="24"/>
        </w:rPr>
      </w:pPr>
      <w:r>
        <w:rPr>
          <w:sz w:val="24"/>
          <w:szCs w:val="24"/>
        </w:rPr>
        <w:t>(1</w:t>
      </w:r>
      <w:r w:rsidR="000A05AF" w:rsidRPr="003442D9">
        <w:rPr>
          <w:sz w:val="24"/>
          <w:szCs w:val="24"/>
        </w:rPr>
        <w:t>)</w:t>
      </w:r>
      <w:r w:rsidR="000A05AF" w:rsidRPr="003442D9">
        <w:rPr>
          <w:sz w:val="24"/>
          <w:szCs w:val="24"/>
        </w:rPr>
        <w:t>将一个指字符串的正序和反序进行连接，形成</w:t>
      </w:r>
      <w:proofErr w:type="gramStart"/>
      <w:r w:rsidR="000A05AF" w:rsidRPr="003442D9">
        <w:rPr>
          <w:sz w:val="24"/>
          <w:szCs w:val="24"/>
        </w:rPr>
        <w:t>一个新串放在</w:t>
      </w:r>
      <w:proofErr w:type="gramEnd"/>
      <w:r w:rsidR="000A05AF" w:rsidRPr="003442D9">
        <w:rPr>
          <w:sz w:val="24"/>
          <w:szCs w:val="24"/>
        </w:rPr>
        <w:t>另一个字符数组中。例如：当字符串为</w:t>
      </w:r>
      <w:proofErr w:type="gramStart"/>
      <w:r w:rsidR="000A05AF" w:rsidRPr="003442D9">
        <w:rPr>
          <w:sz w:val="24"/>
          <w:szCs w:val="24"/>
        </w:rPr>
        <w:t>”</w:t>
      </w:r>
      <w:proofErr w:type="gramEnd"/>
      <w:r w:rsidR="000A05AF" w:rsidRPr="003442D9">
        <w:rPr>
          <w:sz w:val="24"/>
          <w:szCs w:val="24"/>
        </w:rPr>
        <w:t>ABCD</w:t>
      </w:r>
      <w:proofErr w:type="gramStart"/>
      <w:r w:rsidR="000A05AF" w:rsidRPr="003442D9">
        <w:rPr>
          <w:sz w:val="24"/>
          <w:szCs w:val="24"/>
        </w:rPr>
        <w:t>”</w:t>
      </w:r>
      <w:proofErr w:type="gramEnd"/>
      <w:r w:rsidR="000A05AF" w:rsidRPr="003442D9">
        <w:rPr>
          <w:sz w:val="24"/>
          <w:szCs w:val="24"/>
        </w:rPr>
        <w:t>时，则新字符数组的内容应为</w:t>
      </w:r>
      <w:proofErr w:type="gramStart"/>
      <w:r w:rsidR="00452550" w:rsidRPr="003442D9">
        <w:rPr>
          <w:sz w:val="24"/>
          <w:szCs w:val="24"/>
        </w:rPr>
        <w:t>”</w:t>
      </w:r>
      <w:proofErr w:type="gramEnd"/>
      <w:r w:rsidR="00452550" w:rsidRPr="003442D9">
        <w:rPr>
          <w:sz w:val="24"/>
          <w:szCs w:val="24"/>
        </w:rPr>
        <w:t>ABCDDC</w:t>
      </w:r>
      <w:r w:rsidR="00452550" w:rsidRPr="003442D9">
        <w:rPr>
          <w:rFonts w:hint="eastAsia"/>
          <w:sz w:val="24"/>
          <w:szCs w:val="24"/>
        </w:rPr>
        <w:t>BA</w:t>
      </w:r>
      <w:proofErr w:type="gramStart"/>
      <w:r w:rsidR="000A05AF" w:rsidRPr="003442D9">
        <w:rPr>
          <w:sz w:val="24"/>
          <w:szCs w:val="24"/>
        </w:rPr>
        <w:t>”</w:t>
      </w:r>
      <w:proofErr w:type="gramEnd"/>
      <w:r w:rsidR="000A05AF" w:rsidRPr="003442D9">
        <w:rPr>
          <w:sz w:val="24"/>
          <w:szCs w:val="24"/>
        </w:rPr>
        <w:t>。</w:t>
      </w:r>
    </w:p>
    <w:p w14:paraId="60801245" w14:textId="77777777" w:rsidR="000A05AF" w:rsidRPr="003442D9" w:rsidRDefault="00452550">
      <w:pPr>
        <w:rPr>
          <w:sz w:val="24"/>
          <w:szCs w:val="24"/>
        </w:rPr>
      </w:pPr>
      <w:r w:rsidRPr="003442D9">
        <w:rPr>
          <w:sz w:val="24"/>
          <w:szCs w:val="24"/>
        </w:rPr>
        <w:t>#include &lt;</w:t>
      </w:r>
      <w:proofErr w:type="spellStart"/>
      <w:r w:rsidRPr="003442D9">
        <w:rPr>
          <w:sz w:val="24"/>
          <w:szCs w:val="24"/>
        </w:rPr>
        <w:t>stdio</w:t>
      </w:r>
      <w:proofErr w:type="spellEnd"/>
      <w:r w:rsidRPr="003442D9">
        <w:rPr>
          <w:sz w:val="24"/>
          <w:szCs w:val="24"/>
        </w:rPr>
        <w:t xml:space="preserve">. </w:t>
      </w:r>
      <w:r w:rsidRPr="003442D9">
        <w:rPr>
          <w:rFonts w:hint="eastAsia"/>
          <w:sz w:val="24"/>
          <w:szCs w:val="24"/>
        </w:rPr>
        <w:t>h</w:t>
      </w:r>
      <w:r w:rsidR="000A05AF" w:rsidRPr="003442D9">
        <w:rPr>
          <w:sz w:val="24"/>
          <w:szCs w:val="24"/>
        </w:rPr>
        <w:t xml:space="preserve">&gt; </w:t>
      </w:r>
    </w:p>
    <w:p w14:paraId="2C49BF54" w14:textId="77777777" w:rsidR="000A05AF" w:rsidRPr="003442D9" w:rsidRDefault="00452550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#include &lt;string. </w:t>
      </w:r>
      <w:r w:rsidRPr="003442D9">
        <w:rPr>
          <w:rFonts w:hint="eastAsia"/>
          <w:sz w:val="24"/>
          <w:szCs w:val="24"/>
        </w:rPr>
        <w:t>h</w:t>
      </w:r>
      <w:r w:rsidR="000A05AF" w:rsidRPr="003442D9">
        <w:rPr>
          <w:sz w:val="24"/>
          <w:szCs w:val="24"/>
        </w:rPr>
        <w:t xml:space="preserve">&gt; </w:t>
      </w:r>
    </w:p>
    <w:p w14:paraId="243DC053" w14:textId="77777777" w:rsidR="000A05AF" w:rsidRPr="003442D9" w:rsidRDefault="000A05AF">
      <w:pPr>
        <w:rPr>
          <w:sz w:val="24"/>
          <w:szCs w:val="24"/>
        </w:rPr>
      </w:pPr>
    </w:p>
    <w:p w14:paraId="7007FC94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>voi</w:t>
      </w:r>
      <w:r w:rsidR="00452550" w:rsidRPr="003442D9">
        <w:rPr>
          <w:sz w:val="24"/>
          <w:szCs w:val="24"/>
        </w:rPr>
        <w:t xml:space="preserve">d fun (char </w:t>
      </w:r>
      <w:r w:rsidR="00452550" w:rsidRPr="003442D9">
        <w:rPr>
          <w:rFonts w:hint="eastAsia"/>
          <w:sz w:val="24"/>
          <w:szCs w:val="24"/>
        </w:rPr>
        <w:t>*</w:t>
      </w:r>
      <w:r w:rsidRPr="003442D9">
        <w:rPr>
          <w:sz w:val="24"/>
          <w:szCs w:val="24"/>
        </w:rPr>
        <w:t xml:space="preserve">s, char * t) ; </w:t>
      </w:r>
    </w:p>
    <w:p w14:paraId="7D719E17" w14:textId="77777777" w:rsidR="000A05AF" w:rsidRPr="003442D9" w:rsidRDefault="00452550">
      <w:pPr>
        <w:rPr>
          <w:sz w:val="24"/>
          <w:szCs w:val="24"/>
        </w:rPr>
      </w:pPr>
      <w:r w:rsidRPr="003442D9">
        <w:rPr>
          <w:sz w:val="24"/>
          <w:szCs w:val="24"/>
        </w:rPr>
        <w:t>void main</w:t>
      </w:r>
      <w:r w:rsidRPr="003442D9">
        <w:rPr>
          <w:rFonts w:hint="eastAsia"/>
          <w:sz w:val="24"/>
          <w:szCs w:val="24"/>
        </w:rPr>
        <w:t>()</w:t>
      </w:r>
    </w:p>
    <w:p w14:paraId="0ACAE0F4" w14:textId="77777777" w:rsidR="000A05AF" w:rsidRPr="003442D9" w:rsidRDefault="00452550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2424A937" w14:textId="77777777" w:rsidR="000A05AF" w:rsidRPr="003442D9" w:rsidRDefault="009417B7" w:rsidP="00452550">
      <w:pPr>
        <w:ind w:firstLine="420"/>
        <w:rPr>
          <w:sz w:val="24"/>
          <w:szCs w:val="24"/>
        </w:rPr>
      </w:pPr>
      <w:r>
        <w:rPr>
          <w:sz w:val="24"/>
          <w:szCs w:val="24"/>
        </w:rPr>
        <w:t>char S</w:t>
      </w:r>
      <w:r w:rsidR="00452550" w:rsidRPr="003442D9">
        <w:rPr>
          <w:rFonts w:hint="eastAsia"/>
          <w:sz w:val="24"/>
          <w:szCs w:val="24"/>
        </w:rPr>
        <w:t>[</w:t>
      </w:r>
      <w:r w:rsidR="00452550" w:rsidRPr="003442D9">
        <w:rPr>
          <w:sz w:val="24"/>
          <w:szCs w:val="24"/>
        </w:rPr>
        <w:t>100], T</w:t>
      </w:r>
      <w:r w:rsidR="00452550" w:rsidRPr="003442D9">
        <w:rPr>
          <w:rFonts w:hint="eastAsia"/>
          <w:sz w:val="24"/>
          <w:szCs w:val="24"/>
        </w:rPr>
        <w:t>[100</w:t>
      </w:r>
      <w:r w:rsidR="000A05AF" w:rsidRPr="003442D9">
        <w:rPr>
          <w:sz w:val="24"/>
          <w:szCs w:val="24"/>
        </w:rPr>
        <w:t xml:space="preserve">] ; </w:t>
      </w:r>
    </w:p>
    <w:p w14:paraId="2D7C5BC7" w14:textId="77777777" w:rsidR="000A05AF" w:rsidRPr="003442D9" w:rsidRDefault="000A05AF" w:rsidP="00452550">
      <w:pPr>
        <w:ind w:firstLine="4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printf</w:t>
      </w:r>
      <w:proofErr w:type="spellEnd"/>
      <w:r w:rsidRPr="003442D9">
        <w:rPr>
          <w:sz w:val="24"/>
          <w:szCs w:val="24"/>
        </w:rPr>
        <w:t>("\</w:t>
      </w:r>
      <w:proofErr w:type="spellStart"/>
      <w:r w:rsidRPr="003442D9">
        <w:rPr>
          <w:sz w:val="24"/>
          <w:szCs w:val="24"/>
        </w:rPr>
        <w:t>n</w:t>
      </w:r>
      <w:r w:rsidR="00452550" w:rsidRPr="003442D9">
        <w:rPr>
          <w:rFonts w:hint="eastAsia"/>
          <w:sz w:val="24"/>
          <w:szCs w:val="24"/>
        </w:rPr>
        <w:t>P</w:t>
      </w:r>
      <w:r w:rsidRPr="003442D9">
        <w:rPr>
          <w:sz w:val="24"/>
          <w:szCs w:val="24"/>
        </w:rPr>
        <w:t>lease</w:t>
      </w:r>
      <w:proofErr w:type="spellEnd"/>
      <w:r w:rsidRPr="003442D9">
        <w:rPr>
          <w:sz w:val="24"/>
          <w:szCs w:val="24"/>
        </w:rPr>
        <w:t xml:space="preserve"> enter string S :") ; </w:t>
      </w:r>
    </w:p>
    <w:p w14:paraId="16D9AEFF" w14:textId="77777777" w:rsidR="000A05AF" w:rsidRPr="003442D9" w:rsidRDefault="000A05AF" w:rsidP="00452550">
      <w:pPr>
        <w:ind w:firstLine="4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scanf</w:t>
      </w:r>
      <w:proofErr w:type="spellEnd"/>
      <w:r w:rsidRPr="003442D9">
        <w:rPr>
          <w:sz w:val="24"/>
          <w:szCs w:val="24"/>
        </w:rPr>
        <w:t xml:space="preserve">("%s", </w:t>
      </w:r>
      <w:r w:rsidR="00452550" w:rsidRPr="003442D9">
        <w:rPr>
          <w:rFonts w:hint="eastAsia"/>
          <w:sz w:val="24"/>
          <w:szCs w:val="24"/>
          <w:u w:val="single"/>
        </w:rPr>
        <w:t xml:space="preserve">            </w:t>
      </w:r>
      <w:r w:rsidR="00452550" w:rsidRPr="003442D9">
        <w:rPr>
          <w:rFonts w:hint="eastAsia"/>
          <w:sz w:val="24"/>
          <w:szCs w:val="24"/>
        </w:rPr>
        <w:t>);</w:t>
      </w:r>
      <w:r w:rsidR="00FD66AB">
        <w:rPr>
          <w:sz w:val="24"/>
          <w:szCs w:val="24"/>
        </w:rPr>
        <w:t xml:space="preserve">          -&gt;</w:t>
      </w:r>
      <w:r w:rsidR="00FD66AB" w:rsidRPr="00FD66AB">
        <w:rPr>
          <w:color w:val="FF0000"/>
          <w:sz w:val="24"/>
          <w:szCs w:val="24"/>
        </w:rPr>
        <w:t>S</w:t>
      </w:r>
    </w:p>
    <w:p w14:paraId="381B2DFA" w14:textId="77777777" w:rsidR="000A05AF" w:rsidRPr="003442D9" w:rsidRDefault="00452550" w:rsidP="00452550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>fun(</w:t>
      </w:r>
      <w:r w:rsidRPr="003442D9">
        <w:rPr>
          <w:rFonts w:hint="eastAsia"/>
          <w:sz w:val="24"/>
          <w:szCs w:val="24"/>
        </w:rPr>
        <w:t>S</w:t>
      </w:r>
      <w:r w:rsidR="000A05AF" w:rsidRPr="003442D9">
        <w:rPr>
          <w:sz w:val="24"/>
          <w:szCs w:val="24"/>
        </w:rPr>
        <w:t xml:space="preserve">, T), </w:t>
      </w:r>
    </w:p>
    <w:p w14:paraId="05BF9249" w14:textId="77777777" w:rsidR="000A05AF" w:rsidRPr="003442D9" w:rsidRDefault="000A05AF" w:rsidP="00452550">
      <w:pPr>
        <w:ind w:firstLine="4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printf</w:t>
      </w:r>
      <w:proofErr w:type="spellEnd"/>
      <w:r w:rsidRPr="003442D9">
        <w:rPr>
          <w:sz w:val="24"/>
          <w:szCs w:val="24"/>
        </w:rPr>
        <w:t>("\</w:t>
      </w:r>
      <w:proofErr w:type="spellStart"/>
      <w:r w:rsidRPr="003442D9">
        <w:rPr>
          <w:sz w:val="24"/>
          <w:szCs w:val="24"/>
        </w:rPr>
        <w:t>nThe</w:t>
      </w:r>
      <w:proofErr w:type="spellEnd"/>
      <w:r w:rsidRPr="003442D9">
        <w:rPr>
          <w:sz w:val="24"/>
          <w:szCs w:val="24"/>
        </w:rPr>
        <w:t xml:space="preserve"> result </w:t>
      </w:r>
      <w:r w:rsidR="00452550" w:rsidRPr="003442D9">
        <w:rPr>
          <w:rFonts w:hint="eastAsia"/>
          <w:sz w:val="24"/>
          <w:szCs w:val="24"/>
        </w:rPr>
        <w:t xml:space="preserve"> is:</w:t>
      </w:r>
      <w:r w:rsidR="009417B7">
        <w:rPr>
          <w:sz w:val="24"/>
          <w:szCs w:val="24"/>
        </w:rPr>
        <w:t>%s \</w:t>
      </w:r>
      <w:r w:rsidRPr="003442D9">
        <w:rPr>
          <w:sz w:val="24"/>
          <w:szCs w:val="24"/>
        </w:rPr>
        <w:t xml:space="preserve">n", T) ; </w:t>
      </w:r>
    </w:p>
    <w:p w14:paraId="215BB26B" w14:textId="77777777" w:rsidR="00452550" w:rsidRPr="003442D9" w:rsidRDefault="00452550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55D879AD" w14:textId="77777777" w:rsidR="00452550" w:rsidRPr="003442D9" w:rsidRDefault="00452550">
      <w:pPr>
        <w:rPr>
          <w:sz w:val="24"/>
          <w:szCs w:val="24"/>
        </w:rPr>
      </w:pPr>
    </w:p>
    <w:p w14:paraId="6CC0D4A3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 </w:t>
      </w:r>
    </w:p>
    <w:p w14:paraId="3CAA558B" w14:textId="77777777" w:rsidR="000A05AF" w:rsidRPr="003442D9" w:rsidRDefault="00452550">
      <w:pPr>
        <w:rPr>
          <w:sz w:val="24"/>
          <w:szCs w:val="24"/>
        </w:rPr>
      </w:pPr>
      <w:r w:rsidRPr="003442D9">
        <w:rPr>
          <w:sz w:val="24"/>
          <w:szCs w:val="24"/>
        </w:rPr>
        <w:t>void fun (char * S</w:t>
      </w:r>
      <w:r w:rsidRPr="003442D9">
        <w:rPr>
          <w:rFonts w:hint="eastAsia"/>
          <w:sz w:val="24"/>
          <w:szCs w:val="24"/>
        </w:rPr>
        <w:t>,</w:t>
      </w:r>
      <w:r w:rsidRPr="003442D9">
        <w:rPr>
          <w:sz w:val="24"/>
          <w:szCs w:val="24"/>
        </w:rPr>
        <w:t xml:space="preserve"> char</w:t>
      </w:r>
      <w:r w:rsidRPr="003442D9">
        <w:rPr>
          <w:rFonts w:hint="eastAsia"/>
          <w:sz w:val="24"/>
          <w:szCs w:val="24"/>
        </w:rPr>
        <w:t xml:space="preserve"> *</w:t>
      </w:r>
      <w:r w:rsidR="000A05AF" w:rsidRPr="003442D9">
        <w:rPr>
          <w:sz w:val="24"/>
          <w:szCs w:val="24"/>
        </w:rPr>
        <w:t xml:space="preserve">t) </w:t>
      </w:r>
    </w:p>
    <w:p w14:paraId="6DA097BA" w14:textId="77777777" w:rsidR="000A05AF" w:rsidRPr="003442D9" w:rsidRDefault="00452550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44E9996E" w14:textId="77777777" w:rsidR="000A05AF" w:rsidRPr="003442D9" w:rsidRDefault="000A05AF" w:rsidP="00452550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int </w:t>
      </w:r>
      <w:proofErr w:type="spellStart"/>
      <w:r w:rsidRPr="003442D9">
        <w:rPr>
          <w:sz w:val="24"/>
          <w:szCs w:val="24"/>
        </w:rPr>
        <w:t>i</w:t>
      </w:r>
      <w:proofErr w:type="spellEnd"/>
      <w:r w:rsidRPr="003442D9">
        <w:rPr>
          <w:sz w:val="24"/>
          <w:szCs w:val="24"/>
        </w:rPr>
        <w:t xml:space="preserve">, d ; </w:t>
      </w:r>
    </w:p>
    <w:p w14:paraId="50AFE94D" w14:textId="77777777" w:rsidR="00452550" w:rsidRPr="003442D9" w:rsidRDefault="00452550" w:rsidP="00452550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  <w:t>d=</w:t>
      </w:r>
      <w:r w:rsidRPr="003442D9">
        <w:rPr>
          <w:rFonts w:hint="eastAsia"/>
          <w:sz w:val="24"/>
          <w:szCs w:val="24"/>
          <w:u w:val="single"/>
        </w:rPr>
        <w:t xml:space="preserve">            </w:t>
      </w:r>
      <w:r w:rsidRPr="003442D9">
        <w:rPr>
          <w:rFonts w:hint="eastAsia"/>
          <w:sz w:val="24"/>
          <w:szCs w:val="24"/>
        </w:rPr>
        <w:t xml:space="preserve"> ;</w:t>
      </w:r>
      <w:r w:rsidR="00FD66AB">
        <w:rPr>
          <w:sz w:val="24"/>
          <w:szCs w:val="24"/>
        </w:rPr>
        <w:t xml:space="preserve">                 -&gt;</w:t>
      </w:r>
      <w:proofErr w:type="spellStart"/>
      <w:r w:rsidR="00FD66AB" w:rsidRPr="00FD66AB">
        <w:rPr>
          <w:color w:val="FF0000"/>
          <w:sz w:val="24"/>
          <w:szCs w:val="24"/>
        </w:rPr>
        <w:t>strlen</w:t>
      </w:r>
      <w:proofErr w:type="spellEnd"/>
      <w:r w:rsidR="00FD66AB" w:rsidRPr="00FD66AB">
        <w:rPr>
          <w:color w:val="FF0000"/>
          <w:sz w:val="24"/>
          <w:szCs w:val="24"/>
        </w:rPr>
        <w:t>(S);</w:t>
      </w:r>
    </w:p>
    <w:p w14:paraId="07960EBC" w14:textId="77777777" w:rsidR="00452550" w:rsidRPr="003442D9" w:rsidRDefault="00452550" w:rsidP="00452550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  <w:t>for(</w:t>
      </w:r>
      <w:proofErr w:type="spellStart"/>
      <w:r w:rsidRPr="003442D9">
        <w:rPr>
          <w:rFonts w:hint="eastAsia"/>
          <w:sz w:val="24"/>
          <w:szCs w:val="24"/>
        </w:rPr>
        <w:t>i</w:t>
      </w:r>
      <w:proofErr w:type="spellEnd"/>
      <w:r w:rsidRPr="003442D9">
        <w:rPr>
          <w:rFonts w:hint="eastAsia"/>
          <w:sz w:val="24"/>
          <w:szCs w:val="24"/>
        </w:rPr>
        <w:t>=0;i&lt;d;</w:t>
      </w:r>
      <w:r w:rsidRPr="003442D9">
        <w:rPr>
          <w:rFonts w:hint="eastAsia"/>
          <w:sz w:val="24"/>
          <w:szCs w:val="24"/>
          <w:u w:val="single"/>
        </w:rPr>
        <w:t xml:space="preserve">           </w:t>
      </w:r>
      <w:r w:rsidRPr="003442D9">
        <w:rPr>
          <w:rFonts w:hint="eastAsia"/>
          <w:sz w:val="24"/>
          <w:szCs w:val="24"/>
        </w:rPr>
        <w:t>)</w:t>
      </w:r>
      <w:r w:rsidR="00FD66AB">
        <w:rPr>
          <w:sz w:val="24"/>
          <w:szCs w:val="24"/>
        </w:rPr>
        <w:t xml:space="preserve">            -&gt;</w:t>
      </w:r>
      <w:proofErr w:type="spellStart"/>
      <w:r w:rsidR="00FD66AB" w:rsidRPr="00FD66AB">
        <w:rPr>
          <w:color w:val="FF0000"/>
          <w:sz w:val="24"/>
          <w:szCs w:val="24"/>
        </w:rPr>
        <w:t>i</w:t>
      </w:r>
      <w:proofErr w:type="spellEnd"/>
      <w:r w:rsidR="00FD66AB" w:rsidRPr="00FD66AB">
        <w:rPr>
          <w:color w:val="FF0000"/>
          <w:sz w:val="24"/>
          <w:szCs w:val="24"/>
        </w:rPr>
        <w:t>++</w:t>
      </w:r>
    </w:p>
    <w:p w14:paraId="22BFFB05" w14:textId="77777777" w:rsidR="00452550" w:rsidRPr="003442D9" w:rsidRDefault="00452550" w:rsidP="00452550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Pr="003442D9">
        <w:rPr>
          <w:rFonts w:hint="eastAsia"/>
          <w:sz w:val="24"/>
          <w:szCs w:val="24"/>
        </w:rPr>
        <w:tab/>
        <w:t>t[</w:t>
      </w:r>
      <w:proofErr w:type="spellStart"/>
      <w:r w:rsidRPr="003442D9">
        <w:rPr>
          <w:rFonts w:hint="eastAsia"/>
          <w:sz w:val="24"/>
          <w:szCs w:val="24"/>
        </w:rPr>
        <w:t>i</w:t>
      </w:r>
      <w:proofErr w:type="spellEnd"/>
      <w:r w:rsidRPr="003442D9">
        <w:rPr>
          <w:rFonts w:hint="eastAsia"/>
          <w:sz w:val="24"/>
          <w:szCs w:val="24"/>
        </w:rPr>
        <w:t>]=s[</w:t>
      </w:r>
      <w:proofErr w:type="spellStart"/>
      <w:r w:rsidRPr="003442D9">
        <w:rPr>
          <w:rFonts w:hint="eastAsia"/>
          <w:sz w:val="24"/>
          <w:szCs w:val="24"/>
        </w:rPr>
        <w:t>i</w:t>
      </w:r>
      <w:proofErr w:type="spellEnd"/>
      <w:r w:rsidRPr="003442D9">
        <w:rPr>
          <w:rFonts w:hint="eastAsia"/>
          <w:sz w:val="24"/>
          <w:szCs w:val="24"/>
        </w:rPr>
        <w:t>];</w:t>
      </w:r>
    </w:p>
    <w:p w14:paraId="3A0DB58D" w14:textId="77777777" w:rsidR="000A05AF" w:rsidRPr="003442D9" w:rsidRDefault="005E6233" w:rsidP="005E6233">
      <w:pPr>
        <w:ind w:firstLine="4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for(</w:t>
      </w:r>
      <w:proofErr w:type="spellStart"/>
      <w:r w:rsidRPr="003442D9">
        <w:rPr>
          <w:rFonts w:hint="eastAsia"/>
          <w:sz w:val="24"/>
          <w:szCs w:val="24"/>
        </w:rPr>
        <w:t>i</w:t>
      </w:r>
      <w:proofErr w:type="spellEnd"/>
      <w:r w:rsidRPr="003442D9">
        <w:rPr>
          <w:rFonts w:hint="eastAsia"/>
          <w:sz w:val="24"/>
          <w:szCs w:val="24"/>
        </w:rPr>
        <w:t>=0</w:t>
      </w:r>
      <w:r w:rsidR="000A05AF" w:rsidRPr="003442D9">
        <w:rPr>
          <w:sz w:val="24"/>
          <w:szCs w:val="24"/>
        </w:rPr>
        <w:t xml:space="preserve">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&lt;d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++) </w:t>
      </w:r>
    </w:p>
    <w:p w14:paraId="3AFAA7AF" w14:textId="77777777" w:rsidR="005E6233" w:rsidRPr="00FD66AB" w:rsidRDefault="005E6233" w:rsidP="005E6233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  <w:t xml:space="preserve">     </w:t>
      </w:r>
      <w:r w:rsidRPr="003442D9">
        <w:rPr>
          <w:rFonts w:hint="eastAsia"/>
          <w:sz w:val="24"/>
          <w:szCs w:val="24"/>
          <w:u w:val="single"/>
        </w:rPr>
        <w:t xml:space="preserve">                </w:t>
      </w:r>
      <w:r w:rsidR="00FD66AB">
        <w:rPr>
          <w:sz w:val="24"/>
          <w:szCs w:val="24"/>
          <w:u w:val="single"/>
        </w:rPr>
        <w:t xml:space="preserve">  </w:t>
      </w:r>
      <w:r w:rsidR="00FD66AB" w:rsidRPr="00FD66AB">
        <w:rPr>
          <w:sz w:val="24"/>
          <w:szCs w:val="24"/>
        </w:rPr>
        <w:t xml:space="preserve"> </w:t>
      </w:r>
      <w:r w:rsidR="00FD66AB">
        <w:rPr>
          <w:sz w:val="24"/>
          <w:szCs w:val="24"/>
        </w:rPr>
        <w:t xml:space="preserve">        -&gt;</w:t>
      </w:r>
      <w:r w:rsidR="00FD66AB" w:rsidRPr="00FD66AB">
        <w:rPr>
          <w:color w:val="FF0000"/>
          <w:sz w:val="24"/>
          <w:szCs w:val="24"/>
        </w:rPr>
        <w:t>t[d+i</w:t>
      </w:r>
      <w:r w:rsidR="00FD66AB">
        <w:rPr>
          <w:color w:val="FF0000"/>
          <w:sz w:val="24"/>
          <w:szCs w:val="24"/>
        </w:rPr>
        <w:t>-1</w:t>
      </w:r>
      <w:r w:rsidR="00FD66AB" w:rsidRPr="00FD66AB">
        <w:rPr>
          <w:color w:val="FF0000"/>
          <w:sz w:val="24"/>
          <w:szCs w:val="24"/>
        </w:rPr>
        <w:t>] = s[d-i-1];</w:t>
      </w:r>
    </w:p>
    <w:p w14:paraId="3CFFA6A9" w14:textId="77777777" w:rsidR="000A05AF" w:rsidRPr="003442D9" w:rsidRDefault="005E623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Pr="003442D9">
        <w:rPr>
          <w:rFonts w:hint="eastAsia"/>
          <w:sz w:val="24"/>
          <w:szCs w:val="24"/>
          <w:u w:val="single"/>
        </w:rPr>
        <w:t xml:space="preserve">              </w:t>
      </w:r>
      <w:r w:rsidRPr="003442D9">
        <w:rPr>
          <w:rFonts w:hint="eastAsia"/>
          <w:sz w:val="24"/>
          <w:szCs w:val="24"/>
        </w:rPr>
        <w:t>;</w:t>
      </w:r>
      <w:r w:rsidR="00FD66AB">
        <w:rPr>
          <w:sz w:val="24"/>
          <w:szCs w:val="24"/>
        </w:rPr>
        <w:t xml:space="preserve">                 -&gt;</w:t>
      </w:r>
      <w:r w:rsidR="008C0014">
        <w:rPr>
          <w:rFonts w:hint="eastAsia"/>
          <w:color w:val="FF0000"/>
          <w:sz w:val="24"/>
          <w:szCs w:val="24"/>
        </w:rPr>
        <w:t>t</w:t>
      </w:r>
      <w:r w:rsidR="00FD66AB" w:rsidRPr="00FD66AB">
        <w:rPr>
          <w:color w:val="FF0000"/>
          <w:sz w:val="24"/>
          <w:szCs w:val="24"/>
        </w:rPr>
        <w:t>[2*d] =</w:t>
      </w:r>
      <w:r w:rsidR="008C0014">
        <w:rPr>
          <w:color w:val="FF0000"/>
          <w:sz w:val="24"/>
          <w:szCs w:val="24"/>
        </w:rPr>
        <w:t>’</w:t>
      </w:r>
      <w:r w:rsidR="008C0014">
        <w:rPr>
          <w:rFonts w:hint="eastAsia"/>
          <w:color w:val="FF0000"/>
          <w:sz w:val="24"/>
          <w:szCs w:val="24"/>
        </w:rPr>
        <w:t>\0</w:t>
      </w:r>
      <w:r w:rsidR="008C0014">
        <w:rPr>
          <w:color w:val="FF0000"/>
          <w:sz w:val="24"/>
          <w:szCs w:val="24"/>
        </w:rPr>
        <w:t>’</w:t>
      </w:r>
      <w:r w:rsidR="00FD66AB" w:rsidRPr="00FD66AB">
        <w:rPr>
          <w:color w:val="FF0000"/>
          <w:sz w:val="24"/>
          <w:szCs w:val="24"/>
        </w:rPr>
        <w:t>;</w:t>
      </w:r>
    </w:p>
    <w:p w14:paraId="36A9832D" w14:textId="77777777" w:rsidR="005E6233" w:rsidRDefault="005E6233" w:rsidP="005E6233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201A30C3" w14:textId="77777777" w:rsidR="00DE78D8" w:rsidRDefault="00DE78D8" w:rsidP="00DE78D8">
      <w:pPr>
        <w:widowControl/>
        <w:jc w:val="left"/>
      </w:pPr>
    </w:p>
    <w:p w14:paraId="27CD7365" w14:textId="77777777" w:rsidR="00DE78D8" w:rsidRPr="00BD1B96" w:rsidRDefault="00DE78D8" w:rsidP="00DE78D8">
      <w:pPr>
        <w:rPr>
          <w:sz w:val="24"/>
          <w:szCs w:val="24"/>
        </w:rPr>
      </w:pPr>
      <w:r w:rsidRPr="00BD1B96">
        <w:rPr>
          <w:sz w:val="24"/>
          <w:szCs w:val="24"/>
        </w:rPr>
        <w:t>(2)</w:t>
      </w:r>
      <w:r w:rsidRPr="00BD1B96">
        <w:rPr>
          <w:sz w:val="24"/>
          <w:szCs w:val="24"/>
        </w:rPr>
        <w:t>利用公式</w:t>
      </w:r>
      <w:r w:rsidR="00BB6D71" w:rsidRPr="00BB6D71">
        <w:rPr>
          <w:noProof/>
          <w:position w:val="-28"/>
          <w:sz w:val="24"/>
          <w:szCs w:val="24"/>
        </w:rPr>
        <w:object w:dxaOrig="4380" w:dyaOrig="700" w14:anchorId="21E10E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9pt;height:34.8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03441824" r:id="rId9"/>
        </w:object>
      </w:r>
      <w:r w:rsidRPr="00BD1B96">
        <w:rPr>
          <w:sz w:val="24"/>
          <w:szCs w:val="24"/>
        </w:rPr>
        <w:t>计算</w:t>
      </w:r>
      <w:proofErr w:type="spellStart"/>
      <w:r w:rsidRPr="00BD1B96">
        <w:rPr>
          <w:sz w:val="24"/>
          <w:szCs w:val="24"/>
        </w:rPr>
        <w:t>sinx</w:t>
      </w:r>
      <w:proofErr w:type="spellEnd"/>
      <w:r w:rsidRPr="00BD1B96">
        <w:rPr>
          <w:sz w:val="24"/>
          <w:szCs w:val="24"/>
        </w:rPr>
        <w:t>的值</w:t>
      </w:r>
      <w:r w:rsidR="00BD1B96">
        <w:rPr>
          <w:rFonts w:hint="eastAsia"/>
          <w:sz w:val="24"/>
          <w:szCs w:val="24"/>
        </w:rPr>
        <w:t>.</w:t>
      </w:r>
    </w:p>
    <w:p w14:paraId="0FD0B945" w14:textId="77777777" w:rsidR="00DE78D8" w:rsidRPr="00BD1B96" w:rsidRDefault="00DE78D8" w:rsidP="00DE78D8">
      <w:pPr>
        <w:ind w:firstLine="420"/>
        <w:rPr>
          <w:sz w:val="24"/>
          <w:szCs w:val="24"/>
        </w:rPr>
      </w:pPr>
      <w:r w:rsidRPr="00BD1B96">
        <w:rPr>
          <w:sz w:val="24"/>
          <w:szCs w:val="24"/>
        </w:rPr>
        <w:t xml:space="preserve">#include &lt;stdio. h&gt; </w:t>
      </w:r>
    </w:p>
    <w:p w14:paraId="55603BCB" w14:textId="77777777" w:rsidR="00DE78D8" w:rsidRPr="00BD1B96" w:rsidRDefault="00DE78D8" w:rsidP="00DE78D8">
      <w:pPr>
        <w:ind w:firstLine="420"/>
        <w:rPr>
          <w:sz w:val="24"/>
          <w:szCs w:val="24"/>
        </w:rPr>
      </w:pPr>
      <w:r w:rsidRPr="00BD1B96">
        <w:rPr>
          <w:sz w:val="24"/>
          <w:szCs w:val="24"/>
        </w:rPr>
        <w:t xml:space="preserve">#include &lt;math. h&gt; </w:t>
      </w:r>
    </w:p>
    <w:p w14:paraId="67E2CFA2" w14:textId="77777777" w:rsidR="00DE78D8" w:rsidRPr="00BD1B96" w:rsidRDefault="00DE78D8" w:rsidP="00DE78D8">
      <w:pPr>
        <w:ind w:firstLine="420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m</w:t>
      </w:r>
      <w:r w:rsidRPr="00BD1B96">
        <w:rPr>
          <w:sz w:val="24"/>
          <w:szCs w:val="24"/>
        </w:rPr>
        <w:t>ain()</w:t>
      </w:r>
    </w:p>
    <w:p w14:paraId="0344617B" w14:textId="77777777" w:rsidR="00DE78D8" w:rsidRPr="00BD1B96" w:rsidRDefault="00DE78D8" w:rsidP="00DE78D8">
      <w:pPr>
        <w:widowControl/>
        <w:ind w:firstLine="420"/>
        <w:jc w:val="left"/>
        <w:rPr>
          <w:sz w:val="24"/>
          <w:szCs w:val="24"/>
        </w:rPr>
      </w:pPr>
      <w:r w:rsidRPr="00BD1B96">
        <w:rPr>
          <w:sz w:val="24"/>
          <w:szCs w:val="24"/>
        </w:rPr>
        <w:t>{</w:t>
      </w:r>
    </w:p>
    <w:p w14:paraId="715C672D" w14:textId="77777777" w:rsidR="00DE78D8" w:rsidRPr="00BD1B96" w:rsidRDefault="00DE78D8" w:rsidP="00DE78D8">
      <w:pPr>
        <w:ind w:left="420" w:firstLine="420"/>
        <w:rPr>
          <w:sz w:val="24"/>
          <w:szCs w:val="24"/>
        </w:rPr>
      </w:pPr>
      <w:r w:rsidRPr="00BD1B96">
        <w:rPr>
          <w:sz w:val="24"/>
          <w:szCs w:val="24"/>
        </w:rPr>
        <w:t xml:space="preserve">float  </w:t>
      </w:r>
      <w:r w:rsidRPr="00BD1B96">
        <w:rPr>
          <w:rFonts w:hint="eastAsia"/>
          <w:sz w:val="24"/>
          <w:szCs w:val="24"/>
        </w:rPr>
        <w:t>y,s,x,d,t</w:t>
      </w:r>
      <w:r w:rsidRPr="00BD1B96">
        <w:rPr>
          <w:sz w:val="24"/>
          <w:szCs w:val="24"/>
        </w:rPr>
        <w:t xml:space="preserve"> ; </w:t>
      </w:r>
    </w:p>
    <w:p w14:paraId="00EF0BBC" w14:textId="77777777" w:rsidR="00DE78D8" w:rsidRPr="00BD1B96" w:rsidRDefault="00DE78D8" w:rsidP="00DE78D8">
      <w:pPr>
        <w:ind w:left="420" w:firstLine="420"/>
        <w:rPr>
          <w:sz w:val="24"/>
          <w:szCs w:val="24"/>
        </w:rPr>
      </w:pPr>
      <w:r w:rsidRPr="00BD1B96">
        <w:rPr>
          <w:sz w:val="24"/>
          <w:szCs w:val="24"/>
        </w:rPr>
        <w:t xml:space="preserve">int  </w:t>
      </w:r>
      <w:r w:rsidRPr="00BD1B96">
        <w:rPr>
          <w:rFonts w:hint="eastAsia"/>
          <w:sz w:val="24"/>
          <w:szCs w:val="24"/>
        </w:rPr>
        <w:t>n,</w:t>
      </w:r>
      <w:r w:rsidRPr="00BD1B96">
        <w:rPr>
          <w:sz w:val="24"/>
          <w:szCs w:val="24"/>
        </w:rPr>
        <w:t xml:space="preserve">i , j ; </w:t>
      </w:r>
    </w:p>
    <w:p w14:paraId="6DA1E25E" w14:textId="77777777" w:rsidR="00DE78D8" w:rsidRPr="00BD1B96" w:rsidRDefault="00DE78D8" w:rsidP="00DE78D8">
      <w:pPr>
        <w:ind w:leftChars="201" w:left="844" w:hanging="422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  <w:t>scanf(</w:t>
      </w:r>
      <w:r w:rsidRPr="00BD1B96">
        <w:rPr>
          <w:sz w:val="24"/>
          <w:szCs w:val="24"/>
        </w:rPr>
        <w:t>“</w:t>
      </w:r>
      <w:r w:rsidRPr="00BD1B96">
        <w:rPr>
          <w:rFonts w:hint="eastAsia"/>
          <w:sz w:val="24"/>
          <w:szCs w:val="24"/>
        </w:rPr>
        <w:t>%d%f,&amp;n,&amp;x</w:t>
      </w:r>
      <w:r w:rsidRPr="00BD1B96">
        <w:rPr>
          <w:sz w:val="24"/>
          <w:szCs w:val="24"/>
        </w:rPr>
        <w:t>”</w:t>
      </w:r>
      <w:r w:rsidRPr="00BD1B96">
        <w:rPr>
          <w:rFonts w:hint="eastAsia"/>
          <w:sz w:val="24"/>
          <w:szCs w:val="24"/>
        </w:rPr>
        <w:t>);</w:t>
      </w:r>
    </w:p>
    <w:p w14:paraId="76761D64" w14:textId="77777777" w:rsidR="00DE78D8" w:rsidRPr="00BD1B96" w:rsidRDefault="00DE78D8" w:rsidP="00DE78D8">
      <w:pPr>
        <w:ind w:leftChars="201" w:left="844" w:hanging="422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  <w:t>s=1.0;</w:t>
      </w:r>
    </w:p>
    <w:p w14:paraId="2C528AA1" w14:textId="77777777" w:rsidR="00DE78D8" w:rsidRPr="00BD1B96" w:rsidRDefault="00DE78D8" w:rsidP="00DE78D8">
      <w:pPr>
        <w:ind w:leftChars="201" w:left="844" w:hanging="422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</w:r>
      <w:r w:rsidR="00BD1B96">
        <w:rPr>
          <w:sz w:val="24"/>
          <w:szCs w:val="24"/>
        </w:rPr>
        <w:t>_________________________</w:t>
      </w:r>
      <w:r w:rsidRPr="00BD1B96">
        <w:rPr>
          <w:rFonts w:hint="eastAsia"/>
          <w:sz w:val="24"/>
          <w:szCs w:val="24"/>
        </w:rPr>
        <w:t>;</w:t>
      </w:r>
      <w:r w:rsidR="007C0332">
        <w:rPr>
          <w:sz w:val="24"/>
          <w:szCs w:val="24"/>
        </w:rPr>
        <w:t xml:space="preserve">          </w:t>
      </w:r>
      <w:r w:rsidR="00F90944">
        <w:rPr>
          <w:sz w:val="24"/>
          <w:szCs w:val="24"/>
        </w:rPr>
        <w:t xml:space="preserve">  -&gt;</w:t>
      </w:r>
      <w:r w:rsidR="00F90944" w:rsidRPr="007D34F7">
        <w:rPr>
          <w:color w:val="FF0000"/>
          <w:sz w:val="24"/>
          <w:szCs w:val="24"/>
        </w:rPr>
        <w:t>y=</w:t>
      </w:r>
      <w:r w:rsidR="008172E9" w:rsidRPr="007D34F7">
        <w:rPr>
          <w:color w:val="FF0000"/>
          <w:sz w:val="24"/>
          <w:szCs w:val="24"/>
        </w:rPr>
        <w:t>x</w:t>
      </w:r>
      <w:r w:rsidR="00F90944" w:rsidRPr="007D34F7">
        <w:rPr>
          <w:color w:val="FF0000"/>
          <w:sz w:val="24"/>
          <w:szCs w:val="24"/>
        </w:rPr>
        <w:t>;</w:t>
      </w:r>
    </w:p>
    <w:p w14:paraId="759CFB5B" w14:textId="77777777" w:rsidR="00DE78D8" w:rsidRPr="00BD1B96" w:rsidRDefault="00DE78D8" w:rsidP="00DE78D8">
      <w:pPr>
        <w:ind w:leftChars="201" w:left="844" w:hanging="422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</w:r>
      <w:r w:rsidRPr="00BD1B96">
        <w:rPr>
          <w:sz w:val="24"/>
          <w:szCs w:val="24"/>
        </w:rPr>
        <w:t>for(</w:t>
      </w:r>
      <w:r w:rsidRPr="00BD1B96">
        <w:rPr>
          <w:rFonts w:hint="eastAsia"/>
          <w:sz w:val="24"/>
          <w:szCs w:val="24"/>
        </w:rPr>
        <w:t>i=2;i&lt;n;i++</w:t>
      </w:r>
      <w:r w:rsidRPr="00BD1B96">
        <w:rPr>
          <w:sz w:val="24"/>
          <w:szCs w:val="24"/>
        </w:rPr>
        <w:t>)</w:t>
      </w:r>
    </w:p>
    <w:p w14:paraId="2263CD18" w14:textId="77777777" w:rsidR="00DE78D8" w:rsidRPr="00BD1B96" w:rsidRDefault="00DE78D8" w:rsidP="00DE78D8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{</w:t>
      </w:r>
    </w:p>
    <w:p w14:paraId="69BFCF15" w14:textId="77777777" w:rsidR="00DE78D8" w:rsidRPr="00BD1B96" w:rsidRDefault="00DE78D8" w:rsidP="00DE78D8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</w:r>
      <w:r w:rsidRPr="00BD1B96">
        <w:rPr>
          <w:sz w:val="24"/>
          <w:szCs w:val="24"/>
        </w:rPr>
        <w:t>d=t=</w:t>
      </w:r>
      <w:r w:rsidR="00BD1B96">
        <w:rPr>
          <w:sz w:val="24"/>
          <w:szCs w:val="24"/>
        </w:rPr>
        <w:t>________________</w:t>
      </w:r>
      <w:r w:rsidRPr="00BD1B96">
        <w:rPr>
          <w:rFonts w:hint="eastAsia"/>
          <w:sz w:val="24"/>
          <w:szCs w:val="24"/>
        </w:rPr>
        <w:t xml:space="preserve"> </w:t>
      </w:r>
      <w:r w:rsidRPr="00BD1B96">
        <w:rPr>
          <w:sz w:val="24"/>
          <w:szCs w:val="24"/>
        </w:rPr>
        <w:t>;</w:t>
      </w:r>
      <w:r w:rsidR="00F90944">
        <w:rPr>
          <w:sz w:val="24"/>
          <w:szCs w:val="24"/>
        </w:rPr>
        <w:t xml:space="preserve">              -&gt;</w:t>
      </w:r>
      <w:r w:rsidR="00F90944" w:rsidRPr="007D34F7">
        <w:rPr>
          <w:color w:val="FF0000"/>
          <w:sz w:val="24"/>
          <w:szCs w:val="24"/>
        </w:rPr>
        <w:t>1</w:t>
      </w:r>
    </w:p>
    <w:p w14:paraId="7E784FC3" w14:textId="77777777" w:rsidR="00DE78D8" w:rsidRPr="00BD1B96" w:rsidRDefault="00DE78D8" w:rsidP="00DE78D8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  <w:t xml:space="preserve">for(j=1; </w:t>
      </w:r>
      <w:r w:rsidR="00BD1B96">
        <w:rPr>
          <w:sz w:val="24"/>
          <w:szCs w:val="24"/>
        </w:rPr>
        <w:t>_________________</w:t>
      </w:r>
      <w:r w:rsidRPr="00BD1B96">
        <w:rPr>
          <w:rFonts w:hint="eastAsia"/>
          <w:sz w:val="24"/>
          <w:szCs w:val="24"/>
        </w:rPr>
        <w:t xml:space="preserve"> ;j++)</w:t>
      </w:r>
      <w:r w:rsidR="00F90944">
        <w:rPr>
          <w:sz w:val="24"/>
          <w:szCs w:val="24"/>
        </w:rPr>
        <w:t xml:space="preserve">       -&gt;</w:t>
      </w:r>
      <w:r w:rsidR="00F90944" w:rsidRPr="007D34F7">
        <w:rPr>
          <w:color w:val="FF0000"/>
          <w:sz w:val="24"/>
          <w:szCs w:val="24"/>
        </w:rPr>
        <w:t>j&lt;</w:t>
      </w:r>
      <w:r w:rsidR="007D34F7" w:rsidRPr="007D34F7">
        <w:rPr>
          <w:color w:val="FF0000"/>
          <w:sz w:val="24"/>
          <w:szCs w:val="24"/>
        </w:rPr>
        <w:t>=2*i-1</w:t>
      </w:r>
    </w:p>
    <w:p w14:paraId="6898E4B2" w14:textId="77777777" w:rsidR="00DE78D8" w:rsidRPr="00BD1B96" w:rsidRDefault="00DE78D8" w:rsidP="00DE78D8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  <w:t>{</w:t>
      </w:r>
    </w:p>
    <w:p w14:paraId="4C8A806B" w14:textId="77777777" w:rsidR="00DE78D8" w:rsidRPr="00BD1B96" w:rsidRDefault="00DE78D8" w:rsidP="00DE78D8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</w:r>
      <w:r w:rsidRPr="00BD1B96">
        <w:rPr>
          <w:rFonts w:hint="eastAsia"/>
          <w:sz w:val="24"/>
          <w:szCs w:val="24"/>
        </w:rPr>
        <w:tab/>
      </w:r>
      <w:r w:rsidRPr="00BD1B96">
        <w:rPr>
          <w:sz w:val="24"/>
          <w:szCs w:val="24"/>
        </w:rPr>
        <w:t>d=</w:t>
      </w:r>
      <w:r w:rsidR="00BD1B96">
        <w:rPr>
          <w:sz w:val="24"/>
          <w:szCs w:val="24"/>
        </w:rPr>
        <w:t>________________</w:t>
      </w:r>
      <w:r w:rsidRPr="00BD1B96">
        <w:rPr>
          <w:rFonts w:hint="eastAsia"/>
          <w:sz w:val="24"/>
          <w:szCs w:val="24"/>
        </w:rPr>
        <w:t xml:space="preserve"> </w:t>
      </w:r>
      <w:r w:rsidRPr="00BD1B96">
        <w:rPr>
          <w:sz w:val="24"/>
          <w:szCs w:val="24"/>
        </w:rPr>
        <w:t>;</w:t>
      </w:r>
      <w:r w:rsidR="00F90944">
        <w:rPr>
          <w:sz w:val="24"/>
          <w:szCs w:val="24"/>
        </w:rPr>
        <w:t xml:space="preserve">            -&gt;</w:t>
      </w:r>
      <w:r w:rsidR="008172E9" w:rsidRPr="007D34F7">
        <w:rPr>
          <w:color w:val="FF0000"/>
          <w:sz w:val="24"/>
          <w:szCs w:val="24"/>
        </w:rPr>
        <w:t>d*x</w:t>
      </w:r>
    </w:p>
    <w:p w14:paraId="786D5718" w14:textId="77777777" w:rsidR="00DE78D8" w:rsidRPr="00BD1B96" w:rsidRDefault="00DE78D8" w:rsidP="00DE78D8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</w:r>
      <w:r w:rsidRPr="00BD1B96">
        <w:rPr>
          <w:rFonts w:hint="eastAsia"/>
          <w:sz w:val="24"/>
          <w:szCs w:val="24"/>
        </w:rPr>
        <w:tab/>
        <w:t>t=</w:t>
      </w:r>
      <w:r w:rsidR="00CD1B7B">
        <w:rPr>
          <w:sz w:val="24"/>
          <w:szCs w:val="24"/>
        </w:rPr>
        <w:t>_________________</w:t>
      </w:r>
      <w:r w:rsidRPr="00BD1B96">
        <w:rPr>
          <w:rFonts w:hint="eastAsia"/>
          <w:sz w:val="24"/>
          <w:szCs w:val="24"/>
        </w:rPr>
        <w:t xml:space="preserve"> ;</w:t>
      </w:r>
      <w:r w:rsidR="008172E9">
        <w:rPr>
          <w:sz w:val="24"/>
          <w:szCs w:val="24"/>
        </w:rPr>
        <w:t xml:space="preserve">           -&gt;</w:t>
      </w:r>
      <w:r w:rsidR="008172E9" w:rsidRPr="007D34F7">
        <w:rPr>
          <w:color w:val="FF0000"/>
          <w:sz w:val="24"/>
          <w:szCs w:val="24"/>
        </w:rPr>
        <w:t>t*</w:t>
      </w:r>
      <w:r w:rsidR="007D34F7" w:rsidRPr="007D34F7">
        <w:rPr>
          <w:color w:val="FF0000"/>
          <w:sz w:val="24"/>
          <w:szCs w:val="24"/>
        </w:rPr>
        <w:t>j</w:t>
      </w:r>
    </w:p>
    <w:p w14:paraId="15B325D6" w14:textId="77777777" w:rsidR="00DE78D8" w:rsidRPr="00BD1B96" w:rsidRDefault="00DE78D8" w:rsidP="00DE78D8">
      <w:pPr>
        <w:ind w:leftChars="400" w:left="840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}</w:t>
      </w:r>
    </w:p>
    <w:p w14:paraId="14BF4ECC" w14:textId="77777777" w:rsidR="00DE78D8" w:rsidRPr="00BD1B96" w:rsidRDefault="00DE78D8" w:rsidP="00DE78D8">
      <w:pPr>
        <w:ind w:leftChars="400" w:left="840" w:firstLineChars="200" w:firstLine="480"/>
        <w:jc w:val="left"/>
        <w:rPr>
          <w:sz w:val="24"/>
          <w:szCs w:val="24"/>
        </w:rPr>
      </w:pPr>
      <w:r w:rsidRPr="00BD1B96">
        <w:rPr>
          <w:sz w:val="24"/>
          <w:szCs w:val="24"/>
        </w:rPr>
        <w:t>s</w:t>
      </w:r>
      <w:r w:rsidRPr="00BD1B96">
        <w:rPr>
          <w:rFonts w:hint="eastAsia"/>
          <w:sz w:val="24"/>
          <w:szCs w:val="24"/>
        </w:rPr>
        <w:t>=</w:t>
      </w:r>
      <w:r w:rsidRPr="00BD1B96">
        <w:rPr>
          <w:sz w:val="24"/>
          <w:szCs w:val="24"/>
        </w:rPr>
        <w:t>(</w:t>
      </w:r>
      <w:r w:rsidRPr="00BD1B96">
        <w:rPr>
          <w:rFonts w:hint="eastAsia"/>
          <w:sz w:val="24"/>
          <w:szCs w:val="24"/>
        </w:rPr>
        <w:t>-1</w:t>
      </w:r>
      <w:r w:rsidRPr="00BD1B96">
        <w:rPr>
          <w:sz w:val="24"/>
          <w:szCs w:val="24"/>
        </w:rPr>
        <w:t>)</w:t>
      </w:r>
      <w:r w:rsidRPr="00BD1B96">
        <w:rPr>
          <w:rFonts w:hint="eastAsia"/>
          <w:sz w:val="24"/>
          <w:szCs w:val="24"/>
        </w:rPr>
        <w:t>*s;</w:t>
      </w:r>
    </w:p>
    <w:p w14:paraId="0A3EA99A" w14:textId="77777777" w:rsidR="00DE78D8" w:rsidRPr="00BD1B96" w:rsidRDefault="00DE78D8" w:rsidP="00DE78D8">
      <w:pPr>
        <w:ind w:leftChars="400" w:left="840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y+=</w:t>
      </w:r>
      <w:r w:rsidR="00CD1B7B">
        <w:rPr>
          <w:sz w:val="24"/>
          <w:szCs w:val="24"/>
        </w:rPr>
        <w:t>_____________________</w:t>
      </w:r>
      <w:r w:rsidRPr="00BD1B96">
        <w:rPr>
          <w:rFonts w:hint="eastAsia"/>
          <w:sz w:val="24"/>
          <w:szCs w:val="24"/>
        </w:rPr>
        <w:t xml:space="preserve"> ;</w:t>
      </w:r>
      <w:r w:rsidR="008172E9">
        <w:rPr>
          <w:sz w:val="24"/>
          <w:szCs w:val="24"/>
        </w:rPr>
        <w:t xml:space="preserve">          </w:t>
      </w:r>
      <w:r w:rsidR="008172E9">
        <w:rPr>
          <w:rFonts w:hint="eastAsia"/>
          <w:sz w:val="24"/>
          <w:szCs w:val="24"/>
        </w:rPr>
        <w:t>-&gt;</w:t>
      </w:r>
      <w:r w:rsidR="008172E9" w:rsidRPr="007D34F7">
        <w:rPr>
          <w:rFonts w:hint="eastAsia"/>
          <w:color w:val="FF0000"/>
          <w:sz w:val="24"/>
          <w:szCs w:val="24"/>
        </w:rPr>
        <w:t>s*d/t</w:t>
      </w:r>
    </w:p>
    <w:p w14:paraId="20FD22FB" w14:textId="77777777" w:rsidR="00DE78D8" w:rsidRPr="00BD1B96" w:rsidRDefault="00DE78D8" w:rsidP="00DE78D8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}</w:t>
      </w:r>
    </w:p>
    <w:p w14:paraId="2A33CD34" w14:textId="77777777" w:rsidR="00DE78D8" w:rsidRPr="00BD1B96" w:rsidRDefault="00DE78D8" w:rsidP="00DE78D8">
      <w:pPr>
        <w:ind w:firstLine="42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}</w:t>
      </w:r>
    </w:p>
    <w:p w14:paraId="20540B73" w14:textId="77777777" w:rsidR="00DE78D8" w:rsidRDefault="00DE78D8" w:rsidP="00DE78D8">
      <w:pPr>
        <w:ind w:firstLine="420"/>
        <w:jc w:val="left"/>
        <w:rPr>
          <w:rFonts w:ascii="Times New Roman" w:hAnsi="Times New Roman" w:cs="Times New Roman"/>
        </w:rPr>
      </w:pPr>
    </w:p>
    <w:p w14:paraId="53480029" w14:textId="77777777" w:rsidR="00DE78D8" w:rsidRPr="00553B52" w:rsidRDefault="00553B52" w:rsidP="00553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 w:rsidR="00DE78D8" w:rsidRPr="00553B52">
        <w:rPr>
          <w:rFonts w:hint="eastAsia"/>
          <w:sz w:val="24"/>
          <w:szCs w:val="24"/>
        </w:rPr>
        <w:t>用字符指针数组处理多个字符串排序问题，按字典顺序输出</w:t>
      </w:r>
    </w:p>
    <w:p w14:paraId="0C3B0661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#include &lt;stdio.h&gt;</w:t>
      </w:r>
    </w:p>
    <w:p w14:paraId="4F7076C7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#include &lt;string.h&gt;</w:t>
      </w:r>
    </w:p>
    <w:p w14:paraId="28898B55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void sortstr(char *v[],int n);</w:t>
      </w:r>
    </w:p>
    <w:p w14:paraId="3FB309F4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void main()</w:t>
      </w:r>
    </w:p>
    <w:p w14:paraId="5291B9D2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{</w:t>
      </w:r>
    </w:p>
    <w:p w14:paraId="3B928182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lastRenderedPageBreak/>
        <w:t xml:space="preserve">   </w:t>
      </w:r>
      <w:r w:rsidR="00553B52">
        <w:rPr>
          <w:sz w:val="24"/>
          <w:szCs w:val="24"/>
        </w:rPr>
        <w:t xml:space="preserve">  </w:t>
      </w:r>
      <w:r w:rsidRPr="00553B52">
        <w:rPr>
          <w:rFonts w:hint="eastAsia"/>
          <w:sz w:val="24"/>
          <w:szCs w:val="24"/>
        </w:rPr>
        <w:t>char  *proname[]={</w:t>
      </w:r>
      <w:r w:rsidRPr="00553B52">
        <w:rPr>
          <w:sz w:val="24"/>
          <w:szCs w:val="24"/>
        </w:rPr>
        <w:t>“</w:t>
      </w:r>
      <w:r w:rsidRPr="00553B52">
        <w:rPr>
          <w:rFonts w:hint="eastAsia"/>
          <w:sz w:val="24"/>
          <w:szCs w:val="24"/>
        </w:rPr>
        <w:t>pascal</w:t>
      </w:r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,</w:t>
      </w:r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basic</w:t>
      </w:r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,</w:t>
      </w:r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cobol</w:t>
      </w:r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,</w:t>
      </w:r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prolog</w:t>
      </w:r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,</w:t>
      </w:r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lisp</w:t>
      </w:r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};</w:t>
      </w:r>
    </w:p>
    <w:p w14:paraId="7E7F385B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 </w:t>
      </w:r>
      <w:r w:rsidR="00553B52">
        <w:rPr>
          <w:sz w:val="24"/>
          <w:szCs w:val="24"/>
        </w:rPr>
        <w:t xml:space="preserve">  </w:t>
      </w:r>
      <w:r w:rsidRPr="00553B52">
        <w:rPr>
          <w:rFonts w:hint="eastAsia"/>
          <w:sz w:val="24"/>
          <w:szCs w:val="24"/>
        </w:rPr>
        <w:t>int  i;</w:t>
      </w:r>
    </w:p>
    <w:p w14:paraId="71A1FCFB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 </w:t>
      </w:r>
      <w:r w:rsidR="00553B52">
        <w:rPr>
          <w:sz w:val="24"/>
          <w:szCs w:val="24"/>
        </w:rPr>
        <w:t xml:space="preserve">  </w:t>
      </w:r>
      <w:r w:rsidRPr="00553B52">
        <w:rPr>
          <w:rFonts w:hint="eastAsia"/>
          <w:sz w:val="24"/>
          <w:szCs w:val="24"/>
        </w:rPr>
        <w:t>sortstr(_____________________);    //</w:t>
      </w:r>
      <w:r w:rsidRPr="00553B52">
        <w:rPr>
          <w:rFonts w:hint="eastAsia"/>
          <w:sz w:val="24"/>
          <w:szCs w:val="24"/>
        </w:rPr>
        <w:t>排序</w:t>
      </w:r>
      <w:r w:rsidR="007D34F7">
        <w:rPr>
          <w:rFonts w:hint="eastAsia"/>
          <w:sz w:val="24"/>
          <w:szCs w:val="24"/>
        </w:rPr>
        <w:t xml:space="preserve">   -&gt;</w:t>
      </w:r>
      <w:r w:rsidR="007D34F7" w:rsidRPr="007D34F7">
        <w:rPr>
          <w:rFonts w:hint="eastAsia"/>
          <w:color w:val="FF0000"/>
          <w:sz w:val="24"/>
          <w:szCs w:val="24"/>
        </w:rPr>
        <w:t>proname</w:t>
      </w:r>
      <w:r w:rsidR="007D34F7" w:rsidRPr="007D34F7">
        <w:rPr>
          <w:color w:val="FF0000"/>
          <w:sz w:val="24"/>
          <w:szCs w:val="24"/>
        </w:rPr>
        <w:t>,5</w:t>
      </w:r>
    </w:p>
    <w:p w14:paraId="6E73282F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 </w:t>
      </w:r>
      <w:r w:rsidR="00553B52">
        <w:rPr>
          <w:sz w:val="24"/>
          <w:szCs w:val="24"/>
        </w:rPr>
        <w:t xml:space="preserve">  </w:t>
      </w:r>
      <w:r w:rsidRPr="00553B52">
        <w:rPr>
          <w:rFonts w:hint="eastAsia"/>
          <w:sz w:val="24"/>
          <w:szCs w:val="24"/>
        </w:rPr>
        <w:t>for(i=0;i&lt;5;i++)         //</w:t>
      </w:r>
      <w:r w:rsidRPr="00553B52">
        <w:rPr>
          <w:rFonts w:hint="eastAsia"/>
          <w:sz w:val="24"/>
          <w:szCs w:val="24"/>
        </w:rPr>
        <w:t>输出排序后的字符串</w:t>
      </w:r>
    </w:p>
    <w:p w14:paraId="52D98EC8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 </w:t>
      </w:r>
      <w:r w:rsidR="00553B52">
        <w:rPr>
          <w:sz w:val="24"/>
          <w:szCs w:val="24"/>
        </w:rPr>
        <w:t xml:space="preserve">     </w:t>
      </w:r>
      <w:r w:rsidRPr="00553B52">
        <w:rPr>
          <w:rFonts w:hint="eastAsia"/>
          <w:sz w:val="24"/>
          <w:szCs w:val="24"/>
        </w:rPr>
        <w:t>printf(</w:t>
      </w:r>
      <w:r w:rsidRPr="00553B52">
        <w:rPr>
          <w:sz w:val="24"/>
          <w:szCs w:val="24"/>
        </w:rPr>
        <w:t>“</w:t>
      </w:r>
      <w:r w:rsidRPr="00553B52">
        <w:rPr>
          <w:rFonts w:hint="eastAsia"/>
          <w:sz w:val="24"/>
          <w:szCs w:val="24"/>
        </w:rPr>
        <w:t>%s\n</w:t>
      </w:r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,proname[</w:t>
      </w:r>
      <w:r w:rsidR="00241C6B">
        <w:rPr>
          <w:sz w:val="24"/>
          <w:szCs w:val="24"/>
        </w:rPr>
        <w:t>i</w:t>
      </w:r>
      <w:r w:rsidRPr="00553B52">
        <w:rPr>
          <w:rFonts w:hint="eastAsia"/>
          <w:sz w:val="24"/>
          <w:szCs w:val="24"/>
        </w:rPr>
        <w:t>]);</w:t>
      </w:r>
    </w:p>
    <w:p w14:paraId="7F47644C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}</w:t>
      </w:r>
    </w:p>
    <w:p w14:paraId="70DFA90C" w14:textId="77777777" w:rsid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</w:t>
      </w:r>
    </w:p>
    <w:p w14:paraId="4F6531DC" w14:textId="77777777" w:rsidR="00DE78D8" w:rsidRPr="00553B52" w:rsidRDefault="00DE78D8" w:rsidP="00553B52">
      <w:pPr>
        <w:ind w:firstLineChars="50" w:firstLine="120"/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>void sortstr(char *v[],int n)</w:t>
      </w:r>
    </w:p>
    <w:p w14:paraId="7836B28A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{</w:t>
      </w:r>
    </w:p>
    <w:p w14:paraId="656C4E5E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</w:t>
      </w:r>
      <w:r w:rsidR="00553B52">
        <w:rPr>
          <w:sz w:val="24"/>
          <w:szCs w:val="24"/>
        </w:rPr>
        <w:t xml:space="preserve">  </w:t>
      </w:r>
      <w:r w:rsidRPr="00553B52">
        <w:rPr>
          <w:rFonts w:hint="eastAsia"/>
          <w:sz w:val="24"/>
          <w:szCs w:val="24"/>
        </w:rPr>
        <w:t>int i,j;</w:t>
      </w:r>
    </w:p>
    <w:p w14:paraId="07075E45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</w:t>
      </w:r>
      <w:r w:rsidR="00553B52">
        <w:rPr>
          <w:sz w:val="24"/>
          <w:szCs w:val="24"/>
        </w:rPr>
        <w:t xml:space="preserve">  </w:t>
      </w:r>
      <w:r w:rsidRPr="00553B52">
        <w:rPr>
          <w:rFonts w:hint="eastAsia"/>
          <w:sz w:val="24"/>
          <w:szCs w:val="24"/>
        </w:rPr>
        <w:t>char  *temp;</w:t>
      </w:r>
    </w:p>
    <w:p w14:paraId="40B822AE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</w:t>
      </w:r>
      <w:r w:rsidR="00553B52">
        <w:rPr>
          <w:sz w:val="24"/>
          <w:szCs w:val="24"/>
        </w:rPr>
        <w:t xml:space="preserve">  </w:t>
      </w:r>
      <w:r w:rsidRPr="00553B52">
        <w:rPr>
          <w:rFonts w:hint="eastAsia"/>
          <w:sz w:val="24"/>
          <w:szCs w:val="24"/>
        </w:rPr>
        <w:t>for(i=0;i&lt;n-1;i++)</w:t>
      </w:r>
    </w:p>
    <w:p w14:paraId="73174E17" w14:textId="77777777" w:rsidR="00DE78D8" w:rsidRPr="00553B52" w:rsidRDefault="00DE78D8" w:rsidP="00553B52">
      <w:pPr>
        <w:ind w:firstLineChars="200" w:firstLine="480"/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>for(j=0;____</w:t>
      </w:r>
      <w:r w:rsidRPr="00553B52">
        <w:rPr>
          <w:sz w:val="24"/>
          <w:szCs w:val="24"/>
        </w:rPr>
        <w:t>____</w:t>
      </w:r>
      <w:r w:rsidRPr="00553B52">
        <w:rPr>
          <w:rFonts w:hint="eastAsia"/>
          <w:sz w:val="24"/>
          <w:szCs w:val="24"/>
        </w:rPr>
        <w:t>___;j++)</w:t>
      </w:r>
      <w:r w:rsidR="007D34F7">
        <w:rPr>
          <w:sz w:val="24"/>
          <w:szCs w:val="24"/>
        </w:rPr>
        <w:t xml:space="preserve">                  -&gt;</w:t>
      </w:r>
      <w:r w:rsidR="007D34F7" w:rsidRPr="007D34F7">
        <w:rPr>
          <w:color w:val="FF0000"/>
          <w:sz w:val="24"/>
          <w:szCs w:val="24"/>
        </w:rPr>
        <w:t>j&lt;n-i</w:t>
      </w:r>
      <w:r w:rsidR="007D34F7">
        <w:rPr>
          <w:color w:val="FF0000"/>
          <w:sz w:val="24"/>
          <w:szCs w:val="24"/>
        </w:rPr>
        <w:t>-1</w:t>
      </w:r>
    </w:p>
    <w:p w14:paraId="601BC33C" w14:textId="77777777" w:rsidR="00DE78D8" w:rsidRPr="00553B52" w:rsidRDefault="00DE78D8" w:rsidP="00553B52">
      <w:pPr>
        <w:ind w:firstLineChars="200" w:firstLine="480"/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>{</w:t>
      </w:r>
    </w:p>
    <w:p w14:paraId="241DD0CE" w14:textId="77777777" w:rsidR="00DE78D8" w:rsidRPr="00553B52" w:rsidRDefault="00DE78D8" w:rsidP="00553B52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</w:t>
      </w:r>
      <w:r w:rsidR="00553B52">
        <w:rPr>
          <w:sz w:val="24"/>
          <w:szCs w:val="24"/>
        </w:rPr>
        <w:t xml:space="preserve">     </w:t>
      </w:r>
      <w:r w:rsidRPr="00553B52">
        <w:rPr>
          <w:rFonts w:hint="eastAsia"/>
          <w:sz w:val="24"/>
          <w:szCs w:val="24"/>
        </w:rPr>
        <w:t>if(__</w:t>
      </w:r>
      <w:r w:rsidRPr="00553B52">
        <w:rPr>
          <w:sz w:val="24"/>
          <w:szCs w:val="24"/>
        </w:rPr>
        <w:t>____</w:t>
      </w:r>
      <w:r w:rsidRPr="00553B52">
        <w:rPr>
          <w:rFonts w:hint="eastAsia"/>
          <w:sz w:val="24"/>
          <w:szCs w:val="24"/>
        </w:rPr>
        <w:t>_____)&gt;=0</w:t>
      </w:r>
      <w:r w:rsidR="007D34F7">
        <w:rPr>
          <w:sz w:val="24"/>
          <w:szCs w:val="24"/>
        </w:rPr>
        <w:t xml:space="preserve">                    -&gt;</w:t>
      </w:r>
      <w:r w:rsidR="007D34F7" w:rsidRPr="007D34F7">
        <w:rPr>
          <w:color w:val="FF0000"/>
          <w:sz w:val="24"/>
          <w:szCs w:val="24"/>
        </w:rPr>
        <w:t>strcmp(v[</w:t>
      </w:r>
      <w:r w:rsidR="007D34F7">
        <w:rPr>
          <w:color w:val="FF0000"/>
          <w:sz w:val="24"/>
          <w:szCs w:val="24"/>
        </w:rPr>
        <w:t>j</w:t>
      </w:r>
      <w:r w:rsidR="007D34F7" w:rsidRPr="007D34F7">
        <w:rPr>
          <w:color w:val="FF0000"/>
          <w:sz w:val="24"/>
          <w:szCs w:val="24"/>
        </w:rPr>
        <w:t>],v[j</w:t>
      </w:r>
      <w:r w:rsidR="007D34F7">
        <w:rPr>
          <w:color w:val="FF0000"/>
          <w:sz w:val="24"/>
          <w:szCs w:val="24"/>
        </w:rPr>
        <w:t>+1</w:t>
      </w:r>
      <w:r w:rsidR="007D34F7" w:rsidRPr="007D34F7">
        <w:rPr>
          <w:color w:val="FF0000"/>
          <w:sz w:val="24"/>
          <w:szCs w:val="24"/>
        </w:rPr>
        <w:t>])</w:t>
      </w:r>
    </w:p>
    <w:p w14:paraId="26E039EA" w14:textId="77777777" w:rsidR="00DE78D8" w:rsidRPr="00553B52" w:rsidRDefault="00DE78D8" w:rsidP="00553B52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</w:t>
      </w:r>
      <w:r w:rsidR="00553B52">
        <w:rPr>
          <w:sz w:val="24"/>
          <w:szCs w:val="24"/>
        </w:rPr>
        <w:t xml:space="preserve">     </w:t>
      </w:r>
      <w:r w:rsidRPr="00553B52">
        <w:rPr>
          <w:rFonts w:hint="eastAsia"/>
          <w:sz w:val="24"/>
          <w:szCs w:val="24"/>
        </w:rPr>
        <w:t>{</w:t>
      </w:r>
    </w:p>
    <w:p w14:paraId="031AA000" w14:textId="77777777" w:rsidR="00DE78D8" w:rsidRPr="00553B52" w:rsidRDefault="00DE78D8" w:rsidP="00553B52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</w:t>
      </w:r>
      <w:r w:rsidR="00553B52">
        <w:rPr>
          <w:sz w:val="24"/>
          <w:szCs w:val="24"/>
        </w:rPr>
        <w:t xml:space="preserve">        </w:t>
      </w:r>
      <w:r w:rsidRPr="00553B52">
        <w:rPr>
          <w:rFonts w:hint="eastAsia"/>
          <w:sz w:val="24"/>
          <w:szCs w:val="24"/>
        </w:rPr>
        <w:t>temp=v[j];</w:t>
      </w:r>
    </w:p>
    <w:p w14:paraId="2F78D93F" w14:textId="77777777" w:rsidR="00DE78D8" w:rsidRPr="00553B52" w:rsidRDefault="00DE78D8" w:rsidP="00553B52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</w:t>
      </w:r>
      <w:r w:rsidR="00553B52">
        <w:rPr>
          <w:sz w:val="24"/>
          <w:szCs w:val="24"/>
        </w:rPr>
        <w:t xml:space="preserve">        </w:t>
      </w:r>
      <w:r w:rsidRPr="00553B52">
        <w:rPr>
          <w:rFonts w:hint="eastAsia"/>
          <w:sz w:val="24"/>
          <w:szCs w:val="24"/>
        </w:rPr>
        <w:t>_________________;</w:t>
      </w:r>
      <w:r w:rsidR="007D34F7">
        <w:rPr>
          <w:sz w:val="24"/>
          <w:szCs w:val="24"/>
        </w:rPr>
        <w:t xml:space="preserve">               -&gt;</w:t>
      </w:r>
      <w:r w:rsidR="007D34F7" w:rsidRPr="007D34F7">
        <w:rPr>
          <w:color w:val="FF0000"/>
          <w:sz w:val="24"/>
          <w:szCs w:val="24"/>
        </w:rPr>
        <w:t>v[j]=v[j+1]</w:t>
      </w:r>
    </w:p>
    <w:p w14:paraId="4A331709" w14:textId="77777777" w:rsidR="00DE78D8" w:rsidRPr="00553B52" w:rsidRDefault="00DE78D8" w:rsidP="00553B52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</w:t>
      </w:r>
      <w:r w:rsidR="00553B52">
        <w:rPr>
          <w:sz w:val="24"/>
          <w:szCs w:val="24"/>
        </w:rPr>
        <w:t xml:space="preserve">        </w:t>
      </w:r>
      <w:r w:rsidRPr="00553B52">
        <w:rPr>
          <w:rFonts w:hint="eastAsia"/>
          <w:sz w:val="24"/>
          <w:szCs w:val="24"/>
        </w:rPr>
        <w:t>_________________;</w:t>
      </w:r>
      <w:r w:rsidR="007D34F7">
        <w:rPr>
          <w:sz w:val="24"/>
          <w:szCs w:val="24"/>
        </w:rPr>
        <w:t xml:space="preserve">               -&gt;</w:t>
      </w:r>
      <w:r w:rsidR="007D34F7" w:rsidRPr="007D34F7">
        <w:rPr>
          <w:color w:val="FF0000"/>
          <w:sz w:val="24"/>
          <w:szCs w:val="24"/>
        </w:rPr>
        <w:t>v[j+1]=temp;</w:t>
      </w:r>
    </w:p>
    <w:p w14:paraId="25079A40" w14:textId="77777777" w:rsidR="00DE78D8" w:rsidRPr="00553B52" w:rsidRDefault="00DE78D8" w:rsidP="00553B52">
      <w:pPr>
        <w:ind w:firstLineChars="250" w:firstLine="600"/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}</w:t>
      </w:r>
      <w:r w:rsidR="007D34F7">
        <w:rPr>
          <w:sz w:val="24"/>
          <w:szCs w:val="24"/>
        </w:rPr>
        <w:t xml:space="preserve"> </w:t>
      </w:r>
    </w:p>
    <w:p w14:paraId="2FB544E5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 }</w:t>
      </w:r>
    </w:p>
    <w:p w14:paraId="5820CF25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}</w:t>
      </w:r>
    </w:p>
    <w:p w14:paraId="7DB7A2FE" w14:textId="77777777" w:rsidR="00DE78D8" w:rsidRPr="00DE78D8" w:rsidRDefault="00DE78D8" w:rsidP="00DE78D8">
      <w:pPr>
        <w:widowControl/>
        <w:jc w:val="left"/>
      </w:pPr>
    </w:p>
    <w:p w14:paraId="08F4E157" w14:textId="77777777" w:rsidR="000A05AF" w:rsidRPr="00183F1F" w:rsidRDefault="005E6233">
      <w:pPr>
        <w:rPr>
          <w:b/>
          <w:sz w:val="24"/>
          <w:szCs w:val="24"/>
        </w:rPr>
      </w:pPr>
      <w:r w:rsidRPr="00183F1F">
        <w:rPr>
          <w:rFonts w:hint="eastAsia"/>
          <w:b/>
          <w:sz w:val="24"/>
          <w:szCs w:val="24"/>
        </w:rPr>
        <w:t>五、写</w:t>
      </w:r>
      <w:r w:rsidR="000A05AF" w:rsidRPr="00183F1F">
        <w:rPr>
          <w:b/>
          <w:sz w:val="24"/>
          <w:szCs w:val="24"/>
        </w:rPr>
        <w:t>程序输出结果</w:t>
      </w:r>
    </w:p>
    <w:p w14:paraId="35756BD9" w14:textId="77777777" w:rsidR="00241C6B" w:rsidRDefault="00241C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</w:t>
      </w:r>
      <w:r>
        <w:rPr>
          <w:sz w:val="24"/>
          <w:szCs w:val="24"/>
        </w:rPr>
        <w:t>)</w:t>
      </w:r>
    </w:p>
    <w:p w14:paraId="74B721DF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#include </w:t>
      </w:r>
      <w:r w:rsidR="005E6233" w:rsidRPr="003442D9">
        <w:rPr>
          <w:rFonts w:hint="eastAsia"/>
          <w:sz w:val="24"/>
          <w:szCs w:val="24"/>
        </w:rPr>
        <w:t xml:space="preserve"> &lt;</w:t>
      </w:r>
      <w:r w:rsidR="007A0CD7">
        <w:rPr>
          <w:sz w:val="24"/>
          <w:szCs w:val="24"/>
        </w:rPr>
        <w:t>stdio. h</w:t>
      </w:r>
      <w:r w:rsidR="005E6233" w:rsidRPr="003442D9">
        <w:rPr>
          <w:sz w:val="24"/>
          <w:szCs w:val="24"/>
        </w:rPr>
        <w:t xml:space="preserve">&gt; </w:t>
      </w:r>
      <w:r w:rsidRPr="003442D9">
        <w:rPr>
          <w:sz w:val="24"/>
          <w:szCs w:val="24"/>
        </w:rPr>
        <w:t xml:space="preserve"> </w:t>
      </w:r>
    </w:p>
    <w:p w14:paraId="309B5123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int </w:t>
      </w:r>
      <w:r w:rsidR="005E6233" w:rsidRPr="003442D9">
        <w:rPr>
          <w:rFonts w:hint="eastAsia"/>
          <w:sz w:val="24"/>
          <w:szCs w:val="24"/>
        </w:rPr>
        <w:t xml:space="preserve"> </w:t>
      </w:r>
      <w:r w:rsidRPr="003442D9">
        <w:rPr>
          <w:sz w:val="24"/>
          <w:szCs w:val="24"/>
        </w:rPr>
        <w:t>a</w:t>
      </w:r>
      <w:r w:rsidR="005E6233" w:rsidRPr="003442D9">
        <w:rPr>
          <w:rFonts w:hint="eastAsia"/>
          <w:sz w:val="24"/>
          <w:szCs w:val="24"/>
        </w:rPr>
        <w:t>=1;</w:t>
      </w:r>
      <w:r w:rsidRPr="003442D9">
        <w:rPr>
          <w:sz w:val="24"/>
          <w:szCs w:val="24"/>
        </w:rPr>
        <w:t xml:space="preserve"> </w:t>
      </w:r>
    </w:p>
    <w:p w14:paraId="51847F8F" w14:textId="77777777" w:rsidR="000A05AF" w:rsidRPr="003442D9" w:rsidRDefault="000A05AF">
      <w:pPr>
        <w:rPr>
          <w:sz w:val="24"/>
          <w:szCs w:val="24"/>
        </w:rPr>
      </w:pPr>
    </w:p>
    <w:p w14:paraId="631E749A" w14:textId="77777777" w:rsidR="000A05AF" w:rsidRPr="003442D9" w:rsidRDefault="005E6233">
      <w:pPr>
        <w:rPr>
          <w:sz w:val="24"/>
          <w:szCs w:val="24"/>
        </w:rPr>
      </w:pPr>
      <w:r w:rsidRPr="003442D9">
        <w:rPr>
          <w:sz w:val="24"/>
          <w:szCs w:val="24"/>
        </w:rPr>
        <w:t>void func</w:t>
      </w:r>
      <w:r w:rsidRPr="003442D9">
        <w:rPr>
          <w:rFonts w:hint="eastAsia"/>
          <w:sz w:val="24"/>
          <w:szCs w:val="24"/>
        </w:rPr>
        <w:t>()</w:t>
      </w:r>
      <w:r w:rsidR="000A05AF" w:rsidRPr="003442D9">
        <w:rPr>
          <w:sz w:val="24"/>
          <w:szCs w:val="24"/>
        </w:rPr>
        <w:t xml:space="preserve"> </w:t>
      </w:r>
    </w:p>
    <w:p w14:paraId="226C281D" w14:textId="77777777" w:rsidR="000A05AF" w:rsidRPr="003442D9" w:rsidRDefault="005E623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2A4BB727" w14:textId="77777777" w:rsidR="000A05AF" w:rsidRPr="003442D9" w:rsidRDefault="009417B7" w:rsidP="005E6233">
      <w:pPr>
        <w:ind w:firstLine="420"/>
        <w:rPr>
          <w:sz w:val="24"/>
          <w:szCs w:val="24"/>
        </w:rPr>
      </w:pPr>
      <w:r>
        <w:rPr>
          <w:sz w:val="24"/>
          <w:szCs w:val="24"/>
        </w:rPr>
        <w:t>s</w:t>
      </w:r>
      <w:r w:rsidR="005E6233" w:rsidRPr="003442D9">
        <w:rPr>
          <w:sz w:val="24"/>
          <w:szCs w:val="24"/>
        </w:rPr>
        <w:t>tatic</w:t>
      </w:r>
      <w:r w:rsidR="005E6233" w:rsidRPr="003442D9">
        <w:rPr>
          <w:rFonts w:hint="eastAsia"/>
          <w:sz w:val="24"/>
          <w:szCs w:val="24"/>
        </w:rPr>
        <w:t xml:space="preserve"> i</w:t>
      </w:r>
      <w:r w:rsidR="000A05AF" w:rsidRPr="003442D9">
        <w:rPr>
          <w:sz w:val="24"/>
          <w:szCs w:val="24"/>
        </w:rPr>
        <w:t>nt</w:t>
      </w:r>
      <w:r w:rsidR="005E6233" w:rsidRPr="003442D9">
        <w:rPr>
          <w:rFonts w:hint="eastAsia"/>
          <w:sz w:val="24"/>
          <w:szCs w:val="24"/>
        </w:rPr>
        <w:t xml:space="preserve">  x=1</w:t>
      </w:r>
      <w:r w:rsidR="000A05AF" w:rsidRPr="003442D9">
        <w:rPr>
          <w:sz w:val="24"/>
          <w:szCs w:val="24"/>
        </w:rPr>
        <w:t xml:space="preserve"> ; </w:t>
      </w:r>
    </w:p>
    <w:p w14:paraId="35BE2C1C" w14:textId="77777777" w:rsidR="000A05AF" w:rsidRPr="003442D9" w:rsidRDefault="007A0CD7" w:rsidP="005E6233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5E6233" w:rsidRPr="003442D9">
        <w:rPr>
          <w:rFonts w:hint="eastAsia"/>
          <w:sz w:val="24"/>
          <w:szCs w:val="24"/>
        </w:rPr>
        <w:t>y=</w:t>
      </w:r>
      <w:r w:rsidR="000A05AF" w:rsidRPr="003442D9">
        <w:rPr>
          <w:sz w:val="24"/>
          <w:szCs w:val="24"/>
        </w:rPr>
        <w:t xml:space="preserve">2; </w:t>
      </w:r>
    </w:p>
    <w:p w14:paraId="5BAEF8F3" w14:textId="77777777" w:rsidR="000A05AF" w:rsidRPr="003442D9" w:rsidRDefault="005E6233" w:rsidP="005E6233">
      <w:pPr>
        <w:ind w:firstLine="4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x</w:t>
      </w:r>
      <w:r w:rsidR="000A05AF" w:rsidRPr="003442D9">
        <w:rPr>
          <w:sz w:val="24"/>
          <w:szCs w:val="24"/>
        </w:rPr>
        <w:t xml:space="preserve"> = x+1 ; </w:t>
      </w:r>
    </w:p>
    <w:p w14:paraId="629166C1" w14:textId="77777777" w:rsidR="000A05AF" w:rsidRPr="003442D9" w:rsidRDefault="005E6233" w:rsidP="005E6233">
      <w:pPr>
        <w:ind w:firstLine="4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a</w:t>
      </w:r>
      <w:r w:rsidR="000A05AF" w:rsidRPr="003442D9">
        <w:rPr>
          <w:sz w:val="24"/>
          <w:szCs w:val="24"/>
        </w:rPr>
        <w:t xml:space="preserve">= a+2 ; </w:t>
      </w:r>
    </w:p>
    <w:p w14:paraId="7F1FEA34" w14:textId="77777777" w:rsidR="000A05AF" w:rsidRPr="003442D9" w:rsidRDefault="005E6233" w:rsidP="00416B60">
      <w:pPr>
        <w:ind w:firstLine="4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printf(</w:t>
      </w:r>
      <w:r w:rsidRPr="003442D9">
        <w:rPr>
          <w:sz w:val="24"/>
          <w:szCs w:val="24"/>
        </w:rPr>
        <w:t>“</w:t>
      </w:r>
      <w:r w:rsidRPr="003442D9">
        <w:rPr>
          <w:rFonts w:hint="eastAsia"/>
          <w:sz w:val="24"/>
          <w:szCs w:val="24"/>
        </w:rPr>
        <w:t>func</w:t>
      </w:r>
      <w:r w:rsidR="000A05AF" w:rsidRPr="003442D9">
        <w:rPr>
          <w:sz w:val="24"/>
          <w:szCs w:val="24"/>
        </w:rPr>
        <w:t xml:space="preserve"> :</w:t>
      </w:r>
      <w:r w:rsidRPr="003442D9">
        <w:rPr>
          <w:rFonts w:hint="eastAsia"/>
          <w:sz w:val="24"/>
          <w:szCs w:val="24"/>
        </w:rPr>
        <w:t>x=%</w:t>
      </w:r>
      <w:r w:rsidR="000A05AF" w:rsidRPr="003442D9">
        <w:rPr>
          <w:sz w:val="24"/>
          <w:szCs w:val="24"/>
        </w:rPr>
        <w:t>d</w:t>
      </w:r>
      <w:r w:rsidRPr="003442D9">
        <w:rPr>
          <w:rFonts w:hint="eastAsia"/>
          <w:sz w:val="24"/>
          <w:szCs w:val="24"/>
        </w:rPr>
        <w:t>,</w:t>
      </w:r>
      <w:r w:rsidR="000A05AF" w:rsidRPr="003442D9">
        <w:rPr>
          <w:sz w:val="24"/>
          <w:szCs w:val="24"/>
        </w:rPr>
        <w:t xml:space="preserve"> y</w:t>
      </w:r>
      <w:r w:rsidRPr="003442D9">
        <w:rPr>
          <w:rFonts w:hint="eastAsia"/>
          <w:sz w:val="24"/>
          <w:szCs w:val="24"/>
        </w:rPr>
        <w:t>=</w:t>
      </w:r>
      <w:r w:rsidR="000A05AF" w:rsidRPr="003442D9">
        <w:rPr>
          <w:sz w:val="24"/>
          <w:szCs w:val="24"/>
        </w:rPr>
        <w:t>%d, a</w:t>
      </w:r>
      <w:r w:rsidRPr="003442D9">
        <w:rPr>
          <w:rFonts w:hint="eastAsia"/>
          <w:sz w:val="24"/>
          <w:szCs w:val="24"/>
        </w:rPr>
        <w:t>=</w:t>
      </w:r>
      <w:r w:rsidR="000A05AF" w:rsidRPr="003442D9">
        <w:rPr>
          <w:sz w:val="24"/>
          <w:szCs w:val="24"/>
        </w:rPr>
        <w:t xml:space="preserve">%d\n", </w:t>
      </w:r>
      <w:r w:rsidRPr="003442D9">
        <w:rPr>
          <w:rFonts w:hint="eastAsia"/>
          <w:sz w:val="24"/>
          <w:szCs w:val="24"/>
        </w:rPr>
        <w:t>x</w:t>
      </w:r>
      <w:r w:rsidR="000A05AF" w:rsidRPr="003442D9">
        <w:rPr>
          <w:sz w:val="24"/>
          <w:szCs w:val="24"/>
        </w:rPr>
        <w:t xml:space="preserve">, y, a) ; </w:t>
      </w:r>
    </w:p>
    <w:p w14:paraId="0668C2E8" w14:textId="77777777" w:rsidR="000A05AF" w:rsidRDefault="005E623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7C09F50D" w14:textId="77777777" w:rsidR="009417B7" w:rsidRPr="009417B7" w:rsidRDefault="009417B7" w:rsidP="009417B7">
      <w:pPr>
        <w:widowControl/>
        <w:jc w:val="left"/>
      </w:pPr>
    </w:p>
    <w:p w14:paraId="250AEB76" w14:textId="77777777" w:rsidR="000A05AF" w:rsidRPr="003442D9" w:rsidRDefault="005E6233">
      <w:pPr>
        <w:rPr>
          <w:sz w:val="24"/>
          <w:szCs w:val="24"/>
        </w:rPr>
      </w:pPr>
      <w:r w:rsidRPr="003442D9">
        <w:rPr>
          <w:sz w:val="24"/>
          <w:szCs w:val="24"/>
        </w:rPr>
        <w:t>void main</w:t>
      </w:r>
      <w:r w:rsidRPr="003442D9">
        <w:rPr>
          <w:rFonts w:hint="eastAsia"/>
          <w:sz w:val="24"/>
          <w:szCs w:val="24"/>
        </w:rPr>
        <w:t>()</w:t>
      </w:r>
    </w:p>
    <w:p w14:paraId="2EF7CB89" w14:textId="77777777" w:rsidR="000A05AF" w:rsidRPr="003442D9" w:rsidRDefault="005E623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73480D0D" w14:textId="77777777" w:rsidR="005E6233" w:rsidRPr="003442D9" w:rsidRDefault="000A05AF" w:rsidP="007A0CD7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>static int</w:t>
      </w:r>
      <w:r w:rsidR="005E6233" w:rsidRPr="003442D9">
        <w:rPr>
          <w:rFonts w:hint="eastAsia"/>
          <w:sz w:val="24"/>
          <w:szCs w:val="24"/>
        </w:rPr>
        <w:t xml:space="preserve"> x=</w:t>
      </w:r>
      <w:r w:rsidR="005E6233" w:rsidRPr="003442D9">
        <w:rPr>
          <w:sz w:val="24"/>
          <w:szCs w:val="24"/>
        </w:rPr>
        <w:t xml:space="preserve">2 ; </w:t>
      </w:r>
    </w:p>
    <w:p w14:paraId="2E299419" w14:textId="77777777" w:rsidR="000A05AF" w:rsidRPr="003442D9" w:rsidRDefault="000A05AF" w:rsidP="005E6233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int y ; </w:t>
      </w:r>
    </w:p>
    <w:p w14:paraId="0C235DF9" w14:textId="77777777" w:rsidR="000A05AF" w:rsidRPr="003442D9" w:rsidRDefault="005E6233" w:rsidP="007A0CD7">
      <w:pPr>
        <w:ind w:firstLine="4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y=a</w:t>
      </w:r>
      <w:r w:rsidR="000A05AF" w:rsidRPr="003442D9">
        <w:rPr>
          <w:sz w:val="24"/>
          <w:szCs w:val="24"/>
        </w:rPr>
        <w:t xml:space="preserve">; </w:t>
      </w:r>
    </w:p>
    <w:p w14:paraId="43D8D999" w14:textId="77777777" w:rsidR="000A05AF" w:rsidRPr="003442D9" w:rsidRDefault="005E6233" w:rsidP="005E6233">
      <w:pPr>
        <w:ind w:firstLine="4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printf(</w:t>
      </w:r>
      <w:r w:rsidR="000A05AF" w:rsidRPr="003442D9">
        <w:rPr>
          <w:sz w:val="24"/>
          <w:szCs w:val="24"/>
        </w:rPr>
        <w:t>"main : x=%d, y</w:t>
      </w:r>
      <w:r w:rsidRPr="003442D9">
        <w:rPr>
          <w:rFonts w:hint="eastAsia"/>
          <w:sz w:val="24"/>
          <w:szCs w:val="24"/>
        </w:rPr>
        <w:t>=</w:t>
      </w:r>
      <w:r w:rsidRPr="003442D9">
        <w:rPr>
          <w:sz w:val="24"/>
          <w:szCs w:val="24"/>
        </w:rPr>
        <w:t>%d, a=%d</w:t>
      </w:r>
      <w:r w:rsidRPr="003442D9">
        <w:rPr>
          <w:rFonts w:hint="eastAsia"/>
          <w:sz w:val="24"/>
          <w:szCs w:val="24"/>
        </w:rPr>
        <w:t>\</w:t>
      </w:r>
      <w:r w:rsidRPr="003442D9">
        <w:rPr>
          <w:sz w:val="24"/>
          <w:szCs w:val="24"/>
        </w:rPr>
        <w:t xml:space="preserve">n", </w:t>
      </w:r>
      <w:r w:rsidRPr="003442D9">
        <w:rPr>
          <w:rFonts w:hint="eastAsia"/>
          <w:sz w:val="24"/>
          <w:szCs w:val="24"/>
        </w:rPr>
        <w:t>x</w:t>
      </w:r>
      <w:r w:rsidR="000A05AF" w:rsidRPr="003442D9">
        <w:rPr>
          <w:sz w:val="24"/>
          <w:szCs w:val="24"/>
        </w:rPr>
        <w:t xml:space="preserve">, y, a) ; </w:t>
      </w:r>
    </w:p>
    <w:p w14:paraId="712088A3" w14:textId="77777777" w:rsidR="000A05AF" w:rsidRPr="003442D9" w:rsidRDefault="005E6233" w:rsidP="005E6233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>func</w:t>
      </w:r>
      <w:r w:rsidRPr="003442D9">
        <w:rPr>
          <w:rFonts w:hint="eastAsia"/>
          <w:sz w:val="24"/>
          <w:szCs w:val="24"/>
        </w:rPr>
        <w:t>()</w:t>
      </w:r>
      <w:r w:rsidR="000A05AF" w:rsidRPr="003442D9">
        <w:rPr>
          <w:sz w:val="24"/>
          <w:szCs w:val="24"/>
        </w:rPr>
        <w:t xml:space="preserve"> ; </w:t>
      </w:r>
    </w:p>
    <w:p w14:paraId="0826CF0D" w14:textId="77777777" w:rsidR="000A05AF" w:rsidRPr="003442D9" w:rsidRDefault="005E6233" w:rsidP="005E6233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lastRenderedPageBreak/>
        <w:t xml:space="preserve">printf("main : </w:t>
      </w:r>
      <w:r w:rsidRPr="003442D9">
        <w:rPr>
          <w:rFonts w:hint="eastAsia"/>
          <w:sz w:val="24"/>
          <w:szCs w:val="24"/>
        </w:rPr>
        <w:t>x</w:t>
      </w:r>
      <w:r w:rsidR="000A05AF" w:rsidRPr="003442D9">
        <w:rPr>
          <w:sz w:val="24"/>
          <w:szCs w:val="24"/>
        </w:rPr>
        <w:t xml:space="preserve"> = %d, y</w:t>
      </w:r>
      <w:r w:rsidRPr="003442D9">
        <w:rPr>
          <w:rFonts w:hint="eastAsia"/>
          <w:sz w:val="24"/>
          <w:szCs w:val="24"/>
        </w:rPr>
        <w:t>=</w:t>
      </w:r>
      <w:r w:rsidR="000A05AF" w:rsidRPr="003442D9">
        <w:rPr>
          <w:sz w:val="24"/>
          <w:szCs w:val="24"/>
        </w:rPr>
        <w:t>%d, a=%d \ n",</w:t>
      </w:r>
      <w:r w:rsidRPr="003442D9">
        <w:rPr>
          <w:rFonts w:hint="eastAsia"/>
          <w:sz w:val="24"/>
          <w:szCs w:val="24"/>
        </w:rPr>
        <w:t>x</w:t>
      </w:r>
      <w:r w:rsidR="000A05AF" w:rsidRPr="003442D9">
        <w:rPr>
          <w:sz w:val="24"/>
          <w:szCs w:val="24"/>
        </w:rPr>
        <w:t xml:space="preserve">, y, a) ; </w:t>
      </w:r>
    </w:p>
    <w:p w14:paraId="53E1E6AF" w14:textId="77777777" w:rsidR="000A05AF" w:rsidRPr="003442D9" w:rsidRDefault="005E6233" w:rsidP="005E6233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>func</w:t>
      </w:r>
      <w:r w:rsidRPr="003442D9">
        <w:rPr>
          <w:rFonts w:hint="eastAsia"/>
          <w:sz w:val="24"/>
          <w:szCs w:val="24"/>
        </w:rPr>
        <w:t>()</w:t>
      </w:r>
      <w:r w:rsidR="000A05AF" w:rsidRPr="003442D9">
        <w:rPr>
          <w:sz w:val="24"/>
          <w:szCs w:val="24"/>
        </w:rPr>
        <w:t xml:space="preserve">; </w:t>
      </w:r>
    </w:p>
    <w:p w14:paraId="1C5BB3EC" w14:textId="77777777" w:rsidR="005E6233" w:rsidRPr="003442D9" w:rsidRDefault="005E6233" w:rsidP="005E6233">
      <w:pPr>
        <w:widowControl/>
        <w:ind w:firstLine="420"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0512313D" w14:textId="77777777" w:rsidR="000A05AF" w:rsidRPr="003442D9" w:rsidRDefault="009417B7" w:rsidP="005E6233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</w:t>
      </w:r>
      <w:r w:rsidR="000A05AF" w:rsidRPr="003442D9">
        <w:rPr>
          <w:sz w:val="24"/>
          <w:szCs w:val="24"/>
        </w:rPr>
        <w:t>nt</w:t>
      </w:r>
      <w:r w:rsidR="005E6233" w:rsidRPr="003442D9">
        <w:rPr>
          <w:rFonts w:hint="eastAsia"/>
          <w:sz w:val="24"/>
          <w:szCs w:val="24"/>
        </w:rPr>
        <w:t xml:space="preserve"> </w:t>
      </w:r>
      <w:r w:rsidR="000A05AF" w:rsidRPr="003442D9">
        <w:rPr>
          <w:sz w:val="24"/>
          <w:szCs w:val="24"/>
        </w:rPr>
        <w:t xml:space="preserve"> a ; </w:t>
      </w:r>
    </w:p>
    <w:p w14:paraId="25F7B619" w14:textId="77777777" w:rsidR="005E6233" w:rsidRPr="003442D9" w:rsidRDefault="005E6233" w:rsidP="005E6233">
      <w:pPr>
        <w:widowControl/>
        <w:ind w:left="420" w:firstLine="420"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a=x+y;</w:t>
      </w:r>
    </w:p>
    <w:p w14:paraId="2B1194C1" w14:textId="77777777" w:rsidR="005E6233" w:rsidRPr="003442D9" w:rsidRDefault="005E6233" w:rsidP="005E6233">
      <w:pPr>
        <w:ind w:left="420"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printf("main : </w:t>
      </w:r>
      <w:r w:rsidRPr="003442D9">
        <w:rPr>
          <w:rFonts w:hint="eastAsia"/>
          <w:sz w:val="24"/>
          <w:szCs w:val="24"/>
        </w:rPr>
        <w:t>x</w:t>
      </w:r>
      <w:r w:rsidRPr="003442D9">
        <w:rPr>
          <w:sz w:val="24"/>
          <w:szCs w:val="24"/>
        </w:rPr>
        <w:t xml:space="preserve"> = %d, y</w:t>
      </w:r>
      <w:r w:rsidRPr="003442D9">
        <w:rPr>
          <w:rFonts w:hint="eastAsia"/>
          <w:sz w:val="24"/>
          <w:szCs w:val="24"/>
        </w:rPr>
        <w:t>=</w:t>
      </w:r>
      <w:r w:rsidR="009417B7">
        <w:rPr>
          <w:sz w:val="24"/>
          <w:szCs w:val="24"/>
        </w:rPr>
        <w:t>%d, a=%d</w:t>
      </w:r>
      <w:r w:rsidRPr="003442D9">
        <w:rPr>
          <w:sz w:val="24"/>
          <w:szCs w:val="24"/>
        </w:rPr>
        <w:t>\n",</w:t>
      </w:r>
      <w:r w:rsidRPr="003442D9">
        <w:rPr>
          <w:rFonts w:hint="eastAsia"/>
          <w:sz w:val="24"/>
          <w:szCs w:val="24"/>
        </w:rPr>
        <w:t>x</w:t>
      </w:r>
      <w:r w:rsidRPr="003442D9">
        <w:rPr>
          <w:sz w:val="24"/>
          <w:szCs w:val="24"/>
        </w:rPr>
        <w:t xml:space="preserve">, y, a) </w:t>
      </w:r>
    </w:p>
    <w:p w14:paraId="5C848861" w14:textId="77777777" w:rsidR="000A05AF" w:rsidRPr="003442D9" w:rsidRDefault="005E623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  <w:t>}</w:t>
      </w:r>
    </w:p>
    <w:p w14:paraId="6370CA07" w14:textId="77777777" w:rsidR="005E6233" w:rsidRDefault="005E6233" w:rsidP="005E6233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790351BF" w14:textId="77777777" w:rsidR="009417B7" w:rsidRDefault="009417B7" w:rsidP="009417B7">
      <w:pPr>
        <w:widowControl/>
        <w:jc w:val="left"/>
      </w:pPr>
    </w:p>
    <w:p w14:paraId="0F63F91C" w14:textId="77777777" w:rsidR="007A0CD7" w:rsidRPr="00B370B1" w:rsidRDefault="007A0CD7" w:rsidP="009417B7">
      <w:pPr>
        <w:widowControl/>
        <w:jc w:val="left"/>
        <w:rPr>
          <w:color w:val="FF0000"/>
        </w:rPr>
      </w:pPr>
      <w:r w:rsidRPr="00B370B1">
        <w:rPr>
          <w:rFonts w:hint="eastAsia"/>
          <w:color w:val="FF0000"/>
        </w:rPr>
        <w:t>main:x=2,y=</w:t>
      </w:r>
      <w:r w:rsidRPr="00B370B1">
        <w:rPr>
          <w:color w:val="FF0000"/>
        </w:rPr>
        <w:t>1,a=1</w:t>
      </w:r>
    </w:p>
    <w:p w14:paraId="0958703B" w14:textId="77777777" w:rsidR="007A0CD7" w:rsidRPr="00B370B1" w:rsidRDefault="007A0CD7" w:rsidP="009417B7">
      <w:pPr>
        <w:widowControl/>
        <w:jc w:val="left"/>
        <w:rPr>
          <w:color w:val="FF0000"/>
        </w:rPr>
      </w:pPr>
      <w:r w:rsidRPr="00B370B1">
        <w:rPr>
          <w:color w:val="FF0000"/>
        </w:rPr>
        <w:t>func:x=2,y=2,a=3</w:t>
      </w:r>
    </w:p>
    <w:p w14:paraId="20D63EBC" w14:textId="77777777" w:rsidR="007A0CD7" w:rsidRPr="00B370B1" w:rsidRDefault="007A0CD7" w:rsidP="009417B7">
      <w:pPr>
        <w:widowControl/>
        <w:jc w:val="left"/>
        <w:rPr>
          <w:color w:val="FF0000"/>
        </w:rPr>
      </w:pPr>
      <w:r w:rsidRPr="00B370B1">
        <w:rPr>
          <w:color w:val="FF0000"/>
        </w:rPr>
        <w:t>main:x=2,y=</w:t>
      </w:r>
      <w:r w:rsidR="008C0014">
        <w:rPr>
          <w:rFonts w:hint="eastAsia"/>
          <w:color w:val="FF0000"/>
        </w:rPr>
        <w:t>1</w:t>
      </w:r>
      <w:r w:rsidRPr="00B370B1">
        <w:rPr>
          <w:color w:val="FF0000"/>
        </w:rPr>
        <w:t>,a=3</w:t>
      </w:r>
    </w:p>
    <w:p w14:paraId="563167B8" w14:textId="77777777" w:rsidR="007A0CD7" w:rsidRPr="00B370B1" w:rsidRDefault="007A0CD7" w:rsidP="009417B7">
      <w:pPr>
        <w:widowControl/>
        <w:jc w:val="left"/>
        <w:rPr>
          <w:color w:val="FF0000"/>
        </w:rPr>
      </w:pPr>
      <w:r w:rsidRPr="00B370B1">
        <w:rPr>
          <w:color w:val="FF0000"/>
        </w:rPr>
        <w:t>func:x=3,y=2,a=5</w:t>
      </w:r>
    </w:p>
    <w:p w14:paraId="4064EB3D" w14:textId="77777777" w:rsidR="007A0CD7" w:rsidRPr="00B370B1" w:rsidRDefault="007A0CD7" w:rsidP="009417B7">
      <w:pPr>
        <w:widowControl/>
        <w:jc w:val="left"/>
        <w:rPr>
          <w:color w:val="FF0000"/>
        </w:rPr>
      </w:pPr>
      <w:r w:rsidRPr="00B370B1">
        <w:rPr>
          <w:color w:val="FF0000"/>
        </w:rPr>
        <w:t>main:x=2,y=</w:t>
      </w:r>
      <w:r w:rsidR="008C0014">
        <w:rPr>
          <w:rFonts w:hint="eastAsia"/>
          <w:color w:val="FF0000"/>
        </w:rPr>
        <w:t>1</w:t>
      </w:r>
      <w:r w:rsidR="00032385">
        <w:rPr>
          <w:color w:val="FF0000"/>
        </w:rPr>
        <w:t>,a=</w:t>
      </w:r>
      <w:r w:rsidR="00032385">
        <w:rPr>
          <w:rFonts w:hint="eastAsia"/>
          <w:color w:val="FF0000"/>
        </w:rPr>
        <w:t>3</w:t>
      </w:r>
    </w:p>
    <w:p w14:paraId="7AA1647D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( 2 ) </w:t>
      </w:r>
    </w:p>
    <w:p w14:paraId="1C990DBE" w14:textId="77777777" w:rsidR="000A05AF" w:rsidRPr="003442D9" w:rsidRDefault="005E6233">
      <w:pPr>
        <w:rPr>
          <w:sz w:val="24"/>
          <w:szCs w:val="24"/>
        </w:rPr>
      </w:pPr>
      <w:r w:rsidRPr="003442D9">
        <w:rPr>
          <w:sz w:val="24"/>
          <w:szCs w:val="24"/>
        </w:rPr>
        <w:t>#inclu</w:t>
      </w:r>
      <w:r w:rsidRPr="003442D9">
        <w:rPr>
          <w:rFonts w:hint="eastAsia"/>
          <w:sz w:val="24"/>
          <w:szCs w:val="24"/>
        </w:rPr>
        <w:t xml:space="preserve">d </w:t>
      </w:r>
      <w:r w:rsidRPr="003442D9">
        <w:rPr>
          <w:sz w:val="24"/>
          <w:szCs w:val="24"/>
        </w:rPr>
        <w:t>"</w:t>
      </w:r>
      <w:r w:rsidRPr="003442D9">
        <w:rPr>
          <w:rFonts w:hint="eastAsia"/>
          <w:sz w:val="24"/>
          <w:szCs w:val="24"/>
        </w:rPr>
        <w:t>s</w:t>
      </w:r>
      <w:r w:rsidR="000A05AF" w:rsidRPr="003442D9">
        <w:rPr>
          <w:sz w:val="24"/>
          <w:szCs w:val="24"/>
        </w:rPr>
        <w:t xml:space="preserve">tdio. h" </w:t>
      </w:r>
    </w:p>
    <w:p w14:paraId="36B0EF17" w14:textId="77777777" w:rsidR="000A05AF" w:rsidRPr="003442D9" w:rsidRDefault="005E6233">
      <w:pPr>
        <w:rPr>
          <w:sz w:val="24"/>
          <w:szCs w:val="24"/>
        </w:rPr>
      </w:pPr>
      <w:r w:rsidRPr="003442D9">
        <w:rPr>
          <w:sz w:val="24"/>
          <w:szCs w:val="24"/>
        </w:rPr>
        <w:t>#d</w:t>
      </w:r>
      <w:r w:rsidRPr="003442D9">
        <w:rPr>
          <w:rFonts w:hint="eastAsia"/>
          <w:sz w:val="24"/>
          <w:szCs w:val="24"/>
        </w:rPr>
        <w:t>f</w:t>
      </w:r>
      <w:r w:rsidR="000A05AF" w:rsidRPr="003442D9">
        <w:rPr>
          <w:sz w:val="24"/>
          <w:szCs w:val="24"/>
        </w:rPr>
        <w:t>in</w:t>
      </w:r>
      <w:r w:rsidRPr="003442D9">
        <w:rPr>
          <w:rFonts w:hint="eastAsia"/>
          <w:sz w:val="24"/>
          <w:szCs w:val="24"/>
        </w:rPr>
        <w:t>e</w:t>
      </w:r>
      <w:r w:rsidR="000A05AF" w:rsidRPr="003442D9">
        <w:rPr>
          <w:sz w:val="24"/>
          <w:szCs w:val="24"/>
        </w:rPr>
        <w:t xml:space="preserve"> M 10 </w:t>
      </w:r>
    </w:p>
    <w:p w14:paraId="3CD1209E" w14:textId="77777777" w:rsidR="000A05AF" w:rsidRPr="003442D9" w:rsidRDefault="005E6233">
      <w:pPr>
        <w:rPr>
          <w:sz w:val="24"/>
          <w:szCs w:val="24"/>
        </w:rPr>
      </w:pPr>
      <w:r w:rsidRPr="003442D9">
        <w:rPr>
          <w:sz w:val="24"/>
          <w:szCs w:val="24"/>
        </w:rPr>
        <w:t>void mai</w:t>
      </w:r>
      <w:r w:rsidRPr="003442D9">
        <w:rPr>
          <w:rFonts w:hint="eastAsia"/>
          <w:sz w:val="24"/>
          <w:szCs w:val="24"/>
        </w:rPr>
        <w:t>n()</w:t>
      </w:r>
    </w:p>
    <w:p w14:paraId="3DDD3061" w14:textId="77777777" w:rsidR="000A05AF" w:rsidRPr="003442D9" w:rsidRDefault="005E623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6995D10D" w14:textId="77777777" w:rsidR="005E6233" w:rsidRPr="003442D9" w:rsidRDefault="005E6233" w:rsidP="005E6233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="009417B7">
        <w:rPr>
          <w:sz w:val="24"/>
          <w:szCs w:val="24"/>
        </w:rPr>
        <w:t>i</w:t>
      </w:r>
      <w:r w:rsidRPr="003442D9">
        <w:rPr>
          <w:rFonts w:hint="eastAsia"/>
          <w:sz w:val="24"/>
          <w:szCs w:val="24"/>
        </w:rPr>
        <w:t>nt a[M+1]={10,20,30,40,50,60,70,80,90,100};</w:t>
      </w:r>
    </w:p>
    <w:p w14:paraId="3381DB6E" w14:textId="77777777" w:rsidR="000A05AF" w:rsidRDefault="005E6233" w:rsidP="005E6233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>I</w:t>
      </w:r>
      <w:r w:rsidR="000A05AF" w:rsidRPr="003442D9">
        <w:rPr>
          <w:sz w:val="24"/>
          <w:szCs w:val="24"/>
        </w:rPr>
        <w:t>nt</w:t>
      </w:r>
      <w:r w:rsidRPr="003442D9">
        <w:rPr>
          <w:rFonts w:hint="eastAsia"/>
          <w:sz w:val="24"/>
          <w:szCs w:val="24"/>
        </w:rPr>
        <w:t xml:space="preserve"> </w:t>
      </w:r>
      <w:r w:rsidRPr="003442D9">
        <w:rPr>
          <w:sz w:val="24"/>
          <w:szCs w:val="24"/>
        </w:rPr>
        <w:t xml:space="preserve"> i.</w:t>
      </w:r>
      <w:r w:rsidRPr="003442D9">
        <w:rPr>
          <w:rFonts w:hint="eastAsia"/>
          <w:sz w:val="24"/>
          <w:szCs w:val="24"/>
        </w:rPr>
        <w:t>,</w:t>
      </w:r>
      <w:r w:rsidRPr="003442D9">
        <w:rPr>
          <w:sz w:val="24"/>
          <w:szCs w:val="24"/>
        </w:rPr>
        <w:t>n</w:t>
      </w:r>
      <w:r w:rsidRPr="003442D9">
        <w:rPr>
          <w:rFonts w:hint="eastAsia"/>
          <w:sz w:val="24"/>
          <w:szCs w:val="24"/>
        </w:rPr>
        <w:t>,</w:t>
      </w:r>
      <w:r w:rsidR="000A05AF" w:rsidRPr="003442D9">
        <w:rPr>
          <w:sz w:val="24"/>
          <w:szCs w:val="24"/>
        </w:rPr>
        <w:t xml:space="preserve"> * </w:t>
      </w:r>
      <w:r w:rsidR="009417B7">
        <w:rPr>
          <w:sz w:val="24"/>
          <w:szCs w:val="24"/>
        </w:rPr>
        <w:t>p</w:t>
      </w:r>
      <w:r w:rsidRPr="003442D9">
        <w:rPr>
          <w:rFonts w:hint="eastAsia"/>
          <w:sz w:val="24"/>
          <w:szCs w:val="24"/>
        </w:rPr>
        <w:t>,</w:t>
      </w:r>
      <w:r w:rsidR="000A05AF" w:rsidRPr="003442D9">
        <w:rPr>
          <w:sz w:val="24"/>
          <w:szCs w:val="24"/>
        </w:rPr>
        <w:t xml:space="preserve"> * q </w:t>
      </w:r>
      <w:r w:rsidRPr="003442D9">
        <w:rPr>
          <w:rFonts w:hint="eastAsia"/>
          <w:sz w:val="24"/>
          <w:szCs w:val="24"/>
        </w:rPr>
        <w:t>;</w:t>
      </w:r>
      <w:r w:rsidR="000A05AF" w:rsidRPr="003442D9">
        <w:rPr>
          <w:sz w:val="24"/>
          <w:szCs w:val="24"/>
        </w:rPr>
        <w:t xml:space="preserve"> </w:t>
      </w:r>
    </w:p>
    <w:p w14:paraId="17CBE088" w14:textId="77777777" w:rsidR="009417B7" w:rsidRPr="009417B7" w:rsidRDefault="009417B7" w:rsidP="009417B7">
      <w:pPr>
        <w:widowControl/>
        <w:jc w:val="left"/>
      </w:pPr>
    </w:p>
    <w:p w14:paraId="03718585" w14:textId="77777777" w:rsidR="000A05AF" w:rsidRPr="003442D9" w:rsidRDefault="009417B7" w:rsidP="005E6233">
      <w:pPr>
        <w:ind w:firstLine="420"/>
        <w:rPr>
          <w:sz w:val="24"/>
          <w:szCs w:val="24"/>
        </w:rPr>
      </w:pPr>
      <w:r>
        <w:rPr>
          <w:sz w:val="24"/>
          <w:szCs w:val="24"/>
        </w:rPr>
        <w:t>n</w:t>
      </w:r>
      <w:r w:rsidR="005E6233" w:rsidRPr="003442D9">
        <w:rPr>
          <w:rFonts w:hint="eastAsia"/>
          <w:sz w:val="24"/>
          <w:szCs w:val="24"/>
        </w:rPr>
        <w:t>=</w:t>
      </w:r>
      <w:r w:rsidR="000A05AF" w:rsidRPr="003442D9">
        <w:rPr>
          <w:sz w:val="24"/>
          <w:szCs w:val="24"/>
        </w:rPr>
        <w:t>45</w:t>
      </w:r>
      <w:r w:rsidR="005E6233" w:rsidRPr="003442D9">
        <w:rPr>
          <w:rFonts w:hint="eastAsia"/>
          <w:sz w:val="24"/>
          <w:szCs w:val="24"/>
        </w:rPr>
        <w:t>;</w:t>
      </w:r>
      <w:r w:rsidR="000A05AF" w:rsidRPr="003442D9">
        <w:rPr>
          <w:sz w:val="24"/>
          <w:szCs w:val="24"/>
        </w:rPr>
        <w:t xml:space="preserve"> </w:t>
      </w:r>
    </w:p>
    <w:p w14:paraId="351BF710" w14:textId="77777777" w:rsidR="000A05AF" w:rsidRPr="003442D9" w:rsidRDefault="005E6233" w:rsidP="005E6233">
      <w:pPr>
        <w:ind w:firstLine="4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for</w:t>
      </w:r>
      <w:r w:rsidR="000A05AF" w:rsidRPr="003442D9">
        <w:rPr>
          <w:sz w:val="24"/>
          <w:szCs w:val="24"/>
        </w:rPr>
        <w:t>(p</w:t>
      </w:r>
      <w:r w:rsidRPr="003442D9">
        <w:rPr>
          <w:rFonts w:hint="eastAsia"/>
          <w:sz w:val="24"/>
          <w:szCs w:val="24"/>
        </w:rPr>
        <w:t>=</w:t>
      </w:r>
      <w:r w:rsidRPr="003442D9">
        <w:rPr>
          <w:sz w:val="24"/>
          <w:szCs w:val="24"/>
        </w:rPr>
        <w:t>a</w:t>
      </w:r>
      <w:r w:rsidRPr="003442D9">
        <w:rPr>
          <w:rFonts w:hint="eastAsia"/>
          <w:sz w:val="24"/>
          <w:szCs w:val="24"/>
        </w:rPr>
        <w:t>,i</w:t>
      </w:r>
      <w:r w:rsidRPr="003442D9">
        <w:rPr>
          <w:sz w:val="24"/>
          <w:szCs w:val="24"/>
        </w:rPr>
        <w:t>=</w:t>
      </w:r>
      <w:r w:rsidRPr="003442D9">
        <w:rPr>
          <w:rFonts w:hint="eastAsia"/>
          <w:sz w:val="24"/>
          <w:szCs w:val="24"/>
        </w:rPr>
        <w:t>0</w:t>
      </w:r>
      <w:r w:rsidR="000A05AF" w:rsidRPr="003442D9">
        <w:rPr>
          <w:sz w:val="24"/>
          <w:szCs w:val="24"/>
        </w:rPr>
        <w:t xml:space="preserve"> ; i&lt;</w:t>
      </w:r>
      <w:r w:rsidRPr="003442D9">
        <w:rPr>
          <w:rFonts w:hint="eastAsia"/>
          <w:sz w:val="24"/>
          <w:szCs w:val="24"/>
        </w:rPr>
        <w:t>=</w:t>
      </w:r>
      <w:r w:rsidR="000A05AF" w:rsidRPr="003442D9">
        <w:rPr>
          <w:sz w:val="24"/>
          <w:szCs w:val="24"/>
        </w:rPr>
        <w:t xml:space="preserve">M ; i++) </w:t>
      </w:r>
    </w:p>
    <w:p w14:paraId="0CE2000D" w14:textId="77777777" w:rsidR="000A05AF" w:rsidRPr="003442D9" w:rsidRDefault="005E623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  <w:t>{</w:t>
      </w:r>
    </w:p>
    <w:p w14:paraId="5528A107" w14:textId="77777777" w:rsidR="000A05AF" w:rsidRPr="003442D9" w:rsidRDefault="00416B60" w:rsidP="00416B60">
      <w:pPr>
        <w:ind w:firstLineChars="350" w:firstLine="840"/>
        <w:rPr>
          <w:sz w:val="24"/>
          <w:szCs w:val="24"/>
        </w:rPr>
      </w:pPr>
      <w:r>
        <w:rPr>
          <w:sz w:val="24"/>
          <w:szCs w:val="24"/>
        </w:rPr>
        <w:t>i</w:t>
      </w:r>
      <w:r w:rsidR="00981EA9" w:rsidRPr="003442D9">
        <w:rPr>
          <w:rFonts w:hint="eastAsia"/>
          <w:sz w:val="24"/>
          <w:szCs w:val="24"/>
        </w:rPr>
        <w:t>f(</w:t>
      </w:r>
      <w:r w:rsidR="000A05AF" w:rsidRPr="003442D9">
        <w:rPr>
          <w:sz w:val="24"/>
          <w:szCs w:val="24"/>
        </w:rPr>
        <w:t>n</w:t>
      </w:r>
      <w:r w:rsidR="00981EA9" w:rsidRPr="003442D9">
        <w:rPr>
          <w:rFonts w:hint="eastAsia"/>
          <w:sz w:val="24"/>
          <w:szCs w:val="24"/>
        </w:rPr>
        <w:t>&lt;</w:t>
      </w:r>
      <w:r w:rsidR="000A05AF" w:rsidRPr="003442D9">
        <w:rPr>
          <w:sz w:val="24"/>
          <w:szCs w:val="24"/>
        </w:rPr>
        <w:t xml:space="preserve"> = *(p+i)) </w:t>
      </w:r>
    </w:p>
    <w:p w14:paraId="12B66D20" w14:textId="77777777" w:rsidR="000A05AF" w:rsidRPr="003442D9" w:rsidRDefault="00981EA9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="00416B60">
        <w:rPr>
          <w:sz w:val="24"/>
          <w:szCs w:val="24"/>
        </w:rPr>
        <w:t xml:space="preserve">   </w:t>
      </w:r>
      <w:r w:rsidRPr="003442D9">
        <w:rPr>
          <w:rFonts w:hint="eastAsia"/>
          <w:sz w:val="24"/>
          <w:szCs w:val="24"/>
        </w:rPr>
        <w:t>{</w:t>
      </w:r>
    </w:p>
    <w:p w14:paraId="7B852775" w14:textId="77777777" w:rsidR="000A05AF" w:rsidRPr="003442D9" w:rsidRDefault="00981EA9" w:rsidP="00416B60">
      <w:pPr>
        <w:ind w:left="420" w:firstLineChars="300" w:firstLine="7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p=</w:t>
      </w:r>
      <w:r w:rsidR="000A05AF" w:rsidRPr="003442D9">
        <w:rPr>
          <w:sz w:val="24"/>
          <w:szCs w:val="24"/>
        </w:rPr>
        <w:t xml:space="preserve">p+i ; </w:t>
      </w:r>
    </w:p>
    <w:p w14:paraId="3E47B49B" w14:textId="77777777" w:rsidR="000A05AF" w:rsidRPr="003442D9" w:rsidRDefault="000A05AF" w:rsidP="00416B60">
      <w:pPr>
        <w:ind w:left="420" w:firstLineChars="300" w:firstLine="720"/>
        <w:rPr>
          <w:sz w:val="24"/>
          <w:szCs w:val="24"/>
        </w:rPr>
      </w:pPr>
      <w:r w:rsidRPr="003442D9">
        <w:rPr>
          <w:sz w:val="24"/>
          <w:szCs w:val="24"/>
        </w:rPr>
        <w:t xml:space="preserve">break ; </w:t>
      </w:r>
    </w:p>
    <w:p w14:paraId="5FE876F2" w14:textId="77777777" w:rsidR="000A05AF" w:rsidRPr="003442D9" w:rsidRDefault="00981EA9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="00416B60">
        <w:rPr>
          <w:sz w:val="24"/>
          <w:szCs w:val="24"/>
        </w:rPr>
        <w:t xml:space="preserve">   </w:t>
      </w:r>
      <w:r w:rsidRPr="003442D9">
        <w:rPr>
          <w:rFonts w:hint="eastAsia"/>
          <w:sz w:val="24"/>
          <w:szCs w:val="24"/>
        </w:rPr>
        <w:t>}</w:t>
      </w:r>
    </w:p>
    <w:p w14:paraId="74281D8B" w14:textId="77777777" w:rsidR="00416B60" w:rsidRDefault="00294E3C" w:rsidP="00981EA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2025276" w14:textId="77777777" w:rsidR="00294E3C" w:rsidRDefault="00294E3C" w:rsidP="00294E3C">
      <w:pPr>
        <w:rPr>
          <w:sz w:val="24"/>
          <w:szCs w:val="24"/>
        </w:rPr>
      </w:pPr>
    </w:p>
    <w:p w14:paraId="6E22412C" w14:textId="77777777" w:rsidR="000A05AF" w:rsidRPr="003442D9" w:rsidRDefault="00981EA9" w:rsidP="00294E3C">
      <w:pPr>
        <w:ind w:firstLineChars="150" w:firstLine="360"/>
        <w:rPr>
          <w:sz w:val="24"/>
          <w:szCs w:val="24"/>
        </w:rPr>
      </w:pPr>
      <w:r w:rsidRPr="003442D9">
        <w:rPr>
          <w:sz w:val="24"/>
          <w:szCs w:val="24"/>
        </w:rPr>
        <w:t>for(q</w:t>
      </w:r>
      <w:r w:rsidRPr="003442D9">
        <w:rPr>
          <w:rFonts w:hint="eastAsia"/>
          <w:sz w:val="24"/>
          <w:szCs w:val="24"/>
        </w:rPr>
        <w:t>=</w:t>
      </w:r>
      <w:r w:rsidRPr="003442D9">
        <w:rPr>
          <w:sz w:val="24"/>
          <w:szCs w:val="24"/>
        </w:rPr>
        <w:t>a+M-1 ; q&gt;=</w:t>
      </w:r>
      <w:r w:rsidRPr="003442D9">
        <w:rPr>
          <w:rFonts w:hint="eastAsia"/>
          <w:sz w:val="24"/>
          <w:szCs w:val="24"/>
        </w:rPr>
        <w:t xml:space="preserve">p; </w:t>
      </w:r>
      <w:r w:rsidR="000A05AF" w:rsidRPr="003442D9">
        <w:rPr>
          <w:sz w:val="24"/>
          <w:szCs w:val="24"/>
        </w:rPr>
        <w:t xml:space="preserve"> q--) </w:t>
      </w:r>
    </w:p>
    <w:p w14:paraId="332B19B0" w14:textId="77777777" w:rsidR="000A05AF" w:rsidRPr="003442D9" w:rsidRDefault="00981EA9" w:rsidP="00294E3C">
      <w:pPr>
        <w:ind w:firstLineChars="150" w:firstLine="36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17855393" w14:textId="77777777" w:rsidR="000A05AF" w:rsidRPr="003442D9" w:rsidRDefault="000A05AF" w:rsidP="00294E3C">
      <w:pPr>
        <w:ind w:firstLineChars="300" w:firstLine="720"/>
        <w:rPr>
          <w:sz w:val="24"/>
          <w:szCs w:val="24"/>
        </w:rPr>
      </w:pPr>
      <w:r w:rsidRPr="003442D9">
        <w:rPr>
          <w:sz w:val="24"/>
          <w:szCs w:val="24"/>
        </w:rPr>
        <w:t xml:space="preserve">* (q+ 1 ) = * q ; </w:t>
      </w:r>
    </w:p>
    <w:p w14:paraId="70E3F1AF" w14:textId="77777777" w:rsidR="000A05AF" w:rsidRPr="003442D9" w:rsidRDefault="00981EA9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  <w:t>}</w:t>
      </w:r>
    </w:p>
    <w:p w14:paraId="73BBCB1F" w14:textId="77777777" w:rsidR="00294E3C" w:rsidRDefault="00294E3C" w:rsidP="00294E3C">
      <w:pPr>
        <w:rPr>
          <w:sz w:val="24"/>
          <w:szCs w:val="24"/>
        </w:rPr>
      </w:pPr>
    </w:p>
    <w:p w14:paraId="066C4A8B" w14:textId="77777777" w:rsidR="000A05AF" w:rsidRPr="003442D9" w:rsidRDefault="00981EA9" w:rsidP="00294E3C">
      <w:pPr>
        <w:ind w:firstLineChars="150" w:firstLine="36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*p</w:t>
      </w:r>
      <w:r w:rsidR="000A05AF" w:rsidRPr="003442D9">
        <w:rPr>
          <w:sz w:val="24"/>
          <w:szCs w:val="24"/>
        </w:rPr>
        <w:t xml:space="preserve"> = n ; </w:t>
      </w:r>
    </w:p>
    <w:p w14:paraId="037467BA" w14:textId="77777777" w:rsidR="00294E3C" w:rsidRDefault="00981EA9" w:rsidP="00294E3C">
      <w:pPr>
        <w:ind w:firstLineChars="150" w:firstLine="360"/>
        <w:rPr>
          <w:sz w:val="24"/>
          <w:szCs w:val="24"/>
        </w:rPr>
      </w:pPr>
      <w:r w:rsidRPr="003442D9">
        <w:rPr>
          <w:sz w:val="24"/>
          <w:szCs w:val="24"/>
        </w:rPr>
        <w:t xml:space="preserve">for(p = a, i = </w:t>
      </w:r>
      <w:r w:rsidRPr="003442D9">
        <w:rPr>
          <w:rFonts w:hint="eastAsia"/>
          <w:sz w:val="24"/>
          <w:szCs w:val="24"/>
        </w:rPr>
        <w:t>0</w:t>
      </w:r>
      <w:r w:rsidR="000A05AF" w:rsidRPr="003442D9">
        <w:rPr>
          <w:sz w:val="24"/>
          <w:szCs w:val="24"/>
        </w:rPr>
        <w:t xml:space="preserve"> ; </w:t>
      </w:r>
      <w:r w:rsidRPr="003442D9">
        <w:rPr>
          <w:rFonts w:hint="eastAsia"/>
          <w:sz w:val="24"/>
          <w:szCs w:val="24"/>
        </w:rPr>
        <w:t>i</w:t>
      </w:r>
      <w:r w:rsidR="000A05AF" w:rsidRPr="003442D9">
        <w:rPr>
          <w:sz w:val="24"/>
          <w:szCs w:val="24"/>
        </w:rPr>
        <w:t xml:space="preserve">&lt;M+1 ; i++) </w:t>
      </w:r>
      <w:r w:rsidR="00294E3C">
        <w:rPr>
          <w:rFonts w:hint="eastAsia"/>
          <w:sz w:val="24"/>
          <w:szCs w:val="24"/>
        </w:rPr>
        <w:t xml:space="preserve"> </w:t>
      </w:r>
    </w:p>
    <w:p w14:paraId="23BC0B03" w14:textId="77777777" w:rsidR="000A05AF" w:rsidRPr="003442D9" w:rsidRDefault="000A05AF" w:rsidP="00294E3C">
      <w:pPr>
        <w:ind w:firstLineChars="300" w:firstLine="720"/>
        <w:rPr>
          <w:sz w:val="24"/>
          <w:szCs w:val="24"/>
        </w:rPr>
      </w:pPr>
      <w:r w:rsidRPr="003442D9">
        <w:rPr>
          <w:sz w:val="24"/>
          <w:szCs w:val="24"/>
        </w:rPr>
        <w:t xml:space="preserve">printf("%d,", p[i]) ; </w:t>
      </w:r>
    </w:p>
    <w:p w14:paraId="7FFF2DA7" w14:textId="77777777" w:rsidR="000A05AF" w:rsidRDefault="00981EA9" w:rsidP="00416B60">
      <w:pPr>
        <w:ind w:firstLineChars="100" w:firstLine="24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7B876F61" w14:textId="77777777" w:rsidR="009417B7" w:rsidRDefault="009417B7" w:rsidP="009417B7">
      <w:pPr>
        <w:widowControl/>
        <w:jc w:val="left"/>
      </w:pPr>
    </w:p>
    <w:p w14:paraId="15C8C511" w14:textId="77777777" w:rsidR="00294E3C" w:rsidRPr="00294E3C" w:rsidRDefault="00294E3C" w:rsidP="009417B7">
      <w:pPr>
        <w:widowControl/>
        <w:jc w:val="left"/>
        <w:rPr>
          <w:color w:val="FF0000"/>
        </w:rPr>
      </w:pPr>
      <w:r w:rsidRPr="00294E3C">
        <w:rPr>
          <w:rFonts w:hint="eastAsia"/>
          <w:color w:val="FF0000"/>
        </w:rPr>
        <w:t>10,20,30,40,45,50,60,70,80,90,100</w:t>
      </w:r>
    </w:p>
    <w:p w14:paraId="523CD525" w14:textId="77777777" w:rsidR="00CC065A" w:rsidRPr="00CC065A" w:rsidRDefault="00CC065A" w:rsidP="00CC065A">
      <w:pPr>
        <w:widowControl/>
        <w:jc w:val="left"/>
      </w:pPr>
    </w:p>
    <w:p w14:paraId="02C9E096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lastRenderedPageBreak/>
        <w:t>(</w:t>
      </w:r>
      <w:r w:rsidR="00416B60">
        <w:rPr>
          <w:sz w:val="24"/>
          <w:szCs w:val="24"/>
        </w:rPr>
        <w:t>3</w:t>
      </w:r>
      <w:r w:rsidRPr="003442D9">
        <w:rPr>
          <w:sz w:val="24"/>
          <w:szCs w:val="24"/>
        </w:rPr>
        <w:t xml:space="preserve">) </w:t>
      </w:r>
    </w:p>
    <w:p w14:paraId="15B97C70" w14:textId="77777777" w:rsidR="000A05AF" w:rsidRPr="003442D9" w:rsidRDefault="00981EA9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#include &lt;stdio. </w:t>
      </w:r>
      <w:r w:rsidRPr="003442D9">
        <w:rPr>
          <w:rFonts w:hint="eastAsia"/>
          <w:sz w:val="24"/>
          <w:szCs w:val="24"/>
        </w:rPr>
        <w:t>h</w:t>
      </w:r>
      <w:r w:rsidR="000A05AF" w:rsidRPr="003442D9">
        <w:rPr>
          <w:sz w:val="24"/>
          <w:szCs w:val="24"/>
        </w:rPr>
        <w:t xml:space="preserve">&gt; </w:t>
      </w:r>
    </w:p>
    <w:p w14:paraId="07E79309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struct Key </w:t>
      </w:r>
    </w:p>
    <w:p w14:paraId="5A00692E" w14:textId="77777777" w:rsidR="000A05AF" w:rsidRPr="003442D9" w:rsidRDefault="00981EA9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5CCFEA4B" w14:textId="77777777" w:rsidR="000A05AF" w:rsidRPr="003442D9" w:rsidRDefault="000A05AF" w:rsidP="00981EA9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char *keyword ; </w:t>
      </w:r>
    </w:p>
    <w:p w14:paraId="2F5C1E42" w14:textId="77777777" w:rsidR="000A05AF" w:rsidRPr="003442D9" w:rsidRDefault="000A05AF" w:rsidP="00981EA9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int keyno ; </w:t>
      </w:r>
    </w:p>
    <w:p w14:paraId="7C0189BD" w14:textId="77777777" w:rsidR="000A05AF" w:rsidRPr="003442D9" w:rsidRDefault="00981EA9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620E079A" w14:textId="77777777" w:rsidR="000A05AF" w:rsidRPr="003442D9" w:rsidRDefault="00981EA9">
      <w:pPr>
        <w:rPr>
          <w:sz w:val="24"/>
          <w:szCs w:val="24"/>
        </w:rPr>
      </w:pPr>
      <w:r w:rsidRPr="003442D9">
        <w:rPr>
          <w:sz w:val="24"/>
          <w:szCs w:val="24"/>
        </w:rPr>
        <w:t>void main</w:t>
      </w:r>
      <w:r w:rsidRPr="003442D9">
        <w:rPr>
          <w:rFonts w:hint="eastAsia"/>
          <w:sz w:val="24"/>
          <w:szCs w:val="24"/>
        </w:rPr>
        <w:t>(</w:t>
      </w:r>
      <w:r w:rsidR="000A05AF" w:rsidRPr="003442D9">
        <w:rPr>
          <w:sz w:val="24"/>
          <w:szCs w:val="24"/>
        </w:rPr>
        <w:t xml:space="preserve"> ) </w:t>
      </w:r>
    </w:p>
    <w:p w14:paraId="4F46872C" w14:textId="77777777" w:rsidR="000A05AF" w:rsidRPr="003442D9" w:rsidRDefault="00981EA9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5FBC6FDC" w14:textId="77777777" w:rsidR="000A05AF" w:rsidRPr="003442D9" w:rsidRDefault="000A05AF" w:rsidP="00981EA9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struct Key </w:t>
      </w:r>
      <w:r w:rsidR="00981EA9" w:rsidRPr="003442D9">
        <w:rPr>
          <w:rFonts w:hint="eastAsia"/>
          <w:sz w:val="24"/>
          <w:szCs w:val="24"/>
        </w:rPr>
        <w:t xml:space="preserve"> </w:t>
      </w:r>
      <w:r w:rsidRPr="003442D9">
        <w:rPr>
          <w:sz w:val="24"/>
          <w:szCs w:val="24"/>
        </w:rPr>
        <w:t>kd</w:t>
      </w:r>
      <w:r w:rsidR="00981EA9" w:rsidRPr="003442D9">
        <w:rPr>
          <w:rFonts w:hint="eastAsia"/>
          <w:sz w:val="24"/>
          <w:szCs w:val="24"/>
        </w:rPr>
        <w:t>[</w:t>
      </w:r>
      <w:r w:rsidRPr="003442D9">
        <w:rPr>
          <w:sz w:val="24"/>
          <w:szCs w:val="24"/>
        </w:rPr>
        <w:t>3] = {{"are", 123}, {"your", 4561</w:t>
      </w:r>
      <w:r w:rsidR="00A5295D" w:rsidRPr="003442D9">
        <w:rPr>
          <w:rFonts w:hint="eastAsia"/>
          <w:sz w:val="24"/>
          <w:szCs w:val="24"/>
        </w:rPr>
        <w:t>}</w:t>
      </w:r>
      <w:r w:rsidRPr="003442D9">
        <w:rPr>
          <w:sz w:val="24"/>
          <w:szCs w:val="24"/>
        </w:rPr>
        <w:t>, {"my"</w:t>
      </w:r>
      <w:r w:rsidR="00A5295D" w:rsidRPr="003442D9">
        <w:rPr>
          <w:sz w:val="24"/>
          <w:szCs w:val="24"/>
        </w:rPr>
        <w:t>, 789</w:t>
      </w:r>
      <w:r w:rsidR="00A5295D" w:rsidRPr="003442D9">
        <w:rPr>
          <w:rFonts w:hint="eastAsia"/>
          <w:sz w:val="24"/>
          <w:szCs w:val="24"/>
        </w:rPr>
        <w:t>}</w:t>
      </w:r>
      <w:r w:rsidRPr="003442D9">
        <w:rPr>
          <w:sz w:val="24"/>
          <w:szCs w:val="24"/>
        </w:rPr>
        <w:t xml:space="preserve">} ; </w:t>
      </w:r>
    </w:p>
    <w:p w14:paraId="5B1C32B2" w14:textId="77777777" w:rsidR="000A05AF" w:rsidRPr="003442D9" w:rsidRDefault="000A05AF" w:rsidP="00A5295D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struct Key </w:t>
      </w:r>
      <w:r w:rsidR="00A5295D" w:rsidRPr="003442D9">
        <w:rPr>
          <w:rFonts w:hint="eastAsia"/>
          <w:sz w:val="24"/>
          <w:szCs w:val="24"/>
        </w:rPr>
        <w:t xml:space="preserve"> </w:t>
      </w:r>
      <w:r w:rsidRPr="003442D9">
        <w:rPr>
          <w:sz w:val="24"/>
          <w:szCs w:val="24"/>
        </w:rPr>
        <w:t xml:space="preserve">* P ; </w:t>
      </w:r>
    </w:p>
    <w:p w14:paraId="63D1C675" w14:textId="77777777" w:rsidR="000A05AF" w:rsidRPr="003442D9" w:rsidRDefault="000A05AF" w:rsidP="00A5295D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int a ; </w:t>
      </w:r>
    </w:p>
    <w:p w14:paraId="01B750A6" w14:textId="77777777" w:rsidR="000A05AF" w:rsidRDefault="00A5295D" w:rsidP="00A5295D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char </w:t>
      </w:r>
      <w:r w:rsidRPr="003442D9">
        <w:rPr>
          <w:rFonts w:hint="eastAsia"/>
          <w:sz w:val="24"/>
          <w:szCs w:val="24"/>
        </w:rPr>
        <w:t>*</w:t>
      </w:r>
      <w:r w:rsidR="000A05AF" w:rsidRPr="003442D9">
        <w:rPr>
          <w:sz w:val="24"/>
          <w:szCs w:val="24"/>
        </w:rPr>
        <w:t xml:space="preserve">str ; </w:t>
      </w:r>
    </w:p>
    <w:p w14:paraId="709D911F" w14:textId="77777777" w:rsidR="000A05AF" w:rsidRPr="003442D9" w:rsidRDefault="00A5295D" w:rsidP="00CC065A">
      <w:pPr>
        <w:ind w:firstLine="4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p=</w:t>
      </w:r>
      <w:r w:rsidR="000A05AF" w:rsidRPr="003442D9">
        <w:rPr>
          <w:sz w:val="24"/>
          <w:szCs w:val="24"/>
        </w:rPr>
        <w:t>kd</w:t>
      </w:r>
      <w:r w:rsidR="000A05AF" w:rsidRPr="003442D9">
        <w:rPr>
          <w:sz w:val="24"/>
          <w:szCs w:val="24"/>
        </w:rPr>
        <w:t>；</w:t>
      </w:r>
    </w:p>
    <w:p w14:paraId="67D54188" w14:textId="77777777" w:rsidR="000A05AF" w:rsidRPr="003442D9" w:rsidRDefault="000A05AF" w:rsidP="00A5295D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str = </w:t>
      </w:r>
      <w:r w:rsidR="00CC065A">
        <w:rPr>
          <w:sz w:val="24"/>
          <w:szCs w:val="24"/>
        </w:rPr>
        <w:t>p</w:t>
      </w:r>
      <w:r w:rsidRPr="003442D9">
        <w:rPr>
          <w:sz w:val="24"/>
          <w:szCs w:val="24"/>
        </w:rPr>
        <w:t xml:space="preserve">-&gt;keyword ; </w:t>
      </w:r>
    </w:p>
    <w:p w14:paraId="7B3FE521" w14:textId="77777777" w:rsidR="000A05AF" w:rsidRPr="003442D9" w:rsidRDefault="00A5295D" w:rsidP="00A5295D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>printf("str</w:t>
      </w:r>
      <w:r w:rsidRPr="003442D9">
        <w:rPr>
          <w:rFonts w:hint="eastAsia"/>
          <w:sz w:val="24"/>
          <w:szCs w:val="24"/>
        </w:rPr>
        <w:t>=</w:t>
      </w:r>
      <w:r w:rsidR="000A05AF" w:rsidRPr="003442D9">
        <w:rPr>
          <w:sz w:val="24"/>
          <w:szCs w:val="24"/>
        </w:rPr>
        <w:t xml:space="preserve">%s\n", str) ; </w:t>
      </w:r>
    </w:p>
    <w:p w14:paraId="5D462450" w14:textId="77777777" w:rsidR="000A05AF" w:rsidRPr="003442D9" w:rsidRDefault="000A05AF" w:rsidP="00A5295D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>a = p++</w:t>
      </w:r>
      <w:r w:rsidR="00A5295D" w:rsidRPr="003442D9">
        <w:rPr>
          <w:rFonts w:hint="eastAsia"/>
          <w:sz w:val="24"/>
          <w:szCs w:val="24"/>
        </w:rPr>
        <w:t xml:space="preserve"> </w:t>
      </w:r>
      <w:r w:rsidRPr="003442D9">
        <w:rPr>
          <w:sz w:val="24"/>
          <w:szCs w:val="24"/>
        </w:rPr>
        <w:t>-</w:t>
      </w:r>
      <w:r w:rsidR="00A5295D" w:rsidRPr="003442D9">
        <w:rPr>
          <w:rFonts w:hint="eastAsia"/>
          <w:sz w:val="24"/>
          <w:szCs w:val="24"/>
        </w:rPr>
        <w:t>&gt;</w:t>
      </w:r>
      <w:r w:rsidRPr="003442D9">
        <w:rPr>
          <w:sz w:val="24"/>
          <w:szCs w:val="24"/>
        </w:rPr>
        <w:t xml:space="preserve">keyno ; </w:t>
      </w:r>
    </w:p>
    <w:p w14:paraId="66EBFEAE" w14:textId="77777777" w:rsidR="000A05AF" w:rsidRPr="003442D9" w:rsidRDefault="00A5295D" w:rsidP="00A5295D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>printf("a</w:t>
      </w:r>
      <w:r w:rsidRPr="003442D9">
        <w:rPr>
          <w:rFonts w:hint="eastAsia"/>
          <w:sz w:val="24"/>
          <w:szCs w:val="24"/>
        </w:rPr>
        <w:t>=</w:t>
      </w:r>
      <w:r w:rsidR="000A05AF" w:rsidRPr="003442D9">
        <w:rPr>
          <w:sz w:val="24"/>
          <w:szCs w:val="24"/>
        </w:rPr>
        <w:t xml:space="preserve">%d\n", a) ; </w:t>
      </w:r>
    </w:p>
    <w:p w14:paraId="06964F74" w14:textId="77777777" w:rsidR="00A5295D" w:rsidRPr="003442D9" w:rsidRDefault="00A5295D" w:rsidP="00A5295D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  <w:t>a=</w:t>
      </w:r>
      <w:r w:rsidRPr="003442D9">
        <w:rPr>
          <w:sz w:val="24"/>
          <w:szCs w:val="24"/>
        </w:rPr>
        <w:t>p</w:t>
      </w:r>
      <w:r w:rsidRPr="003442D9">
        <w:rPr>
          <w:rFonts w:hint="eastAsia"/>
          <w:sz w:val="24"/>
          <w:szCs w:val="24"/>
        </w:rPr>
        <w:t>-&gt;</w:t>
      </w:r>
      <w:r w:rsidRPr="003442D9">
        <w:rPr>
          <w:sz w:val="24"/>
          <w:szCs w:val="24"/>
        </w:rPr>
        <w:t xml:space="preserve">keyno; </w:t>
      </w:r>
    </w:p>
    <w:p w14:paraId="4F72BA61" w14:textId="77777777" w:rsidR="000A05AF" w:rsidRPr="003442D9" w:rsidRDefault="00A5295D" w:rsidP="00A5295D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>pfintf("a</w:t>
      </w:r>
      <w:r w:rsidRPr="003442D9">
        <w:rPr>
          <w:rFonts w:hint="eastAsia"/>
          <w:sz w:val="24"/>
          <w:szCs w:val="24"/>
        </w:rPr>
        <w:t>=</w:t>
      </w:r>
      <w:r w:rsidR="000A05AF" w:rsidRPr="003442D9">
        <w:rPr>
          <w:sz w:val="24"/>
          <w:szCs w:val="24"/>
        </w:rPr>
        <w:t xml:space="preserve">%d\n", a) ; </w:t>
      </w:r>
    </w:p>
    <w:p w14:paraId="7F64FFA3" w14:textId="77777777" w:rsidR="000A05AF" w:rsidRPr="003442D9" w:rsidRDefault="00A5295D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60B01FB3" w14:textId="77777777" w:rsidR="002772F3" w:rsidRDefault="002772F3" w:rsidP="002772F3">
      <w:pPr>
        <w:widowControl/>
        <w:jc w:val="left"/>
        <w:rPr>
          <w:sz w:val="24"/>
          <w:szCs w:val="24"/>
        </w:rPr>
      </w:pPr>
    </w:p>
    <w:p w14:paraId="5FBD103C" w14:textId="77777777" w:rsidR="00294E3C" w:rsidRPr="00294E3C" w:rsidRDefault="00294E3C" w:rsidP="002772F3">
      <w:pPr>
        <w:widowControl/>
        <w:jc w:val="left"/>
        <w:rPr>
          <w:color w:val="FF0000"/>
          <w:sz w:val="24"/>
          <w:szCs w:val="24"/>
        </w:rPr>
      </w:pPr>
      <w:r w:rsidRPr="00294E3C">
        <w:rPr>
          <w:rFonts w:hint="eastAsia"/>
          <w:color w:val="FF0000"/>
          <w:sz w:val="24"/>
          <w:szCs w:val="24"/>
        </w:rPr>
        <w:t>str=are</w:t>
      </w:r>
    </w:p>
    <w:p w14:paraId="7324B173" w14:textId="77777777" w:rsidR="00294E3C" w:rsidRPr="00294E3C" w:rsidRDefault="00294E3C" w:rsidP="002772F3">
      <w:pPr>
        <w:widowControl/>
        <w:jc w:val="left"/>
        <w:rPr>
          <w:color w:val="FF0000"/>
          <w:sz w:val="24"/>
          <w:szCs w:val="24"/>
        </w:rPr>
      </w:pPr>
      <w:r w:rsidRPr="00294E3C">
        <w:rPr>
          <w:color w:val="FF0000"/>
          <w:sz w:val="24"/>
          <w:szCs w:val="24"/>
        </w:rPr>
        <w:t>a=123</w:t>
      </w:r>
    </w:p>
    <w:p w14:paraId="61B878F1" w14:textId="77777777" w:rsidR="00294E3C" w:rsidRPr="00294E3C" w:rsidRDefault="00294E3C" w:rsidP="002772F3">
      <w:pPr>
        <w:widowControl/>
        <w:jc w:val="left"/>
        <w:rPr>
          <w:color w:val="FF0000"/>
          <w:sz w:val="24"/>
          <w:szCs w:val="24"/>
        </w:rPr>
      </w:pPr>
      <w:r w:rsidRPr="00294E3C">
        <w:rPr>
          <w:color w:val="FF0000"/>
          <w:sz w:val="24"/>
          <w:szCs w:val="24"/>
        </w:rPr>
        <w:t>a=4561</w:t>
      </w:r>
    </w:p>
    <w:p w14:paraId="7D04B29A" w14:textId="77777777" w:rsidR="00294E3C" w:rsidRPr="0041684F" w:rsidRDefault="00294E3C" w:rsidP="002772F3">
      <w:pPr>
        <w:widowControl/>
        <w:jc w:val="left"/>
        <w:rPr>
          <w:sz w:val="24"/>
          <w:szCs w:val="24"/>
        </w:rPr>
      </w:pPr>
    </w:p>
    <w:p w14:paraId="3844C438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>（</w:t>
      </w:r>
      <w:r w:rsidR="00416B60" w:rsidRPr="0082403E">
        <w:rPr>
          <w:rFonts w:cs="Courier New"/>
          <w:color w:val="000000"/>
          <w:sz w:val="24"/>
          <w:szCs w:val="24"/>
        </w:rPr>
        <w:t>4</w:t>
      </w:r>
      <w:r w:rsidRPr="0082403E">
        <w:rPr>
          <w:rFonts w:cs="Courier New"/>
          <w:color w:val="000000"/>
          <w:sz w:val="24"/>
          <w:szCs w:val="24"/>
        </w:rPr>
        <w:t>）</w:t>
      </w:r>
    </w:p>
    <w:p w14:paraId="41285F00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 xml:space="preserve">#include&lt;stdio.h&gt; </w:t>
      </w:r>
    </w:p>
    <w:p w14:paraId="44D167DA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 xml:space="preserve">void main() </w:t>
      </w:r>
    </w:p>
    <w:p w14:paraId="308A02C5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 xml:space="preserve">{ </w:t>
      </w:r>
    </w:p>
    <w:p w14:paraId="3998FA9C" w14:textId="77777777" w:rsidR="00B50955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 xml:space="preserve">char *pstr[]={ "superstar", "superstar", "superstar", "superstar", </w:t>
      </w:r>
    </w:p>
    <w:p w14:paraId="3CD3119B" w14:textId="77777777" w:rsidR="002772F3" w:rsidRPr="0082403E" w:rsidRDefault="002772F3" w:rsidP="00B50955">
      <w:pPr>
        <w:spacing w:before="80"/>
        <w:ind w:firstLineChars="800" w:firstLine="192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 xml:space="preserve">"superstar", </w:t>
      </w:r>
      <w:r w:rsidR="00B50955">
        <w:rPr>
          <w:rFonts w:cs="Courier New" w:hint="eastAsia"/>
          <w:color w:val="000000"/>
          <w:sz w:val="24"/>
          <w:szCs w:val="24"/>
        </w:rPr>
        <w:t>NU</w:t>
      </w:r>
      <w:r w:rsidRPr="0082403E">
        <w:rPr>
          <w:rFonts w:cs="Courier New"/>
          <w:color w:val="000000"/>
          <w:sz w:val="24"/>
          <w:szCs w:val="24"/>
        </w:rPr>
        <w:t xml:space="preserve">LL}; </w:t>
      </w:r>
    </w:p>
    <w:p w14:paraId="08574679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 xml:space="preserve">int i; </w:t>
      </w:r>
    </w:p>
    <w:p w14:paraId="1737374C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 xml:space="preserve">for(i=0;pstr[i]!=NULL;i++) </w:t>
      </w:r>
    </w:p>
    <w:p w14:paraId="3C511FF3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 xml:space="preserve">{ </w:t>
      </w:r>
    </w:p>
    <w:p w14:paraId="0F436FBE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</w:r>
      <w:r w:rsidRPr="0082403E">
        <w:rPr>
          <w:rFonts w:cs="Courier New"/>
          <w:color w:val="000000"/>
          <w:sz w:val="24"/>
          <w:szCs w:val="24"/>
        </w:rPr>
        <w:tab/>
        <w:t xml:space="preserve">printf("%s\n",pstr[i]+i); </w:t>
      </w:r>
    </w:p>
    <w:p w14:paraId="292283EC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 xml:space="preserve">} </w:t>
      </w:r>
    </w:p>
    <w:p w14:paraId="2C2BBB8B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>}</w:t>
      </w:r>
    </w:p>
    <w:p w14:paraId="24C68FED" w14:textId="77777777" w:rsidR="00294E3C" w:rsidRDefault="00294E3C" w:rsidP="00294E3C">
      <w:pPr>
        <w:jc w:val="left"/>
        <w:rPr>
          <w:rFonts w:cs="Times New Roman"/>
          <w:sz w:val="24"/>
          <w:szCs w:val="24"/>
        </w:rPr>
      </w:pPr>
    </w:p>
    <w:p w14:paraId="708C3510" w14:textId="77777777" w:rsidR="00294E3C" w:rsidRPr="00294E3C" w:rsidRDefault="00294E3C" w:rsidP="00294E3C">
      <w:pPr>
        <w:jc w:val="left"/>
        <w:rPr>
          <w:rFonts w:cs="Times New Roman"/>
          <w:color w:val="FF0000"/>
          <w:sz w:val="24"/>
          <w:szCs w:val="24"/>
        </w:rPr>
      </w:pPr>
      <w:r w:rsidRPr="00294E3C">
        <w:rPr>
          <w:rFonts w:cs="Times New Roman" w:hint="eastAsia"/>
          <w:color w:val="FF0000"/>
          <w:sz w:val="24"/>
          <w:szCs w:val="24"/>
        </w:rPr>
        <w:t>superstar</w:t>
      </w:r>
    </w:p>
    <w:p w14:paraId="4DDC88F8" w14:textId="77777777" w:rsidR="00294E3C" w:rsidRPr="00294E3C" w:rsidRDefault="00294E3C" w:rsidP="00294E3C">
      <w:pPr>
        <w:jc w:val="left"/>
        <w:rPr>
          <w:rFonts w:cs="Times New Roman"/>
          <w:color w:val="FF0000"/>
          <w:sz w:val="24"/>
          <w:szCs w:val="24"/>
        </w:rPr>
      </w:pPr>
      <w:r w:rsidRPr="00294E3C">
        <w:rPr>
          <w:rFonts w:cs="Times New Roman"/>
          <w:color w:val="FF0000"/>
          <w:sz w:val="24"/>
          <w:szCs w:val="24"/>
        </w:rPr>
        <w:t>uperstar</w:t>
      </w:r>
    </w:p>
    <w:p w14:paraId="207F6A23" w14:textId="77777777" w:rsidR="00294E3C" w:rsidRPr="00294E3C" w:rsidRDefault="00294E3C" w:rsidP="00294E3C">
      <w:pPr>
        <w:jc w:val="left"/>
        <w:rPr>
          <w:rFonts w:cs="Times New Roman"/>
          <w:color w:val="FF0000"/>
          <w:sz w:val="24"/>
          <w:szCs w:val="24"/>
        </w:rPr>
      </w:pPr>
      <w:r w:rsidRPr="00294E3C">
        <w:rPr>
          <w:rFonts w:cs="Times New Roman"/>
          <w:color w:val="FF0000"/>
          <w:sz w:val="24"/>
          <w:szCs w:val="24"/>
        </w:rPr>
        <w:lastRenderedPageBreak/>
        <w:t>perstar</w:t>
      </w:r>
    </w:p>
    <w:p w14:paraId="53178499" w14:textId="77777777" w:rsidR="00294E3C" w:rsidRPr="00294E3C" w:rsidRDefault="00294E3C" w:rsidP="00294E3C">
      <w:pPr>
        <w:jc w:val="left"/>
        <w:rPr>
          <w:rFonts w:cs="Times New Roman"/>
          <w:color w:val="FF0000"/>
          <w:sz w:val="24"/>
          <w:szCs w:val="24"/>
        </w:rPr>
      </w:pPr>
      <w:r w:rsidRPr="00294E3C">
        <w:rPr>
          <w:rFonts w:cs="Times New Roman"/>
          <w:color w:val="FF0000"/>
          <w:sz w:val="24"/>
          <w:szCs w:val="24"/>
        </w:rPr>
        <w:t>erstar</w:t>
      </w:r>
    </w:p>
    <w:p w14:paraId="4846D126" w14:textId="77777777" w:rsidR="00294E3C" w:rsidRPr="00294E3C" w:rsidRDefault="00294E3C" w:rsidP="00294E3C">
      <w:pPr>
        <w:jc w:val="left"/>
        <w:rPr>
          <w:rFonts w:cs="Times New Roman"/>
          <w:color w:val="FF0000"/>
          <w:sz w:val="24"/>
          <w:szCs w:val="24"/>
        </w:rPr>
      </w:pPr>
      <w:r w:rsidRPr="00294E3C">
        <w:rPr>
          <w:rFonts w:cs="Times New Roman"/>
          <w:color w:val="FF0000"/>
          <w:sz w:val="24"/>
          <w:szCs w:val="24"/>
        </w:rPr>
        <w:t>rstar</w:t>
      </w:r>
    </w:p>
    <w:p w14:paraId="5FD28A66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>(5)</w:t>
      </w:r>
    </w:p>
    <w:p w14:paraId="2B1464F7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>#include &lt;stdio.h&gt;</w:t>
      </w:r>
    </w:p>
    <w:p w14:paraId="48721F83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>void main()</w:t>
      </w:r>
    </w:p>
    <w:p w14:paraId="5D2FBEE1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>{</w:t>
      </w:r>
    </w:p>
    <w:p w14:paraId="0BBA92DC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>char nn[4][3]={"12","34","56","78"},*pn[4];</w:t>
      </w:r>
    </w:p>
    <w:p w14:paraId="0FA0C297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>int k,s=0;</w:t>
      </w:r>
    </w:p>
    <w:p w14:paraId="2555C4F8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>for (k=0;k&lt;4;k++)</w:t>
      </w:r>
    </w:p>
    <w:p w14:paraId="667214B7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</w:r>
      <w:r w:rsidRPr="0082403E">
        <w:rPr>
          <w:rFonts w:cs="Courier New"/>
          <w:color w:val="000000"/>
          <w:sz w:val="24"/>
          <w:szCs w:val="24"/>
        </w:rPr>
        <w:tab/>
        <w:t>pn[k]=nn[k];</w:t>
      </w:r>
    </w:p>
    <w:p w14:paraId="41919A48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>for (k=1;k&lt;4;k+=2)</w:t>
      </w:r>
    </w:p>
    <w:p w14:paraId="09D881EB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</w:r>
      <w:r w:rsidRPr="0082403E">
        <w:rPr>
          <w:rFonts w:cs="Courier New"/>
          <w:color w:val="000000"/>
          <w:sz w:val="24"/>
          <w:szCs w:val="24"/>
        </w:rPr>
        <w:tab/>
        <w:t>s=s*10+pn[k][1]-'0';</w:t>
      </w:r>
    </w:p>
    <w:p w14:paraId="51FCCBF8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>printf("%d\n",s);</w:t>
      </w:r>
    </w:p>
    <w:p w14:paraId="6A29BA64" w14:textId="77777777" w:rsidR="002772F3" w:rsidRPr="00DC7334" w:rsidRDefault="00DC7334" w:rsidP="00DC7334">
      <w:pPr>
        <w:spacing w:before="80"/>
        <w:jc w:val="left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}</w:t>
      </w:r>
    </w:p>
    <w:p w14:paraId="5DE06B3D" w14:textId="77777777" w:rsidR="002912D6" w:rsidRDefault="002912D6" w:rsidP="002772F3">
      <w:pPr>
        <w:rPr>
          <w:color w:val="FF0000"/>
          <w:sz w:val="24"/>
          <w:szCs w:val="24"/>
        </w:rPr>
      </w:pPr>
    </w:p>
    <w:p w14:paraId="057EE5FF" w14:textId="77777777" w:rsidR="00DC7334" w:rsidRPr="002912D6" w:rsidRDefault="00DC7334" w:rsidP="002772F3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48</w:t>
      </w:r>
    </w:p>
    <w:p w14:paraId="704A0B26" w14:textId="77777777" w:rsidR="00B50955" w:rsidRPr="002772F3" w:rsidRDefault="00B50955" w:rsidP="002772F3">
      <w:pPr>
        <w:widowControl/>
        <w:jc w:val="left"/>
      </w:pPr>
    </w:p>
    <w:p w14:paraId="639AB4C0" w14:textId="77777777" w:rsidR="000A05AF" w:rsidRPr="00EB0A59" w:rsidRDefault="000A05AF">
      <w:pPr>
        <w:rPr>
          <w:b/>
          <w:sz w:val="24"/>
          <w:szCs w:val="24"/>
        </w:rPr>
      </w:pPr>
      <w:r w:rsidRPr="00EB0A59">
        <w:rPr>
          <w:b/>
          <w:sz w:val="24"/>
          <w:szCs w:val="24"/>
        </w:rPr>
        <w:t>六、编写程序</w:t>
      </w:r>
      <w:r w:rsidRPr="00EB0A59">
        <w:rPr>
          <w:b/>
          <w:sz w:val="24"/>
          <w:szCs w:val="24"/>
        </w:rPr>
        <w:t>(</w:t>
      </w:r>
      <w:r w:rsidRPr="00EB0A59">
        <w:rPr>
          <w:b/>
          <w:sz w:val="24"/>
          <w:szCs w:val="24"/>
        </w:rPr>
        <w:t>编程过程中，不得使用全局变量</w:t>
      </w:r>
      <w:r w:rsidRPr="00EB0A59">
        <w:rPr>
          <w:b/>
          <w:sz w:val="24"/>
          <w:szCs w:val="24"/>
        </w:rPr>
        <w:t xml:space="preserve">) </w:t>
      </w:r>
    </w:p>
    <w:p w14:paraId="41152502" w14:textId="77777777" w:rsidR="000A05AF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>(1)</w:t>
      </w:r>
      <w:r w:rsidR="0060422A">
        <w:rPr>
          <w:sz w:val="24"/>
          <w:szCs w:val="24"/>
        </w:rPr>
        <w:t>已知</w:t>
      </w:r>
      <w:r w:rsidR="0060422A">
        <w:rPr>
          <w:rFonts w:hint="eastAsia"/>
          <w:sz w:val="24"/>
          <w:szCs w:val="24"/>
        </w:rPr>
        <w:t>五</w:t>
      </w:r>
      <w:r w:rsidRPr="003442D9">
        <w:rPr>
          <w:sz w:val="24"/>
          <w:szCs w:val="24"/>
        </w:rPr>
        <w:t>位数</w:t>
      </w:r>
      <w:r w:rsidR="00A5295D" w:rsidRPr="003442D9">
        <w:rPr>
          <w:sz w:val="24"/>
          <w:szCs w:val="24"/>
        </w:rPr>
        <w:t>a2</w:t>
      </w:r>
      <w:r w:rsidR="00A5295D" w:rsidRPr="003442D9">
        <w:rPr>
          <w:rFonts w:hint="eastAsia"/>
          <w:sz w:val="24"/>
          <w:szCs w:val="24"/>
        </w:rPr>
        <w:t>b</w:t>
      </w:r>
      <w:r w:rsidRPr="003442D9">
        <w:rPr>
          <w:sz w:val="24"/>
          <w:szCs w:val="24"/>
        </w:rPr>
        <w:t>3</w:t>
      </w:r>
      <w:r w:rsidR="0060422A">
        <w:rPr>
          <w:rFonts w:hint="eastAsia"/>
          <w:sz w:val="24"/>
          <w:szCs w:val="24"/>
        </w:rPr>
        <w:t>c</w:t>
      </w:r>
      <w:r w:rsidRPr="003442D9">
        <w:rPr>
          <w:sz w:val="24"/>
          <w:szCs w:val="24"/>
        </w:rPr>
        <w:t>能被</w:t>
      </w:r>
      <w:r w:rsidRPr="003442D9">
        <w:rPr>
          <w:sz w:val="24"/>
          <w:szCs w:val="24"/>
        </w:rPr>
        <w:t>23</w:t>
      </w:r>
      <w:r w:rsidR="0060422A">
        <w:rPr>
          <w:sz w:val="24"/>
          <w:szCs w:val="24"/>
        </w:rPr>
        <w:t>整除，编程求此</w:t>
      </w:r>
      <w:r w:rsidR="0060422A">
        <w:rPr>
          <w:rFonts w:hint="eastAsia"/>
          <w:sz w:val="24"/>
          <w:szCs w:val="24"/>
        </w:rPr>
        <w:t>五</w:t>
      </w:r>
      <w:r w:rsidRPr="003442D9">
        <w:rPr>
          <w:sz w:val="24"/>
          <w:szCs w:val="24"/>
        </w:rPr>
        <w:t>位数。</w:t>
      </w:r>
      <w:r w:rsidRPr="003442D9">
        <w:rPr>
          <w:sz w:val="24"/>
          <w:szCs w:val="24"/>
        </w:rPr>
        <w:t xml:space="preserve"> </w:t>
      </w:r>
    </w:p>
    <w:p w14:paraId="63398FD9" w14:textId="77777777" w:rsidR="00CC065A" w:rsidRPr="00BA7349" w:rsidRDefault="00BA7349" w:rsidP="00CC065A">
      <w:pPr>
        <w:widowControl/>
        <w:jc w:val="left"/>
        <w:rPr>
          <w:color w:val="FF0000"/>
        </w:rPr>
      </w:pPr>
      <w:r w:rsidRPr="00BA7349">
        <w:rPr>
          <w:rFonts w:hint="eastAsia"/>
          <w:color w:val="FF0000"/>
        </w:rPr>
        <w:t>#include&lt;stdio.h&gt;</w:t>
      </w:r>
    </w:p>
    <w:p w14:paraId="325054AB" w14:textId="77777777" w:rsidR="00BA7349" w:rsidRPr="00BA7349" w:rsidRDefault="00BA7349" w:rsidP="00CC065A">
      <w:pPr>
        <w:widowControl/>
        <w:jc w:val="left"/>
        <w:rPr>
          <w:color w:val="FF0000"/>
        </w:rPr>
      </w:pPr>
    </w:p>
    <w:p w14:paraId="4ECCFFFC" w14:textId="77777777" w:rsidR="00BA7349" w:rsidRPr="00BA7349" w:rsidRDefault="00BA7349" w:rsidP="00CC065A">
      <w:pPr>
        <w:widowControl/>
        <w:jc w:val="left"/>
        <w:rPr>
          <w:color w:val="FF0000"/>
        </w:rPr>
      </w:pPr>
      <w:r w:rsidRPr="00BA7349">
        <w:rPr>
          <w:color w:val="FF0000"/>
        </w:rPr>
        <w:t>void main()</w:t>
      </w:r>
    </w:p>
    <w:p w14:paraId="2985348D" w14:textId="77777777" w:rsidR="00BA7349" w:rsidRPr="00BA7349" w:rsidRDefault="00BA7349" w:rsidP="00CC065A">
      <w:pPr>
        <w:widowControl/>
        <w:jc w:val="left"/>
        <w:rPr>
          <w:color w:val="FF0000"/>
        </w:rPr>
      </w:pPr>
      <w:r w:rsidRPr="00BA7349">
        <w:rPr>
          <w:color w:val="FF0000"/>
        </w:rPr>
        <w:t>{</w:t>
      </w:r>
    </w:p>
    <w:p w14:paraId="763DBC11" w14:textId="77777777" w:rsidR="00BA7349" w:rsidRPr="00BA7349" w:rsidRDefault="00BA7349" w:rsidP="00CC065A">
      <w:pPr>
        <w:widowControl/>
        <w:jc w:val="left"/>
        <w:rPr>
          <w:color w:val="FF0000"/>
        </w:rPr>
      </w:pPr>
      <w:r w:rsidRPr="00BA7349">
        <w:rPr>
          <w:color w:val="FF0000"/>
        </w:rPr>
        <w:t xml:space="preserve">    int a,b,c;</w:t>
      </w:r>
    </w:p>
    <w:p w14:paraId="3964D6E1" w14:textId="77777777" w:rsidR="00BA7349" w:rsidRPr="00BA7349" w:rsidRDefault="00BA7349" w:rsidP="00CC065A">
      <w:pPr>
        <w:widowControl/>
        <w:jc w:val="left"/>
        <w:rPr>
          <w:color w:val="FF0000"/>
        </w:rPr>
      </w:pPr>
      <w:r w:rsidRPr="00BA7349">
        <w:rPr>
          <w:color w:val="FF0000"/>
        </w:rPr>
        <w:t xml:space="preserve">    for(a=1; a&lt;=9; a++)</w:t>
      </w:r>
    </w:p>
    <w:p w14:paraId="6C945592" w14:textId="77777777" w:rsidR="00BA7349" w:rsidRPr="00BA7349" w:rsidRDefault="00BA7349" w:rsidP="00CC065A">
      <w:pPr>
        <w:widowControl/>
        <w:jc w:val="left"/>
        <w:rPr>
          <w:color w:val="FF0000"/>
        </w:rPr>
      </w:pPr>
      <w:r w:rsidRPr="00BA7349">
        <w:rPr>
          <w:color w:val="FF0000"/>
        </w:rPr>
        <w:t xml:space="preserve">    </w:t>
      </w:r>
      <w:r w:rsidRPr="00BA7349">
        <w:rPr>
          <w:rFonts w:hint="eastAsia"/>
          <w:color w:val="FF0000"/>
        </w:rPr>
        <w:t>for</w:t>
      </w:r>
      <w:r w:rsidRPr="00BA7349">
        <w:rPr>
          <w:color w:val="FF0000"/>
        </w:rPr>
        <w:t>(b=0; b&lt;=9; b++)</w:t>
      </w:r>
    </w:p>
    <w:p w14:paraId="11A3A818" w14:textId="77777777" w:rsidR="00BA7349" w:rsidRPr="00BA7349" w:rsidRDefault="00BA7349" w:rsidP="00CC065A">
      <w:pPr>
        <w:widowControl/>
        <w:jc w:val="left"/>
        <w:rPr>
          <w:color w:val="FF0000"/>
        </w:rPr>
      </w:pPr>
      <w:r w:rsidRPr="00BA7349">
        <w:rPr>
          <w:color w:val="FF0000"/>
        </w:rPr>
        <w:t xml:space="preserve">    for(c=0; c&lt;=9; c++)</w:t>
      </w:r>
    </w:p>
    <w:p w14:paraId="4E74637B" w14:textId="77777777" w:rsidR="00BA7349" w:rsidRPr="00BA7349" w:rsidRDefault="00BA7349" w:rsidP="00CC065A">
      <w:pPr>
        <w:widowControl/>
        <w:jc w:val="left"/>
        <w:rPr>
          <w:color w:val="FF0000"/>
        </w:rPr>
      </w:pPr>
      <w:r w:rsidRPr="00BA7349">
        <w:rPr>
          <w:color w:val="FF0000"/>
        </w:rPr>
        <w:t xml:space="preserve">    {</w:t>
      </w:r>
    </w:p>
    <w:p w14:paraId="62193974" w14:textId="77777777" w:rsidR="00BA7349" w:rsidRPr="00BA7349" w:rsidRDefault="00BA7349" w:rsidP="00CC065A">
      <w:pPr>
        <w:widowControl/>
        <w:jc w:val="left"/>
        <w:rPr>
          <w:color w:val="FF0000"/>
        </w:rPr>
      </w:pPr>
      <w:r w:rsidRPr="00BA7349">
        <w:rPr>
          <w:color w:val="FF0000"/>
        </w:rPr>
        <w:t xml:space="preserve">        i = a*1000+2*1000+b*100+3*10+c;</w:t>
      </w:r>
    </w:p>
    <w:p w14:paraId="7CBDF3D3" w14:textId="77777777" w:rsidR="00BA7349" w:rsidRPr="00BA7349" w:rsidRDefault="00BA7349" w:rsidP="00CC065A">
      <w:pPr>
        <w:widowControl/>
        <w:jc w:val="left"/>
        <w:rPr>
          <w:color w:val="FF0000"/>
        </w:rPr>
      </w:pPr>
      <w:r w:rsidRPr="00BA7349">
        <w:rPr>
          <w:color w:val="FF0000"/>
        </w:rPr>
        <w:t xml:space="preserve">        if(!(i%23))    printf("%d\n",i);</w:t>
      </w:r>
    </w:p>
    <w:p w14:paraId="1E3FD9F2" w14:textId="77777777" w:rsidR="00BA7349" w:rsidRPr="00BA7349" w:rsidRDefault="00BA7349" w:rsidP="00CC065A">
      <w:pPr>
        <w:widowControl/>
        <w:jc w:val="left"/>
        <w:rPr>
          <w:color w:val="FF0000"/>
        </w:rPr>
      </w:pPr>
      <w:r w:rsidRPr="00BA7349">
        <w:rPr>
          <w:color w:val="FF0000"/>
        </w:rPr>
        <w:t xml:space="preserve">    }</w:t>
      </w:r>
    </w:p>
    <w:p w14:paraId="1298C8CC" w14:textId="77777777" w:rsidR="00BA7349" w:rsidRPr="00BA7349" w:rsidRDefault="00BA7349" w:rsidP="00CC065A">
      <w:pPr>
        <w:widowControl/>
        <w:jc w:val="left"/>
        <w:rPr>
          <w:color w:val="FF0000"/>
        </w:rPr>
      </w:pPr>
      <w:r w:rsidRPr="00BA7349">
        <w:rPr>
          <w:color w:val="FF0000"/>
        </w:rPr>
        <w:t>}</w:t>
      </w:r>
    </w:p>
    <w:p w14:paraId="0A5BF036" w14:textId="77777777" w:rsidR="00BA7349" w:rsidRPr="00CC065A" w:rsidRDefault="00BA7349" w:rsidP="00CC065A">
      <w:pPr>
        <w:widowControl/>
        <w:jc w:val="left"/>
      </w:pPr>
    </w:p>
    <w:p w14:paraId="041B00A4" w14:textId="77777777" w:rsidR="000A05AF" w:rsidRDefault="00416B60">
      <w:pPr>
        <w:rPr>
          <w:sz w:val="24"/>
          <w:szCs w:val="24"/>
        </w:rPr>
      </w:pPr>
      <w:r>
        <w:rPr>
          <w:sz w:val="24"/>
          <w:szCs w:val="24"/>
        </w:rPr>
        <w:t>(2</w:t>
      </w:r>
      <w:r w:rsidR="000A05AF" w:rsidRPr="003442D9">
        <w:rPr>
          <w:sz w:val="24"/>
          <w:szCs w:val="24"/>
        </w:rPr>
        <w:t>)</w:t>
      </w:r>
      <w:r w:rsidR="000A05AF" w:rsidRPr="003442D9">
        <w:rPr>
          <w:sz w:val="24"/>
          <w:szCs w:val="24"/>
        </w:rPr>
        <w:t>输入</w:t>
      </w:r>
      <w:r w:rsidR="00A5295D" w:rsidRPr="003442D9">
        <w:rPr>
          <w:rFonts w:hint="eastAsia"/>
          <w:sz w:val="24"/>
          <w:szCs w:val="24"/>
        </w:rPr>
        <w:t>一</w:t>
      </w:r>
      <w:r w:rsidR="000A05AF" w:rsidRPr="003442D9">
        <w:rPr>
          <w:sz w:val="24"/>
          <w:szCs w:val="24"/>
        </w:rPr>
        <w:t>行包含若干单词的字符串，单词之间用空格分开，要求按单词长短</w:t>
      </w:r>
      <w:r w:rsidR="00A5295D" w:rsidRPr="003442D9">
        <w:rPr>
          <w:rFonts w:hint="eastAsia"/>
          <w:sz w:val="24"/>
          <w:szCs w:val="24"/>
        </w:rPr>
        <w:t>从</w:t>
      </w:r>
      <w:r w:rsidR="0056210F">
        <w:rPr>
          <w:rFonts w:hint="eastAsia"/>
          <w:sz w:val="24"/>
          <w:szCs w:val="24"/>
        </w:rPr>
        <w:t>小</w:t>
      </w:r>
      <w:r w:rsidR="000A05AF" w:rsidRPr="003442D9">
        <w:rPr>
          <w:sz w:val="24"/>
          <w:szCs w:val="24"/>
        </w:rPr>
        <w:t>到大的次序排序后形成新的字符串输出。</w:t>
      </w:r>
      <w:r w:rsidR="000A05AF" w:rsidRPr="003442D9">
        <w:rPr>
          <w:sz w:val="24"/>
          <w:szCs w:val="24"/>
        </w:rPr>
        <w:t>(</w:t>
      </w:r>
      <w:r w:rsidR="000A05AF" w:rsidRPr="003442D9">
        <w:rPr>
          <w:sz w:val="24"/>
          <w:szCs w:val="24"/>
        </w:rPr>
        <w:t>假定字符串中单词个数不超过</w:t>
      </w:r>
      <w:r w:rsidR="0060422A">
        <w:rPr>
          <w:rFonts w:hint="eastAsia"/>
          <w:sz w:val="24"/>
          <w:szCs w:val="24"/>
        </w:rPr>
        <w:t>2</w:t>
      </w:r>
      <w:r w:rsidR="00A5295D" w:rsidRPr="003442D9">
        <w:rPr>
          <w:rFonts w:hint="eastAsia"/>
          <w:sz w:val="24"/>
          <w:szCs w:val="24"/>
        </w:rPr>
        <w:t>0</w:t>
      </w:r>
      <w:r w:rsidR="000A05AF" w:rsidRPr="003442D9">
        <w:rPr>
          <w:sz w:val="24"/>
          <w:szCs w:val="24"/>
        </w:rPr>
        <w:t>个，字符中输入并形成单词序列、单词排序、排序后的单词形成新串并输出</w:t>
      </w:r>
      <w:r w:rsidR="00CC065A">
        <w:rPr>
          <w:rFonts w:hint="eastAsia"/>
          <w:sz w:val="24"/>
          <w:szCs w:val="24"/>
        </w:rPr>
        <w:t>，</w:t>
      </w:r>
      <w:r w:rsidR="000A05AF" w:rsidRPr="003442D9">
        <w:rPr>
          <w:sz w:val="24"/>
          <w:szCs w:val="24"/>
        </w:rPr>
        <w:t>要求用不同的函数实现，编写主函数完成上述函数的调用</w:t>
      </w:r>
      <w:r w:rsidR="000A05AF" w:rsidRPr="003442D9">
        <w:rPr>
          <w:sz w:val="24"/>
          <w:szCs w:val="24"/>
        </w:rPr>
        <w:t xml:space="preserve">) </w:t>
      </w:r>
    </w:p>
    <w:p w14:paraId="1AF44FD3" w14:textId="77777777" w:rsidR="00BA7349" w:rsidRDefault="00BA7349">
      <w:pPr>
        <w:rPr>
          <w:sz w:val="24"/>
          <w:szCs w:val="24"/>
        </w:rPr>
      </w:pPr>
    </w:p>
    <w:p w14:paraId="29A706A1" w14:textId="77777777" w:rsidR="00BA7349" w:rsidRDefault="00BA7349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#include&lt;stdio.h&gt;</w:t>
      </w:r>
    </w:p>
    <w:p w14:paraId="07B61214" w14:textId="77777777" w:rsidR="003B17C5" w:rsidRPr="000C1E46" w:rsidRDefault="003B17C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#include&lt;string.h&gt;</w:t>
      </w:r>
    </w:p>
    <w:p w14:paraId="6EE03698" w14:textId="77777777" w:rsidR="00BA7349" w:rsidRPr="000C1E46" w:rsidRDefault="00BA7349">
      <w:pPr>
        <w:rPr>
          <w:color w:val="FF0000"/>
          <w:sz w:val="24"/>
          <w:szCs w:val="24"/>
        </w:rPr>
      </w:pPr>
    </w:p>
    <w:p w14:paraId="2A9B614D" w14:textId="77777777" w:rsidR="00BA7349" w:rsidRPr="000C1E46" w:rsidRDefault="00BA7349">
      <w:pPr>
        <w:rPr>
          <w:color w:val="FF0000"/>
          <w:sz w:val="24"/>
          <w:szCs w:val="24"/>
        </w:rPr>
      </w:pPr>
      <w:r w:rsidRPr="000C1E46">
        <w:rPr>
          <w:rFonts w:hint="eastAsia"/>
          <w:color w:val="FF0000"/>
          <w:sz w:val="24"/>
          <w:szCs w:val="24"/>
        </w:rPr>
        <w:t>#define N 20</w:t>
      </w:r>
    </w:p>
    <w:p w14:paraId="25F09905" w14:textId="77777777" w:rsidR="00BA7349" w:rsidRPr="000C1E46" w:rsidRDefault="00BA7349">
      <w:pPr>
        <w:rPr>
          <w:color w:val="FF0000"/>
          <w:sz w:val="24"/>
          <w:szCs w:val="24"/>
        </w:rPr>
      </w:pPr>
    </w:p>
    <w:p w14:paraId="1A2B2AB0" w14:textId="77777777" w:rsidR="00BA7349" w:rsidRPr="000C1E46" w:rsidRDefault="00BA7349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void input(char *str[], int </w:t>
      </w:r>
      <w:r w:rsidR="00C60767" w:rsidRPr="000C1E46">
        <w:rPr>
          <w:color w:val="FF0000"/>
          <w:sz w:val="24"/>
          <w:szCs w:val="24"/>
        </w:rPr>
        <w:t>*</w:t>
      </w:r>
      <w:r w:rsidRPr="000C1E46">
        <w:rPr>
          <w:color w:val="FF0000"/>
          <w:sz w:val="24"/>
          <w:szCs w:val="24"/>
        </w:rPr>
        <w:t>n);</w:t>
      </w:r>
    </w:p>
    <w:p w14:paraId="05115B90" w14:textId="77777777" w:rsidR="00BA7349" w:rsidRPr="000C1E46" w:rsidRDefault="00BA7349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void sort(char *str[], n);</w:t>
      </w:r>
    </w:p>
    <w:p w14:paraId="05F24A94" w14:textId="77777777" w:rsidR="00BA7349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void </w:t>
      </w:r>
      <w:r w:rsidR="00BA7349" w:rsidRPr="000C1E46">
        <w:rPr>
          <w:color w:val="FF0000"/>
          <w:sz w:val="24"/>
          <w:szCs w:val="24"/>
        </w:rPr>
        <w:t>merge(char *str[], int n);</w:t>
      </w:r>
    </w:p>
    <w:p w14:paraId="3B23CA23" w14:textId="77777777" w:rsidR="00BA7349" w:rsidRPr="000C1E46" w:rsidRDefault="00BA7349">
      <w:pPr>
        <w:rPr>
          <w:color w:val="FF0000"/>
          <w:sz w:val="24"/>
          <w:szCs w:val="24"/>
        </w:rPr>
      </w:pPr>
    </w:p>
    <w:p w14:paraId="670E674C" w14:textId="77777777" w:rsidR="00BA7349" w:rsidRPr="000C1E46" w:rsidRDefault="00BA7349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void main()</w:t>
      </w:r>
    </w:p>
    <w:p w14:paraId="2E9DAC7F" w14:textId="77777777" w:rsidR="00BA7349" w:rsidRPr="000C1E46" w:rsidRDefault="00BA7349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{</w:t>
      </w:r>
    </w:p>
    <w:p w14:paraId="71EF4E76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char str[</w:t>
      </w:r>
      <w:r w:rsidR="00BD1832" w:rsidRPr="000C1E46">
        <w:rPr>
          <w:color w:val="FF0000"/>
          <w:sz w:val="24"/>
          <w:szCs w:val="24"/>
        </w:rPr>
        <w:t>N</w:t>
      </w:r>
      <w:r w:rsidRPr="000C1E46">
        <w:rPr>
          <w:color w:val="FF0000"/>
          <w:sz w:val="24"/>
          <w:szCs w:val="24"/>
        </w:rPr>
        <w:t>]</w:t>
      </w:r>
      <w:r w:rsidR="00BD1832" w:rsidRPr="000C1E46">
        <w:rPr>
          <w:color w:val="FF0000"/>
          <w:sz w:val="24"/>
          <w:szCs w:val="24"/>
        </w:rPr>
        <w:t>[30];</w:t>
      </w:r>
    </w:p>
    <w:p w14:paraId="04A20C44" w14:textId="77777777" w:rsidR="00BD1832" w:rsidRPr="000C1E46" w:rsidRDefault="00BD1832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char *pstr[N];</w:t>
      </w:r>
    </w:p>
    <w:p w14:paraId="57BD48DF" w14:textId="77777777" w:rsidR="00BD1832" w:rsidRPr="000C1E46" w:rsidRDefault="00BD1832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int n,i;</w:t>
      </w:r>
    </w:p>
    <w:p w14:paraId="13A16762" w14:textId="77777777" w:rsidR="00BD1832" w:rsidRPr="000C1E46" w:rsidRDefault="00BD1832">
      <w:pPr>
        <w:rPr>
          <w:color w:val="FF0000"/>
          <w:sz w:val="24"/>
          <w:szCs w:val="24"/>
        </w:rPr>
      </w:pPr>
    </w:p>
    <w:p w14:paraId="3207E24F" w14:textId="77777777" w:rsidR="00BD1832" w:rsidRPr="000C1E46" w:rsidRDefault="00BD1832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for(i=0; i&lt;N; i++) pstr[i] = str[i];</w:t>
      </w:r>
    </w:p>
    <w:p w14:paraId="7381C404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input(</w:t>
      </w:r>
      <w:r w:rsidR="00BD1832" w:rsidRPr="000C1E46">
        <w:rPr>
          <w:color w:val="FF0000"/>
          <w:sz w:val="24"/>
          <w:szCs w:val="24"/>
        </w:rPr>
        <w:t>pstr, &amp;n);</w:t>
      </w:r>
    </w:p>
    <w:p w14:paraId="5449CD0E" w14:textId="77777777" w:rsidR="00BD1832" w:rsidRPr="000C1E46" w:rsidRDefault="00BD1832">
      <w:pPr>
        <w:rPr>
          <w:color w:val="FF0000"/>
          <w:sz w:val="24"/>
          <w:szCs w:val="24"/>
        </w:rPr>
      </w:pPr>
    </w:p>
    <w:p w14:paraId="2E4C78D0" w14:textId="77777777" w:rsidR="00BD1832" w:rsidRPr="000C1E46" w:rsidRDefault="00BD1832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sort(pstr,n);</w:t>
      </w:r>
    </w:p>
    <w:p w14:paraId="46C39E86" w14:textId="77777777" w:rsidR="00BD1832" w:rsidRPr="000C1E46" w:rsidRDefault="00BD1832">
      <w:pPr>
        <w:rPr>
          <w:color w:val="FF0000"/>
          <w:sz w:val="24"/>
          <w:szCs w:val="24"/>
        </w:rPr>
      </w:pPr>
    </w:p>
    <w:p w14:paraId="59A56826" w14:textId="77777777" w:rsidR="00BD1832" w:rsidRPr="000C1E46" w:rsidRDefault="00BD1832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merge(pstr,n);</w:t>
      </w:r>
    </w:p>
    <w:p w14:paraId="3999621B" w14:textId="77777777" w:rsidR="00BA7349" w:rsidRPr="000C1E46" w:rsidRDefault="00BA7349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}</w:t>
      </w:r>
    </w:p>
    <w:p w14:paraId="4C5579A7" w14:textId="77777777" w:rsidR="00BA7349" w:rsidRPr="000C1E46" w:rsidRDefault="00BA7349">
      <w:pPr>
        <w:rPr>
          <w:color w:val="FF0000"/>
          <w:sz w:val="24"/>
          <w:szCs w:val="24"/>
        </w:rPr>
      </w:pPr>
    </w:p>
    <w:p w14:paraId="0628DF54" w14:textId="77777777" w:rsidR="00BA7349" w:rsidRPr="000C1E46" w:rsidRDefault="00BA7349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void input(</w:t>
      </w:r>
      <w:r w:rsidR="00C60767" w:rsidRPr="000C1E46">
        <w:rPr>
          <w:color w:val="FF0000"/>
          <w:sz w:val="24"/>
          <w:szCs w:val="24"/>
        </w:rPr>
        <w:t>char *str[], int *</w:t>
      </w:r>
      <w:r w:rsidR="00C60767" w:rsidRPr="000C1E46">
        <w:rPr>
          <w:rFonts w:hint="eastAsia"/>
          <w:color w:val="FF0000"/>
          <w:sz w:val="24"/>
          <w:szCs w:val="24"/>
        </w:rPr>
        <w:t>n)</w:t>
      </w:r>
    </w:p>
    <w:p w14:paraId="690C3CF4" w14:textId="77777777" w:rsidR="00C60767" w:rsidRPr="000C1E46" w:rsidRDefault="00C60767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{</w:t>
      </w:r>
    </w:p>
    <w:p w14:paraId="158B59A0" w14:textId="77777777" w:rsidR="00C60767" w:rsidRPr="000C1E46" w:rsidRDefault="00C60767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char s[256];</w:t>
      </w:r>
    </w:p>
    <w:p w14:paraId="1DFA01B4" w14:textId="77777777" w:rsidR="00C60767" w:rsidRPr="000C1E46" w:rsidRDefault="005366B2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char *p=s, *pstr;</w:t>
      </w:r>
    </w:p>
    <w:p w14:paraId="1B20212C" w14:textId="77777777" w:rsidR="005366B2" w:rsidRPr="000C1E46" w:rsidRDefault="005366B2" w:rsidP="005366B2">
      <w:pPr>
        <w:ind w:firstLineChars="200" w:firstLine="480"/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int i=0;</w:t>
      </w:r>
    </w:p>
    <w:p w14:paraId="3AA5531A" w14:textId="77777777" w:rsidR="00C60767" w:rsidRPr="000C1E46" w:rsidRDefault="00C60767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</w:t>
      </w:r>
    </w:p>
    <w:p w14:paraId="7371D62C" w14:textId="77777777" w:rsidR="00C60767" w:rsidRPr="000C1E46" w:rsidRDefault="00C60767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printf("input strings\n"</w:t>
      </w:r>
      <w:r w:rsidRPr="000C1E46">
        <w:rPr>
          <w:rFonts w:hint="eastAsia"/>
          <w:color w:val="FF0000"/>
          <w:sz w:val="24"/>
          <w:szCs w:val="24"/>
        </w:rPr>
        <w:t>);</w:t>
      </w:r>
    </w:p>
    <w:p w14:paraId="71324BFE" w14:textId="77777777" w:rsidR="00C60767" w:rsidRPr="000C1E46" w:rsidRDefault="00C60767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gets(s);</w:t>
      </w:r>
    </w:p>
    <w:p w14:paraId="319A52C6" w14:textId="77777777" w:rsidR="005366B2" w:rsidRPr="000C1E46" w:rsidRDefault="005366B2">
      <w:pPr>
        <w:rPr>
          <w:color w:val="FF0000"/>
          <w:sz w:val="24"/>
          <w:szCs w:val="24"/>
        </w:rPr>
      </w:pPr>
    </w:p>
    <w:p w14:paraId="08664761" w14:textId="77777777" w:rsidR="00FF0EED" w:rsidRPr="000C1E46" w:rsidRDefault="00FF0EED">
      <w:pPr>
        <w:rPr>
          <w:color w:val="FF0000"/>
          <w:sz w:val="24"/>
          <w:szCs w:val="24"/>
        </w:rPr>
      </w:pPr>
      <w:r w:rsidRPr="000C1E46">
        <w:rPr>
          <w:rFonts w:hint="eastAsia"/>
          <w:color w:val="FF0000"/>
          <w:sz w:val="24"/>
          <w:szCs w:val="24"/>
        </w:rPr>
        <w:t xml:space="preserve">    whil</w:t>
      </w:r>
      <w:r w:rsidRPr="000C1E46">
        <w:rPr>
          <w:color w:val="FF0000"/>
          <w:sz w:val="24"/>
          <w:szCs w:val="24"/>
        </w:rPr>
        <w:t>e(*p++==' ');</w:t>
      </w:r>
    </w:p>
    <w:p w14:paraId="56CD18B9" w14:textId="77777777" w:rsidR="00C60767" w:rsidRPr="000C1E46" w:rsidRDefault="00C60767">
      <w:pPr>
        <w:rPr>
          <w:color w:val="FF0000"/>
          <w:sz w:val="24"/>
          <w:szCs w:val="24"/>
        </w:rPr>
      </w:pPr>
      <w:r w:rsidRPr="000C1E46">
        <w:rPr>
          <w:rFonts w:hint="eastAsia"/>
          <w:color w:val="FF0000"/>
          <w:sz w:val="24"/>
          <w:szCs w:val="24"/>
        </w:rPr>
        <w:t xml:space="preserve">    while(</w:t>
      </w:r>
      <w:r w:rsidRPr="000C1E46">
        <w:rPr>
          <w:color w:val="FF0000"/>
          <w:sz w:val="24"/>
          <w:szCs w:val="24"/>
        </w:rPr>
        <w:t>*p)</w:t>
      </w:r>
    </w:p>
    <w:p w14:paraId="153A4BCC" w14:textId="77777777" w:rsidR="00C60767" w:rsidRPr="000C1E46" w:rsidRDefault="00C60767" w:rsidP="00C60767">
      <w:pPr>
        <w:ind w:firstLineChars="200" w:firstLine="480"/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{</w:t>
      </w:r>
    </w:p>
    <w:p w14:paraId="787A9BBC" w14:textId="77777777" w:rsidR="00FF0EED" w:rsidRPr="000C1E46" w:rsidRDefault="00FF0EED" w:rsidP="00C60767">
      <w:pPr>
        <w:ind w:firstLineChars="200" w:firstLine="480"/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*str[i]++ = *p++;</w:t>
      </w:r>
    </w:p>
    <w:p w14:paraId="12B57835" w14:textId="77777777" w:rsidR="00FF0EED" w:rsidRPr="000C1E46" w:rsidRDefault="00FF0EED" w:rsidP="00C60767">
      <w:pPr>
        <w:ind w:firstLineChars="200" w:firstLine="480"/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if(*p==' ' )</w:t>
      </w:r>
    </w:p>
    <w:p w14:paraId="56D134F0" w14:textId="77777777" w:rsidR="00FF0EED" w:rsidRPr="000C1E46" w:rsidRDefault="00FF0EED" w:rsidP="00FF0EED">
      <w:pPr>
        <w:ind w:firstLineChars="400" w:firstLine="960"/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{</w:t>
      </w:r>
    </w:p>
    <w:p w14:paraId="32E8B10E" w14:textId="77777777" w:rsidR="00FF0EED" w:rsidRPr="000C1E46" w:rsidRDefault="00FF0EED" w:rsidP="00FF0EED">
      <w:pPr>
        <w:ind w:firstLineChars="400" w:firstLine="960"/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i++;</w:t>
      </w:r>
    </w:p>
    <w:p w14:paraId="23DD4612" w14:textId="77777777" w:rsidR="00F44D2C" w:rsidRPr="000C1E46" w:rsidRDefault="00F44D2C" w:rsidP="00FF0EED">
      <w:pPr>
        <w:ind w:firstLineChars="400" w:firstLine="960"/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str[i] = 0x00;</w:t>
      </w:r>
    </w:p>
    <w:p w14:paraId="7AD5EE29" w14:textId="77777777" w:rsidR="00FF0EED" w:rsidRPr="000C1E46" w:rsidRDefault="00FF0EED" w:rsidP="00FF0EED">
      <w:pPr>
        <w:ind w:firstLineChars="400" w:firstLine="960"/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while(*p++==' ') ;</w:t>
      </w:r>
    </w:p>
    <w:p w14:paraId="7C1EA1FD" w14:textId="77777777" w:rsidR="00FF0EED" w:rsidRPr="000C1E46" w:rsidRDefault="00FF0EED" w:rsidP="00FF0EED">
      <w:pPr>
        <w:ind w:firstLineChars="400" w:firstLine="960"/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}</w:t>
      </w:r>
    </w:p>
    <w:p w14:paraId="3E3953EE" w14:textId="77777777" w:rsidR="00C60767" w:rsidRPr="000C1E46" w:rsidRDefault="00FF0EED" w:rsidP="00C60767">
      <w:pPr>
        <w:ind w:firstLineChars="200" w:firstLine="480"/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}</w:t>
      </w:r>
    </w:p>
    <w:p w14:paraId="3855B664" w14:textId="77777777" w:rsidR="00F44D2C" w:rsidRPr="000C1E46" w:rsidRDefault="00F44D2C" w:rsidP="00C60767">
      <w:pPr>
        <w:ind w:firstLineChars="200" w:firstLine="480"/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str[i] = 0x00;</w:t>
      </w:r>
    </w:p>
    <w:p w14:paraId="4B42E781" w14:textId="77777777" w:rsidR="00FF0EED" w:rsidRPr="000C1E46" w:rsidRDefault="00FF0EED" w:rsidP="00C60767">
      <w:pPr>
        <w:ind w:firstLineChars="200" w:firstLine="480"/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*n = i</w:t>
      </w:r>
      <w:r w:rsidR="00447942" w:rsidRPr="000C1E46">
        <w:rPr>
          <w:color w:val="FF0000"/>
          <w:sz w:val="24"/>
          <w:szCs w:val="24"/>
        </w:rPr>
        <w:t>+1</w:t>
      </w:r>
      <w:r w:rsidRPr="000C1E46">
        <w:rPr>
          <w:color w:val="FF0000"/>
          <w:sz w:val="24"/>
          <w:szCs w:val="24"/>
        </w:rPr>
        <w:t>;</w:t>
      </w:r>
    </w:p>
    <w:p w14:paraId="60B81D26" w14:textId="77777777" w:rsidR="00C60767" w:rsidRPr="000C1E46" w:rsidRDefault="00C60767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}</w:t>
      </w:r>
    </w:p>
    <w:p w14:paraId="12431A1E" w14:textId="77777777" w:rsidR="000A05AF" w:rsidRPr="000C1E46" w:rsidRDefault="000A05AF">
      <w:pPr>
        <w:rPr>
          <w:color w:val="FF0000"/>
          <w:sz w:val="24"/>
          <w:szCs w:val="24"/>
        </w:rPr>
      </w:pPr>
    </w:p>
    <w:p w14:paraId="334DA62C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rFonts w:hint="eastAsia"/>
          <w:color w:val="FF0000"/>
          <w:sz w:val="24"/>
          <w:szCs w:val="24"/>
        </w:rPr>
        <w:t>void sort(char *str[], int n)</w:t>
      </w:r>
    </w:p>
    <w:p w14:paraId="44ECC571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{</w:t>
      </w:r>
    </w:p>
    <w:p w14:paraId="4A5F69A0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int i,j;</w:t>
      </w:r>
    </w:p>
    <w:p w14:paraId="4963F657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char *temp;</w:t>
      </w:r>
    </w:p>
    <w:p w14:paraId="1AEE51EE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for(i=0; i&lt;n-1; i++)</w:t>
      </w:r>
    </w:p>
    <w:p w14:paraId="43C9E7A2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{</w:t>
      </w:r>
    </w:p>
    <w:p w14:paraId="33C81954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    for(j=i+1; j&lt;n; j++)</w:t>
      </w:r>
    </w:p>
    <w:p w14:paraId="1E807F70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    {</w:t>
      </w:r>
    </w:p>
    <w:p w14:paraId="42A5AFF3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        if(strlen(str[i])&gt;strlen(str[j]))</w:t>
      </w:r>
    </w:p>
    <w:p w14:paraId="695BC2F5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        {</w:t>
      </w:r>
    </w:p>
    <w:p w14:paraId="00532E5D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            temp = str[i];</w:t>
      </w:r>
    </w:p>
    <w:p w14:paraId="122654D8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            str[i] = str[j];</w:t>
      </w:r>
    </w:p>
    <w:p w14:paraId="639198A4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            str[j] = temp;</w:t>
      </w:r>
    </w:p>
    <w:p w14:paraId="6399C04C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        }</w:t>
      </w:r>
    </w:p>
    <w:p w14:paraId="1C73052B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    }</w:t>
      </w:r>
    </w:p>
    <w:p w14:paraId="039A0922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}</w:t>
      </w:r>
    </w:p>
    <w:p w14:paraId="475D0DE8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}</w:t>
      </w:r>
    </w:p>
    <w:p w14:paraId="57EB4BBB" w14:textId="77777777" w:rsidR="00F44D2C" w:rsidRPr="000C1E46" w:rsidRDefault="00F44D2C">
      <w:pPr>
        <w:rPr>
          <w:color w:val="FF0000"/>
          <w:sz w:val="24"/>
          <w:szCs w:val="24"/>
        </w:rPr>
      </w:pPr>
    </w:p>
    <w:p w14:paraId="78C52597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rFonts w:hint="eastAsia"/>
          <w:color w:val="FF0000"/>
          <w:sz w:val="24"/>
          <w:szCs w:val="24"/>
        </w:rPr>
        <w:t>void merge(char *str[], int n)</w:t>
      </w:r>
    </w:p>
    <w:p w14:paraId="3E3FF7D5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{</w:t>
      </w:r>
    </w:p>
    <w:p w14:paraId="37138876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char s[256];</w:t>
      </w:r>
    </w:p>
    <w:p w14:paraId="0366E7CB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char *p = s, *pstr;</w:t>
      </w:r>
    </w:p>
    <w:p w14:paraId="1DD710D1" w14:textId="77777777" w:rsidR="00F44D2C" w:rsidRPr="000C1E46" w:rsidRDefault="00F44D2C">
      <w:pPr>
        <w:rPr>
          <w:color w:val="FF0000"/>
          <w:sz w:val="24"/>
          <w:szCs w:val="24"/>
        </w:rPr>
      </w:pPr>
    </w:p>
    <w:p w14:paraId="5EACF2FF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for(i=0; i&lt;n; i++)</w:t>
      </w:r>
    </w:p>
    <w:p w14:paraId="2BF30F02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{</w:t>
      </w:r>
    </w:p>
    <w:p w14:paraId="2693888F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    pstr = str[i];</w:t>
      </w:r>
    </w:p>
    <w:p w14:paraId="04EA9EB5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    while(*pstr) *p++ = *pstr++;</w:t>
      </w:r>
    </w:p>
    <w:p w14:paraId="37D7478B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    *p = ' ';</w:t>
      </w:r>
    </w:p>
    <w:p w14:paraId="58E06567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}</w:t>
      </w:r>
    </w:p>
    <w:p w14:paraId="339F0C51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*p = 0x00;</w:t>
      </w:r>
    </w:p>
    <w:p w14:paraId="77A8487A" w14:textId="77777777" w:rsidR="00F44D2C" w:rsidRPr="000C1E46" w:rsidRDefault="00F44D2C">
      <w:pPr>
        <w:rPr>
          <w:color w:val="FF0000"/>
          <w:sz w:val="24"/>
          <w:szCs w:val="24"/>
        </w:rPr>
      </w:pPr>
    </w:p>
    <w:p w14:paraId="0DF17459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 xml:space="preserve">    puts(p);</w:t>
      </w:r>
    </w:p>
    <w:p w14:paraId="03092FE9" w14:textId="77777777" w:rsidR="00F44D2C" w:rsidRPr="000C1E46" w:rsidRDefault="00F44D2C">
      <w:pPr>
        <w:rPr>
          <w:color w:val="FF0000"/>
          <w:sz w:val="24"/>
          <w:szCs w:val="24"/>
        </w:rPr>
      </w:pPr>
      <w:r w:rsidRPr="000C1E46">
        <w:rPr>
          <w:color w:val="FF0000"/>
          <w:sz w:val="24"/>
          <w:szCs w:val="24"/>
        </w:rPr>
        <w:t>}</w:t>
      </w:r>
    </w:p>
    <w:p w14:paraId="127FAC41" w14:textId="77777777" w:rsidR="00F44D2C" w:rsidRPr="00BA7349" w:rsidRDefault="00F44D2C">
      <w:pPr>
        <w:rPr>
          <w:sz w:val="24"/>
          <w:szCs w:val="24"/>
        </w:rPr>
      </w:pPr>
    </w:p>
    <w:p w14:paraId="46FFEC58" w14:textId="73B2447A" w:rsidR="00BF352F" w:rsidRDefault="00BF352F" w:rsidP="00BF352F">
      <w:pPr>
        <w:rPr>
          <w:sz w:val="24"/>
          <w:szCs w:val="24"/>
        </w:rPr>
      </w:pPr>
      <w:r w:rsidRPr="0041684F">
        <w:rPr>
          <w:sz w:val="24"/>
          <w:szCs w:val="24"/>
        </w:rPr>
        <w:t>(3)</w:t>
      </w:r>
      <w:r w:rsidRPr="0041684F">
        <w:rPr>
          <w:sz w:val="24"/>
          <w:szCs w:val="24"/>
        </w:rPr>
        <w:t>请编写程序，主函数中输入</w:t>
      </w:r>
      <w:r w:rsidRPr="0041684F">
        <w:rPr>
          <w:rFonts w:hint="eastAsia"/>
          <w:sz w:val="24"/>
          <w:szCs w:val="24"/>
        </w:rPr>
        <w:t>一</w:t>
      </w:r>
      <w:r w:rsidRPr="0041684F">
        <w:rPr>
          <w:sz w:val="24"/>
          <w:szCs w:val="24"/>
        </w:rPr>
        <w:t>行字符串，内有数字字符和非数字字符，调用函数</w:t>
      </w:r>
      <w:r w:rsidRPr="0041684F">
        <w:rPr>
          <w:sz w:val="24"/>
          <w:szCs w:val="24"/>
        </w:rPr>
        <w:t>(</w:t>
      </w:r>
      <w:r w:rsidRPr="0041684F">
        <w:rPr>
          <w:sz w:val="24"/>
          <w:szCs w:val="24"/>
        </w:rPr>
        <w:t>自己定义及实现的函数</w:t>
      </w:r>
      <w:r w:rsidRPr="0041684F">
        <w:rPr>
          <w:sz w:val="24"/>
          <w:szCs w:val="24"/>
        </w:rPr>
        <w:t>)</w:t>
      </w:r>
      <w:r w:rsidRPr="000D54EA">
        <w:rPr>
          <w:sz w:val="24"/>
          <w:szCs w:val="24"/>
          <w:highlight w:val="yellow"/>
        </w:rPr>
        <w:t>求该字符串中</w:t>
      </w:r>
      <w:proofErr w:type="gramStart"/>
      <w:r w:rsidRPr="000D54EA">
        <w:rPr>
          <w:sz w:val="24"/>
          <w:szCs w:val="24"/>
          <w:highlight w:val="yellow"/>
        </w:rPr>
        <w:t>数字子串中</w:t>
      </w:r>
      <w:proofErr w:type="gramEnd"/>
      <w:r w:rsidRPr="000D54EA">
        <w:rPr>
          <w:sz w:val="24"/>
          <w:szCs w:val="24"/>
          <w:highlight w:val="yellow"/>
        </w:rPr>
        <w:t>最</w:t>
      </w:r>
      <w:r w:rsidR="0060422A" w:rsidRPr="000D54EA">
        <w:rPr>
          <w:rFonts w:hint="eastAsia"/>
          <w:sz w:val="24"/>
          <w:szCs w:val="24"/>
          <w:highlight w:val="yellow"/>
        </w:rPr>
        <w:t>小</w:t>
      </w:r>
      <w:r w:rsidRPr="000D54EA">
        <w:rPr>
          <w:sz w:val="24"/>
          <w:szCs w:val="24"/>
          <w:highlight w:val="yellow"/>
        </w:rPr>
        <w:t>的数字</w:t>
      </w:r>
      <w:r w:rsidRPr="0041684F">
        <w:rPr>
          <w:sz w:val="24"/>
          <w:szCs w:val="24"/>
        </w:rPr>
        <w:t>，并在主函数</w:t>
      </w:r>
      <w:r w:rsidR="0060422A">
        <w:rPr>
          <w:sz w:val="24"/>
          <w:szCs w:val="24"/>
        </w:rPr>
        <w:t>中显示最</w:t>
      </w:r>
      <w:r w:rsidR="0060422A">
        <w:rPr>
          <w:rFonts w:hint="eastAsia"/>
          <w:sz w:val="24"/>
          <w:szCs w:val="24"/>
        </w:rPr>
        <w:t>小</w:t>
      </w:r>
      <w:r w:rsidRPr="0041684F">
        <w:rPr>
          <w:sz w:val="24"/>
          <w:szCs w:val="24"/>
        </w:rPr>
        <w:t>的数字。限定该字符串中数字子串最多不超过</w:t>
      </w:r>
      <w:r w:rsidR="0060422A">
        <w:rPr>
          <w:rFonts w:hint="eastAsia"/>
          <w:sz w:val="24"/>
          <w:szCs w:val="24"/>
        </w:rPr>
        <w:t>2</w:t>
      </w:r>
      <w:r w:rsidRPr="0041684F">
        <w:rPr>
          <w:sz w:val="24"/>
          <w:szCs w:val="24"/>
        </w:rPr>
        <w:t>0</w:t>
      </w:r>
      <w:r w:rsidRPr="0041684F">
        <w:rPr>
          <w:sz w:val="24"/>
          <w:szCs w:val="24"/>
        </w:rPr>
        <w:t>个。如字符串</w:t>
      </w:r>
      <w:r w:rsidRPr="0041684F">
        <w:rPr>
          <w:sz w:val="24"/>
          <w:szCs w:val="24"/>
        </w:rPr>
        <w:t>“a1236345.6×876.</w:t>
      </w:r>
      <w:r w:rsidR="0060422A">
        <w:rPr>
          <w:rFonts w:hint="eastAsia"/>
          <w:sz w:val="24"/>
          <w:szCs w:val="24"/>
        </w:rPr>
        <w:t>1</w:t>
      </w:r>
      <w:r w:rsidRPr="0041684F">
        <w:rPr>
          <w:sz w:val="24"/>
          <w:szCs w:val="24"/>
        </w:rPr>
        <w:t>76t”</w:t>
      </w:r>
      <w:r w:rsidR="0060422A">
        <w:rPr>
          <w:sz w:val="24"/>
          <w:szCs w:val="24"/>
        </w:rPr>
        <w:t>，该字符串中含有数字子串最</w:t>
      </w:r>
      <w:r w:rsidR="0060422A">
        <w:rPr>
          <w:rFonts w:hint="eastAsia"/>
          <w:sz w:val="24"/>
          <w:szCs w:val="24"/>
        </w:rPr>
        <w:t>小</w:t>
      </w:r>
      <w:r w:rsidRPr="0041684F">
        <w:rPr>
          <w:sz w:val="24"/>
          <w:szCs w:val="24"/>
        </w:rPr>
        <w:t>的数字是</w:t>
      </w:r>
      <w:r w:rsidRPr="0041684F">
        <w:rPr>
          <w:sz w:val="24"/>
          <w:szCs w:val="24"/>
        </w:rPr>
        <w:t>876.1</w:t>
      </w:r>
      <w:r w:rsidR="0060422A">
        <w:rPr>
          <w:rFonts w:hint="eastAsia"/>
          <w:sz w:val="24"/>
          <w:szCs w:val="24"/>
        </w:rPr>
        <w:t>76</w:t>
      </w:r>
      <w:r w:rsidR="0060422A">
        <w:rPr>
          <w:rFonts w:hint="eastAsia"/>
          <w:sz w:val="24"/>
          <w:szCs w:val="24"/>
        </w:rPr>
        <w:t>。</w:t>
      </w:r>
    </w:p>
    <w:p w14:paraId="631AB552" w14:textId="77777777" w:rsidR="00BF352F" w:rsidRPr="002C14A4" w:rsidRDefault="00AB47BB" w:rsidP="00BF352F">
      <w:pPr>
        <w:widowControl/>
        <w:jc w:val="left"/>
        <w:rPr>
          <w:color w:val="FF0000"/>
          <w:sz w:val="24"/>
          <w:szCs w:val="24"/>
        </w:rPr>
      </w:pPr>
      <w:r w:rsidRPr="002C14A4">
        <w:rPr>
          <w:rFonts w:hint="eastAsia"/>
          <w:color w:val="FF0000"/>
          <w:sz w:val="24"/>
          <w:szCs w:val="24"/>
        </w:rPr>
        <w:t>#include&lt;stdio.h&gt;</w:t>
      </w:r>
    </w:p>
    <w:p w14:paraId="12AB0453" w14:textId="77777777" w:rsidR="002C14A4" w:rsidRPr="002C14A4" w:rsidRDefault="002C14A4" w:rsidP="00BF352F">
      <w:pPr>
        <w:widowControl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>#include&lt;string.h&gt;</w:t>
      </w:r>
    </w:p>
    <w:p w14:paraId="45D1AF75" w14:textId="77777777" w:rsidR="00AB47BB" w:rsidRPr="002C14A4" w:rsidRDefault="00AB47BB" w:rsidP="00BF352F">
      <w:pPr>
        <w:widowControl/>
        <w:jc w:val="left"/>
        <w:rPr>
          <w:color w:val="FF0000"/>
          <w:sz w:val="24"/>
          <w:szCs w:val="24"/>
        </w:rPr>
      </w:pPr>
    </w:p>
    <w:p w14:paraId="1844E40A" w14:textId="77777777" w:rsidR="00AB47BB" w:rsidRPr="002C14A4" w:rsidRDefault="000D4A1E" w:rsidP="00BF352F">
      <w:pPr>
        <w:widowControl/>
        <w:jc w:val="left"/>
        <w:rPr>
          <w:color w:val="FF0000"/>
          <w:sz w:val="24"/>
          <w:szCs w:val="24"/>
        </w:rPr>
      </w:pPr>
      <w:r w:rsidRPr="002C14A4">
        <w:rPr>
          <w:rFonts w:hint="eastAsia"/>
          <w:color w:val="FF0000"/>
          <w:sz w:val="24"/>
          <w:szCs w:val="24"/>
        </w:rPr>
        <w:t>float mindigit(</w:t>
      </w:r>
      <w:r w:rsidRPr="002C14A4">
        <w:rPr>
          <w:color w:val="FF0000"/>
          <w:sz w:val="24"/>
          <w:szCs w:val="24"/>
        </w:rPr>
        <w:t>char *str);</w:t>
      </w:r>
    </w:p>
    <w:p w14:paraId="25ED0084" w14:textId="77777777" w:rsidR="002C14A4" w:rsidRPr="002C14A4" w:rsidRDefault="002C14A4" w:rsidP="00BF352F">
      <w:pPr>
        <w:widowControl/>
        <w:jc w:val="left"/>
        <w:rPr>
          <w:color w:val="FF0000"/>
          <w:sz w:val="24"/>
          <w:szCs w:val="24"/>
        </w:rPr>
      </w:pPr>
    </w:p>
    <w:p w14:paraId="10399A3A" w14:textId="77777777" w:rsidR="002C14A4" w:rsidRPr="002C14A4" w:rsidRDefault="002C14A4" w:rsidP="00BF352F">
      <w:pPr>
        <w:widowControl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lastRenderedPageBreak/>
        <w:t>void main()</w:t>
      </w:r>
    </w:p>
    <w:p w14:paraId="0CDE677C" w14:textId="77777777" w:rsidR="002C14A4" w:rsidRPr="002C14A4" w:rsidRDefault="002C14A4" w:rsidP="00BF352F">
      <w:pPr>
        <w:widowControl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>{</w:t>
      </w:r>
    </w:p>
    <w:p w14:paraId="4B34AD4E" w14:textId="77777777" w:rsidR="002C14A4" w:rsidRPr="002C14A4" w:rsidRDefault="002C14A4" w:rsidP="00BF352F">
      <w:pPr>
        <w:widowControl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char str[256];</w:t>
      </w:r>
    </w:p>
    <w:p w14:paraId="3EE95816" w14:textId="77777777" w:rsidR="002C14A4" w:rsidRPr="002C14A4" w:rsidRDefault="002C14A4" w:rsidP="00BF352F">
      <w:pPr>
        <w:widowControl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gets(str);</w:t>
      </w:r>
    </w:p>
    <w:p w14:paraId="18E51A2A" w14:textId="77777777" w:rsidR="002C14A4" w:rsidRPr="002C14A4" w:rsidRDefault="002C14A4" w:rsidP="00BF352F">
      <w:pPr>
        <w:widowControl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</w:t>
      </w:r>
    </w:p>
    <w:p w14:paraId="28296C64" w14:textId="77777777" w:rsidR="002C14A4" w:rsidRPr="002C14A4" w:rsidRDefault="002C14A4" w:rsidP="00BF352F">
      <w:pPr>
        <w:widowControl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printf("The minium digit is %f\n", mindigit(str));</w:t>
      </w:r>
    </w:p>
    <w:p w14:paraId="582FF578" w14:textId="77777777" w:rsidR="002C14A4" w:rsidRPr="002C14A4" w:rsidRDefault="002C14A4" w:rsidP="00BF352F">
      <w:pPr>
        <w:widowControl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>}</w:t>
      </w:r>
    </w:p>
    <w:p w14:paraId="42E8DED3" w14:textId="77777777" w:rsidR="002C14A4" w:rsidRPr="002C14A4" w:rsidRDefault="002C14A4" w:rsidP="00BF352F">
      <w:pPr>
        <w:widowControl/>
        <w:jc w:val="left"/>
        <w:rPr>
          <w:color w:val="FF0000"/>
          <w:sz w:val="24"/>
          <w:szCs w:val="24"/>
        </w:rPr>
      </w:pPr>
    </w:p>
    <w:p w14:paraId="7AB92382" w14:textId="77777777" w:rsidR="002C14A4" w:rsidRPr="002C14A4" w:rsidRDefault="002C14A4" w:rsidP="002C14A4">
      <w:pPr>
        <w:widowControl/>
        <w:jc w:val="left"/>
        <w:rPr>
          <w:color w:val="FF0000"/>
          <w:sz w:val="24"/>
          <w:szCs w:val="24"/>
        </w:rPr>
      </w:pPr>
      <w:r w:rsidRPr="002C14A4">
        <w:rPr>
          <w:rFonts w:hint="eastAsia"/>
          <w:color w:val="FF0000"/>
          <w:sz w:val="24"/>
          <w:szCs w:val="24"/>
        </w:rPr>
        <w:t>float mindigit(</w:t>
      </w:r>
      <w:r w:rsidRPr="002C14A4">
        <w:rPr>
          <w:color w:val="FF0000"/>
          <w:sz w:val="24"/>
          <w:szCs w:val="24"/>
        </w:rPr>
        <w:t>char *str)</w:t>
      </w:r>
    </w:p>
    <w:p w14:paraId="2B9430C8" w14:textId="77777777" w:rsidR="002C14A4" w:rsidRPr="002C14A4" w:rsidRDefault="002C14A4" w:rsidP="00BF352F">
      <w:pPr>
        <w:widowControl/>
        <w:jc w:val="left"/>
        <w:rPr>
          <w:color w:val="FF0000"/>
          <w:sz w:val="24"/>
          <w:szCs w:val="24"/>
        </w:rPr>
      </w:pPr>
    </w:p>
    <w:p w14:paraId="6F203A8D" w14:textId="77777777" w:rsidR="000D4A1E" w:rsidRPr="002C14A4" w:rsidRDefault="000D4A1E" w:rsidP="00BF352F">
      <w:pPr>
        <w:widowControl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>{</w:t>
      </w:r>
    </w:p>
    <w:p w14:paraId="42732184" w14:textId="77777777" w:rsidR="000D4A1E" w:rsidRPr="002C14A4" w:rsidRDefault="000D4A1E" w:rsidP="00BF352F">
      <w:pPr>
        <w:widowControl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char s[20];</w:t>
      </w:r>
    </w:p>
    <w:p w14:paraId="55D9AD2D" w14:textId="77777777" w:rsidR="000D4A1E" w:rsidRPr="002C14A4" w:rsidRDefault="000D4A1E" w:rsidP="00BF352F">
      <w:pPr>
        <w:widowControl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char *p;</w:t>
      </w:r>
    </w:p>
    <w:p w14:paraId="1AD58A97" w14:textId="77777777" w:rsidR="002C14A4" w:rsidRPr="002C14A4" w:rsidRDefault="002C14A4" w:rsidP="00BF352F">
      <w:pPr>
        <w:widowControl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float mint, t;</w:t>
      </w:r>
    </w:p>
    <w:p w14:paraId="0D328445" w14:textId="77777777" w:rsidR="002C14A4" w:rsidRPr="002C14A4" w:rsidRDefault="002C14A4" w:rsidP="00BF352F">
      <w:pPr>
        <w:widowControl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int flag = 0;</w:t>
      </w:r>
    </w:p>
    <w:p w14:paraId="6609147E" w14:textId="77777777" w:rsidR="002C14A4" w:rsidRPr="002C14A4" w:rsidRDefault="002C14A4" w:rsidP="00BF352F">
      <w:pPr>
        <w:widowControl/>
        <w:jc w:val="left"/>
        <w:rPr>
          <w:color w:val="FF0000"/>
          <w:sz w:val="24"/>
          <w:szCs w:val="24"/>
        </w:rPr>
      </w:pPr>
    </w:p>
    <w:p w14:paraId="05642648" w14:textId="77777777" w:rsidR="000D4A1E" w:rsidRPr="002C14A4" w:rsidRDefault="000D4A1E" w:rsidP="000D4A1E">
      <w:pPr>
        <w:widowControl/>
        <w:ind w:firstLineChars="200" w:firstLine="48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>while(*str&gt;='0' &amp;&amp; *str&lt;='9')</w:t>
      </w:r>
    </w:p>
    <w:p w14:paraId="6E1D38F9" w14:textId="77777777" w:rsidR="000D4A1E" w:rsidRPr="002C14A4" w:rsidRDefault="000D4A1E" w:rsidP="000D4A1E">
      <w:pPr>
        <w:widowControl/>
        <w:ind w:firstLineChars="200" w:firstLine="48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>{</w:t>
      </w:r>
    </w:p>
    <w:p w14:paraId="721F97B9" w14:textId="77777777" w:rsidR="000D4A1E" w:rsidRPr="002C14A4" w:rsidRDefault="000D4A1E" w:rsidP="000D4A1E">
      <w:pPr>
        <w:widowControl/>
        <w:ind w:firstLineChars="200" w:firstLine="48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p = str;</w:t>
      </w:r>
    </w:p>
    <w:p w14:paraId="410C8A5F" w14:textId="77777777" w:rsidR="000D4A1E" w:rsidRPr="002C14A4" w:rsidRDefault="000D4A1E" w:rsidP="000D4A1E">
      <w:pPr>
        <w:widowControl/>
        <w:ind w:firstLineChars="200" w:firstLine="48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while((*p&gt;='0'&amp;&amp;*p&lt;='9') || *p=='.') p++;</w:t>
      </w:r>
    </w:p>
    <w:p w14:paraId="19252339" w14:textId="77777777" w:rsidR="000D4A1E" w:rsidRPr="002C14A4" w:rsidRDefault="000D4A1E" w:rsidP="000D4A1E">
      <w:pPr>
        <w:widowControl/>
        <w:ind w:firstLineChars="200" w:firstLine="48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</w:t>
      </w:r>
      <w:r w:rsidR="002C14A4" w:rsidRPr="002C14A4">
        <w:rPr>
          <w:color w:val="FF0000"/>
          <w:sz w:val="24"/>
          <w:szCs w:val="24"/>
        </w:rPr>
        <w:t>for(i=0; i&lt;p-str; i++,str++) s[i] = *str;</w:t>
      </w:r>
    </w:p>
    <w:p w14:paraId="40C50AD6" w14:textId="77777777" w:rsidR="002C14A4" w:rsidRPr="002C14A4" w:rsidRDefault="002C14A4" w:rsidP="002C14A4">
      <w:pPr>
        <w:widowControl/>
        <w:ind w:firstLineChars="200" w:firstLine="48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s[i] = 0x00;</w:t>
      </w:r>
    </w:p>
    <w:p w14:paraId="623D985E" w14:textId="77777777" w:rsidR="002C14A4" w:rsidRPr="002C14A4" w:rsidRDefault="002C14A4" w:rsidP="002C14A4">
      <w:pPr>
        <w:widowControl/>
        <w:ind w:firstLineChars="200" w:firstLine="48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if(!flag)</w:t>
      </w:r>
    </w:p>
    <w:p w14:paraId="700B4C2D" w14:textId="77777777" w:rsidR="002C14A4" w:rsidRPr="002C14A4" w:rsidRDefault="002C14A4" w:rsidP="002C14A4">
      <w:pPr>
        <w:widowControl/>
        <w:ind w:firstLineChars="400" w:firstLine="96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{ </w:t>
      </w:r>
    </w:p>
    <w:p w14:paraId="7C76481D" w14:textId="77777777" w:rsidR="002C14A4" w:rsidRPr="002C14A4" w:rsidRDefault="002C14A4" w:rsidP="002C14A4">
      <w:pPr>
        <w:widowControl/>
        <w:ind w:firstLineChars="400" w:firstLine="96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mint = atof(s);</w:t>
      </w:r>
    </w:p>
    <w:p w14:paraId="60B984C8" w14:textId="77777777" w:rsidR="002C14A4" w:rsidRPr="002C14A4" w:rsidRDefault="002C14A4" w:rsidP="002C14A4">
      <w:pPr>
        <w:widowControl/>
        <w:ind w:firstLineChars="400" w:firstLine="96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flag = 1;</w:t>
      </w:r>
    </w:p>
    <w:p w14:paraId="4827DD6C" w14:textId="77777777" w:rsidR="002C14A4" w:rsidRPr="002C14A4" w:rsidRDefault="002C14A4" w:rsidP="002C14A4">
      <w:pPr>
        <w:widowControl/>
        <w:ind w:firstLineChars="400" w:firstLine="96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>}</w:t>
      </w:r>
    </w:p>
    <w:p w14:paraId="3C66603C" w14:textId="77777777" w:rsidR="002C14A4" w:rsidRPr="002C14A4" w:rsidRDefault="002C14A4" w:rsidP="002C14A4">
      <w:pPr>
        <w:widowControl/>
        <w:ind w:firstLineChars="400" w:firstLine="96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>else</w:t>
      </w:r>
    </w:p>
    <w:p w14:paraId="3E86BC22" w14:textId="77777777" w:rsidR="002C14A4" w:rsidRPr="002C14A4" w:rsidRDefault="002C14A4" w:rsidP="002C14A4">
      <w:pPr>
        <w:widowControl/>
        <w:ind w:firstLineChars="400" w:firstLine="96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>{</w:t>
      </w:r>
    </w:p>
    <w:p w14:paraId="51EC3220" w14:textId="77777777" w:rsidR="002C14A4" w:rsidRPr="002C14A4" w:rsidRDefault="002C14A4" w:rsidP="002C14A4">
      <w:pPr>
        <w:widowControl/>
        <w:ind w:firstLineChars="400" w:firstLine="96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t = atof(s);</w:t>
      </w:r>
    </w:p>
    <w:p w14:paraId="6D4BE44B" w14:textId="77777777" w:rsidR="002C14A4" w:rsidRPr="002C14A4" w:rsidRDefault="002C14A4" w:rsidP="002C14A4">
      <w:pPr>
        <w:widowControl/>
        <w:ind w:firstLineChars="400" w:firstLine="96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flag = 1;</w:t>
      </w:r>
    </w:p>
    <w:p w14:paraId="1381F5F4" w14:textId="77777777" w:rsidR="002C14A4" w:rsidRPr="002C14A4" w:rsidRDefault="002C14A4" w:rsidP="002C14A4">
      <w:pPr>
        <w:widowControl/>
        <w:ind w:firstLineChars="400" w:firstLine="96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 xml:space="preserve">    if(mint&gt;t)  mint = t:</w:t>
      </w:r>
    </w:p>
    <w:p w14:paraId="7BC549E9" w14:textId="77777777" w:rsidR="002C14A4" w:rsidRPr="002C14A4" w:rsidRDefault="002C14A4" w:rsidP="002C14A4">
      <w:pPr>
        <w:widowControl/>
        <w:ind w:firstLineChars="400" w:firstLine="96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>}</w:t>
      </w:r>
    </w:p>
    <w:p w14:paraId="5AB1594B" w14:textId="77777777" w:rsidR="000D4A1E" w:rsidRPr="002C14A4" w:rsidRDefault="000D4A1E" w:rsidP="000D4A1E">
      <w:pPr>
        <w:widowControl/>
        <w:ind w:firstLineChars="200" w:firstLine="480"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>}</w:t>
      </w:r>
    </w:p>
    <w:p w14:paraId="60BB7094" w14:textId="77777777" w:rsidR="000D4A1E" w:rsidRPr="002C14A4" w:rsidRDefault="002C14A4" w:rsidP="000D4A1E">
      <w:pPr>
        <w:widowControl/>
        <w:ind w:firstLineChars="200" w:firstLine="480"/>
        <w:jc w:val="left"/>
        <w:rPr>
          <w:color w:val="FF0000"/>
          <w:sz w:val="24"/>
          <w:szCs w:val="24"/>
        </w:rPr>
      </w:pPr>
      <w:r w:rsidRPr="002C14A4">
        <w:rPr>
          <w:rFonts w:hint="eastAsia"/>
          <w:color w:val="FF0000"/>
          <w:sz w:val="24"/>
          <w:szCs w:val="24"/>
        </w:rPr>
        <w:t>return mint;</w:t>
      </w:r>
    </w:p>
    <w:p w14:paraId="11DAD1E8" w14:textId="77777777" w:rsidR="000D4A1E" w:rsidRPr="002C14A4" w:rsidRDefault="000D4A1E" w:rsidP="00BF352F">
      <w:pPr>
        <w:widowControl/>
        <w:jc w:val="left"/>
        <w:rPr>
          <w:color w:val="FF0000"/>
          <w:sz w:val="24"/>
          <w:szCs w:val="24"/>
        </w:rPr>
      </w:pPr>
      <w:r w:rsidRPr="002C14A4">
        <w:rPr>
          <w:color w:val="FF0000"/>
          <w:sz w:val="24"/>
          <w:szCs w:val="24"/>
        </w:rPr>
        <w:t>}</w:t>
      </w:r>
    </w:p>
    <w:p w14:paraId="12B37997" w14:textId="77777777" w:rsidR="002C14A4" w:rsidRPr="002C14A4" w:rsidRDefault="002C14A4" w:rsidP="00BF352F">
      <w:pPr>
        <w:widowControl/>
        <w:jc w:val="left"/>
        <w:rPr>
          <w:color w:val="FF0000"/>
          <w:sz w:val="24"/>
          <w:szCs w:val="24"/>
        </w:rPr>
      </w:pPr>
    </w:p>
    <w:p w14:paraId="0A4C5433" w14:textId="77777777" w:rsidR="00172C61" w:rsidRPr="006B7753" w:rsidRDefault="00172C61" w:rsidP="00BF352F">
      <w:pPr>
        <w:widowControl/>
        <w:jc w:val="left"/>
      </w:pPr>
    </w:p>
    <w:p w14:paraId="2D46E0CD" w14:textId="77777777" w:rsidR="00BF352F" w:rsidRPr="0041684F" w:rsidRDefault="00BF352F" w:rsidP="00BF352F">
      <w:pPr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(4)</w:t>
      </w:r>
      <w:r w:rsidRPr="0041684F">
        <w:rPr>
          <w:sz w:val="24"/>
          <w:szCs w:val="24"/>
        </w:rPr>
        <w:t xml:space="preserve"> </w:t>
      </w:r>
      <w:r w:rsidRPr="0041684F">
        <w:rPr>
          <w:rFonts w:hint="eastAsia"/>
          <w:sz w:val="24"/>
          <w:szCs w:val="24"/>
        </w:rPr>
        <w:t>一个</w:t>
      </w:r>
      <w:r w:rsidRPr="0041684F">
        <w:rPr>
          <w:sz w:val="24"/>
          <w:szCs w:val="24"/>
        </w:rPr>
        <w:t>公司，有若干名员工，每名员工有姓名，性别，工龄，工资</w:t>
      </w:r>
      <w:r w:rsidRPr="0041684F">
        <w:rPr>
          <w:rFonts w:hint="eastAsia"/>
          <w:sz w:val="24"/>
          <w:szCs w:val="24"/>
        </w:rPr>
        <w:t>等</w:t>
      </w:r>
      <w:r w:rsidRPr="0041684F">
        <w:rPr>
          <w:sz w:val="24"/>
          <w:szCs w:val="24"/>
        </w:rPr>
        <w:t>信息，</w:t>
      </w:r>
    </w:p>
    <w:p w14:paraId="132ADBC3" w14:textId="77777777" w:rsidR="00BF352F" w:rsidRPr="0041684F" w:rsidRDefault="00BF352F" w:rsidP="00BF352F">
      <w:pPr>
        <w:rPr>
          <w:sz w:val="24"/>
          <w:szCs w:val="24"/>
        </w:rPr>
      </w:pPr>
      <w:r w:rsidRPr="0041684F">
        <w:rPr>
          <w:sz w:val="24"/>
          <w:szCs w:val="24"/>
        </w:rPr>
        <w:t>编程输入并建立员工档案信息</w:t>
      </w:r>
      <w:r w:rsidRPr="0041684F">
        <w:rPr>
          <w:rFonts w:hint="eastAsia"/>
          <w:sz w:val="24"/>
          <w:szCs w:val="24"/>
        </w:rPr>
        <w:t>和便于发放的各种钞票数（工资为整数，发放的工资各种钞票限定为</w:t>
      </w:r>
      <w:r w:rsidRPr="0041684F">
        <w:rPr>
          <w:rFonts w:hint="eastAsia"/>
          <w:sz w:val="24"/>
          <w:szCs w:val="24"/>
        </w:rPr>
        <w:t>100</w:t>
      </w:r>
      <w:r w:rsidRPr="0041684F">
        <w:rPr>
          <w:rFonts w:hint="eastAsia"/>
          <w:sz w:val="24"/>
          <w:szCs w:val="24"/>
        </w:rPr>
        <w:t>元，</w:t>
      </w:r>
      <w:r w:rsidRPr="0041684F">
        <w:rPr>
          <w:rFonts w:hint="eastAsia"/>
          <w:sz w:val="24"/>
          <w:szCs w:val="24"/>
        </w:rPr>
        <w:t>50</w:t>
      </w:r>
      <w:r w:rsidRPr="0041684F">
        <w:rPr>
          <w:rFonts w:hint="eastAsia"/>
          <w:sz w:val="24"/>
          <w:szCs w:val="24"/>
        </w:rPr>
        <w:t>元，</w:t>
      </w:r>
      <w:r w:rsidRPr="0041684F">
        <w:rPr>
          <w:rFonts w:hint="eastAsia"/>
          <w:sz w:val="24"/>
          <w:szCs w:val="24"/>
        </w:rPr>
        <w:t>20</w:t>
      </w:r>
      <w:r w:rsidRPr="0041684F">
        <w:rPr>
          <w:rFonts w:hint="eastAsia"/>
          <w:sz w:val="24"/>
          <w:szCs w:val="24"/>
        </w:rPr>
        <w:t>元，</w:t>
      </w:r>
      <w:r w:rsidRPr="0041684F">
        <w:rPr>
          <w:rFonts w:hint="eastAsia"/>
          <w:sz w:val="24"/>
          <w:szCs w:val="24"/>
        </w:rPr>
        <w:t>10</w:t>
      </w:r>
      <w:r w:rsidRPr="0041684F">
        <w:rPr>
          <w:rFonts w:hint="eastAsia"/>
          <w:sz w:val="24"/>
          <w:szCs w:val="24"/>
        </w:rPr>
        <w:t>元，</w:t>
      </w:r>
      <w:r w:rsidRPr="0041684F">
        <w:rPr>
          <w:rFonts w:hint="eastAsia"/>
          <w:sz w:val="24"/>
          <w:szCs w:val="24"/>
        </w:rPr>
        <w:t>5</w:t>
      </w:r>
      <w:r w:rsidRPr="0041684F">
        <w:rPr>
          <w:rFonts w:hint="eastAsia"/>
          <w:sz w:val="24"/>
          <w:szCs w:val="24"/>
        </w:rPr>
        <w:t>元，</w:t>
      </w:r>
      <w:r w:rsidRPr="0041684F">
        <w:rPr>
          <w:rFonts w:hint="eastAsia"/>
          <w:sz w:val="24"/>
          <w:szCs w:val="24"/>
        </w:rPr>
        <w:t>1</w:t>
      </w:r>
      <w:r w:rsidRPr="0041684F">
        <w:rPr>
          <w:rFonts w:hint="eastAsia"/>
          <w:sz w:val="24"/>
          <w:szCs w:val="24"/>
        </w:rPr>
        <w:t>元，发放的钞票数张数要求最少）</w:t>
      </w:r>
      <w:r>
        <w:rPr>
          <w:rFonts w:hint="eastAsia"/>
          <w:sz w:val="24"/>
          <w:szCs w:val="24"/>
        </w:rPr>
        <w:t>,</w:t>
      </w:r>
      <w:r w:rsidRPr="0041684F">
        <w:rPr>
          <w:rFonts w:hint="eastAsia"/>
          <w:sz w:val="24"/>
          <w:szCs w:val="24"/>
        </w:rPr>
        <w:t>要求输出工龄大于</w:t>
      </w:r>
      <w:r w:rsidRPr="0041684F">
        <w:rPr>
          <w:rFonts w:hint="eastAsia"/>
          <w:sz w:val="24"/>
          <w:szCs w:val="24"/>
        </w:rPr>
        <w:t>20</w:t>
      </w:r>
      <w:r w:rsidRPr="0041684F">
        <w:rPr>
          <w:rFonts w:hint="eastAsia"/>
          <w:sz w:val="24"/>
          <w:szCs w:val="24"/>
        </w:rPr>
        <w:t>年，工资高于</w:t>
      </w:r>
      <w:r w:rsidRPr="0041684F">
        <w:rPr>
          <w:rFonts w:hint="eastAsia"/>
          <w:sz w:val="24"/>
          <w:szCs w:val="24"/>
        </w:rPr>
        <w:t>5000</w:t>
      </w:r>
      <w:r w:rsidRPr="0041684F">
        <w:rPr>
          <w:rFonts w:hint="eastAsia"/>
          <w:sz w:val="24"/>
          <w:szCs w:val="24"/>
        </w:rPr>
        <w:t>元的所有男员工信息和工资发放的各种钞票数。</w:t>
      </w:r>
      <w:r w:rsidRPr="0041684F">
        <w:rPr>
          <w:sz w:val="24"/>
          <w:szCs w:val="24"/>
        </w:rPr>
        <w:t>(</w:t>
      </w:r>
      <w:r w:rsidRPr="0041684F">
        <w:rPr>
          <w:sz w:val="24"/>
          <w:szCs w:val="24"/>
        </w:rPr>
        <w:t>要求输入和输出功能用不同的函数实现，编写主函数完成上述函数的调用</w:t>
      </w:r>
      <w:r w:rsidR="0060422A">
        <w:rPr>
          <w:sz w:val="24"/>
          <w:szCs w:val="24"/>
        </w:rPr>
        <w:t>)</w:t>
      </w:r>
    </w:p>
    <w:p w14:paraId="6E3D7FA9" w14:textId="77777777" w:rsidR="00BF352F" w:rsidRPr="00D81619" w:rsidRDefault="00424199" w:rsidP="00BF352F">
      <w:pPr>
        <w:rPr>
          <w:color w:val="FF0000"/>
          <w:sz w:val="24"/>
          <w:szCs w:val="24"/>
        </w:rPr>
      </w:pPr>
      <w:r w:rsidRPr="00D81619">
        <w:rPr>
          <w:rFonts w:hint="eastAsia"/>
          <w:color w:val="FF0000"/>
          <w:sz w:val="24"/>
          <w:szCs w:val="24"/>
        </w:rPr>
        <w:lastRenderedPageBreak/>
        <w:t>#include&lt;stdio.h&gt;</w:t>
      </w:r>
    </w:p>
    <w:p w14:paraId="48575C99" w14:textId="77777777" w:rsidR="00424199" w:rsidRPr="00D81619" w:rsidRDefault="00424199" w:rsidP="00BF352F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>#define N 10</w:t>
      </w:r>
    </w:p>
    <w:p w14:paraId="5A882A21" w14:textId="77777777" w:rsidR="00424199" w:rsidRPr="00D81619" w:rsidRDefault="00424199" w:rsidP="00BF352F">
      <w:pPr>
        <w:rPr>
          <w:color w:val="FF0000"/>
          <w:sz w:val="24"/>
          <w:szCs w:val="24"/>
        </w:rPr>
      </w:pPr>
      <w:r w:rsidRPr="00D81619">
        <w:rPr>
          <w:rFonts w:hint="eastAsia"/>
          <w:color w:val="FF0000"/>
          <w:sz w:val="24"/>
          <w:szCs w:val="24"/>
        </w:rPr>
        <w:t>struct Employee</w:t>
      </w:r>
    </w:p>
    <w:p w14:paraId="34C517F2" w14:textId="77777777" w:rsidR="00424199" w:rsidRPr="00D81619" w:rsidRDefault="00424199" w:rsidP="00BF352F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>{</w:t>
      </w:r>
    </w:p>
    <w:p w14:paraId="08345E3B" w14:textId="77777777" w:rsidR="00424199" w:rsidRPr="00D81619" w:rsidRDefault="00424199" w:rsidP="00BF352F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char name[20];</w:t>
      </w:r>
    </w:p>
    <w:p w14:paraId="5C0FC391" w14:textId="77777777" w:rsidR="00424199" w:rsidRPr="00D81619" w:rsidRDefault="00424199" w:rsidP="00BF352F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</w:t>
      </w:r>
      <w:r w:rsidRPr="000D54EA">
        <w:rPr>
          <w:color w:val="FF0000"/>
          <w:sz w:val="24"/>
          <w:szCs w:val="24"/>
          <w:highlight w:val="yellow"/>
        </w:rPr>
        <w:t>char sex;</w:t>
      </w:r>
    </w:p>
    <w:p w14:paraId="63CE6C1D" w14:textId="77777777" w:rsidR="00424199" w:rsidRPr="00D81619" w:rsidRDefault="00424199" w:rsidP="00BF352F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int year;</w:t>
      </w:r>
    </w:p>
    <w:p w14:paraId="01167798" w14:textId="77777777" w:rsidR="00424199" w:rsidRPr="00D81619" w:rsidRDefault="00424199" w:rsidP="00BF352F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int wage</w:t>
      </w:r>
    </w:p>
    <w:p w14:paraId="55F6BAA4" w14:textId="77777777" w:rsidR="00424199" w:rsidRPr="00D81619" w:rsidRDefault="00424199" w:rsidP="00BF352F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int money[6];</w:t>
      </w:r>
    </w:p>
    <w:p w14:paraId="7562F6CC" w14:textId="77777777" w:rsidR="00424199" w:rsidRPr="00D81619" w:rsidRDefault="00424199" w:rsidP="00BF352F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>};</w:t>
      </w:r>
    </w:p>
    <w:p w14:paraId="70A2F7E0" w14:textId="77777777" w:rsidR="00424199" w:rsidRPr="00D81619" w:rsidRDefault="00424199" w:rsidP="00BF352F">
      <w:pPr>
        <w:rPr>
          <w:color w:val="FF0000"/>
          <w:sz w:val="24"/>
          <w:szCs w:val="24"/>
        </w:rPr>
      </w:pPr>
    </w:p>
    <w:p w14:paraId="370C51AC" w14:textId="77777777" w:rsidR="00424199" w:rsidRPr="00D81619" w:rsidRDefault="00424199" w:rsidP="00BF352F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>void input(</w:t>
      </w:r>
      <w:r w:rsidRPr="000D54EA">
        <w:rPr>
          <w:color w:val="FF0000"/>
          <w:sz w:val="24"/>
          <w:szCs w:val="24"/>
          <w:highlight w:val="yellow"/>
        </w:rPr>
        <w:t>struct Employee *person</w:t>
      </w:r>
      <w:r w:rsidRPr="00D81619">
        <w:rPr>
          <w:color w:val="FF0000"/>
          <w:sz w:val="24"/>
          <w:szCs w:val="24"/>
        </w:rPr>
        <w:t>, int *n);</w:t>
      </w:r>
    </w:p>
    <w:p w14:paraId="6EA612B7" w14:textId="77777777" w:rsidR="002C4F18" w:rsidRPr="00D81619" w:rsidRDefault="002C4F18" w:rsidP="002C4F18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>void output(struct Employee *person, int n);</w:t>
      </w:r>
    </w:p>
    <w:p w14:paraId="7428F183" w14:textId="77777777" w:rsidR="002C4F18" w:rsidRPr="00D81619" w:rsidRDefault="002C4F18" w:rsidP="00BF352F">
      <w:pPr>
        <w:rPr>
          <w:color w:val="FF0000"/>
          <w:sz w:val="24"/>
          <w:szCs w:val="24"/>
        </w:rPr>
      </w:pPr>
    </w:p>
    <w:p w14:paraId="61C61251" w14:textId="77777777" w:rsidR="00424199" w:rsidRPr="00D81619" w:rsidRDefault="002C4F18" w:rsidP="00BF352F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>void main()</w:t>
      </w:r>
    </w:p>
    <w:p w14:paraId="06B9A4A4" w14:textId="77777777" w:rsidR="002C4F18" w:rsidRPr="00D81619" w:rsidRDefault="002C4F18" w:rsidP="00BF352F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>{</w:t>
      </w:r>
    </w:p>
    <w:p w14:paraId="1AEDDAAF" w14:textId="77777777" w:rsidR="002C4F18" w:rsidRPr="00D81619" w:rsidRDefault="002C4F18" w:rsidP="002C4F18">
      <w:pPr>
        <w:tabs>
          <w:tab w:val="center" w:pos="4131"/>
        </w:tabs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struct Employee person[N];</w:t>
      </w:r>
      <w:r w:rsidRPr="00D81619">
        <w:rPr>
          <w:color w:val="FF0000"/>
          <w:sz w:val="24"/>
          <w:szCs w:val="24"/>
        </w:rPr>
        <w:tab/>
      </w:r>
    </w:p>
    <w:p w14:paraId="31EB1A68" w14:textId="77777777" w:rsidR="002C4F18" w:rsidRPr="00D81619" w:rsidRDefault="002C4F18" w:rsidP="002C4F18">
      <w:pPr>
        <w:tabs>
          <w:tab w:val="center" w:pos="4131"/>
        </w:tabs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int n;</w:t>
      </w:r>
    </w:p>
    <w:p w14:paraId="2360CF6A" w14:textId="77777777" w:rsidR="002C4F18" w:rsidRPr="00D81619" w:rsidRDefault="002C4F18" w:rsidP="00BF352F">
      <w:pPr>
        <w:rPr>
          <w:color w:val="FF0000"/>
          <w:sz w:val="24"/>
          <w:szCs w:val="24"/>
        </w:rPr>
      </w:pPr>
    </w:p>
    <w:p w14:paraId="5401E1DC" w14:textId="77777777" w:rsidR="002C4F18" w:rsidRPr="00D81619" w:rsidRDefault="002C4F18" w:rsidP="00BF352F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input(person, &amp;n);</w:t>
      </w:r>
    </w:p>
    <w:p w14:paraId="67429248" w14:textId="77777777" w:rsidR="002C4F18" w:rsidRPr="00D81619" w:rsidRDefault="002C4F18" w:rsidP="00BF352F">
      <w:pPr>
        <w:rPr>
          <w:color w:val="FF0000"/>
          <w:sz w:val="24"/>
          <w:szCs w:val="24"/>
        </w:rPr>
      </w:pPr>
    </w:p>
    <w:p w14:paraId="7FF2BA6E" w14:textId="77777777" w:rsidR="002C4F18" w:rsidRPr="00D81619" w:rsidRDefault="002C4F18" w:rsidP="00BF352F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output(person, n);</w:t>
      </w:r>
    </w:p>
    <w:p w14:paraId="1DE70BD8" w14:textId="77777777" w:rsidR="002C4F18" w:rsidRPr="00D81619" w:rsidRDefault="002C4F18" w:rsidP="00BF352F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>}</w:t>
      </w:r>
    </w:p>
    <w:p w14:paraId="43BE16F0" w14:textId="77777777" w:rsidR="002C4F18" w:rsidRPr="00D81619" w:rsidRDefault="002C4F18" w:rsidP="00BF352F">
      <w:pPr>
        <w:rPr>
          <w:color w:val="FF0000"/>
          <w:sz w:val="24"/>
          <w:szCs w:val="24"/>
        </w:rPr>
      </w:pPr>
    </w:p>
    <w:p w14:paraId="6E82DB3D" w14:textId="77777777" w:rsidR="00424199" w:rsidRPr="00D81619" w:rsidRDefault="00424199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>void input(struct Employee *person, int *n)</w:t>
      </w:r>
    </w:p>
    <w:p w14:paraId="2D219C23" w14:textId="77777777" w:rsidR="00424199" w:rsidRPr="00D81619" w:rsidRDefault="00424199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>{</w:t>
      </w:r>
    </w:p>
    <w:p w14:paraId="7D6FB09F" w14:textId="77777777" w:rsidR="00424199" w:rsidRPr="00D81619" w:rsidRDefault="00424199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int i,j,w;</w:t>
      </w:r>
    </w:p>
    <w:p w14:paraId="40D7AFA9" w14:textId="77777777" w:rsidR="00424199" w:rsidRPr="00D81619" w:rsidRDefault="00424199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printf("Eneter the number of person:\n")</w:t>
      </w:r>
    </w:p>
    <w:p w14:paraId="2D7AAF73" w14:textId="77777777" w:rsidR="00424199" w:rsidRPr="00D81619" w:rsidRDefault="00424199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scanf(%d",n);</w:t>
      </w:r>
    </w:p>
    <w:p w14:paraId="56A9AC70" w14:textId="77777777" w:rsidR="00424199" w:rsidRPr="00D81619" w:rsidRDefault="00424199" w:rsidP="00424199">
      <w:pPr>
        <w:rPr>
          <w:color w:val="FF0000"/>
          <w:sz w:val="24"/>
          <w:szCs w:val="24"/>
        </w:rPr>
      </w:pPr>
    </w:p>
    <w:p w14:paraId="46492079" w14:textId="77777777" w:rsidR="00424199" w:rsidRPr="00D81619" w:rsidRDefault="00424199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for(i=0; i&lt;*n; i++, person++)</w:t>
      </w:r>
    </w:p>
    <w:p w14:paraId="7E6FAF59" w14:textId="77777777" w:rsidR="00424199" w:rsidRPr="00D81619" w:rsidRDefault="00424199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{</w:t>
      </w:r>
    </w:p>
    <w:p w14:paraId="1DA6F108" w14:textId="77777777" w:rsidR="00424199" w:rsidRPr="00D81619" w:rsidRDefault="00424199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    scanf("%s%c%d%d", person-&gt;name, </w:t>
      </w:r>
      <w:r w:rsidRPr="000D54EA">
        <w:rPr>
          <w:color w:val="FF0000"/>
          <w:sz w:val="24"/>
          <w:szCs w:val="24"/>
          <w:highlight w:val="yellow"/>
        </w:rPr>
        <w:t>&amp;person-&gt;sex,</w:t>
      </w:r>
      <w:r w:rsidRPr="00D81619">
        <w:rPr>
          <w:color w:val="FF0000"/>
          <w:sz w:val="24"/>
          <w:szCs w:val="24"/>
        </w:rPr>
        <w:t xml:space="preserve"> &amp;person-&gt;year, &amp;person-&gt;wage);</w:t>
      </w:r>
    </w:p>
    <w:p w14:paraId="28797196" w14:textId="77777777" w:rsidR="00424199" w:rsidRPr="00D81619" w:rsidRDefault="00424199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    w = person-&gt;wage;</w:t>
      </w:r>
    </w:p>
    <w:p w14:paraId="56074B60" w14:textId="77777777" w:rsidR="00424199" w:rsidRPr="00D81619" w:rsidRDefault="00424199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    for(j=0; j&lt;6; j++)</w:t>
      </w:r>
    </w:p>
    <w:p w14:paraId="70E39171" w14:textId="77777777" w:rsidR="00424199" w:rsidRPr="00D81619" w:rsidRDefault="00424199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    {</w:t>
      </w:r>
    </w:p>
    <w:p w14:paraId="654F87A5" w14:textId="77777777" w:rsidR="00424199" w:rsidRPr="00D81619" w:rsidRDefault="00424199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        person-&gt;money[j] = </w:t>
      </w:r>
      <w:r w:rsidR="002C4F18" w:rsidRPr="00D81619">
        <w:rPr>
          <w:color w:val="FF0000"/>
          <w:sz w:val="24"/>
          <w:szCs w:val="24"/>
        </w:rPr>
        <w:t>w%10;</w:t>
      </w:r>
    </w:p>
    <w:p w14:paraId="3713BEDA" w14:textId="77777777" w:rsidR="002C4F18" w:rsidRPr="00D81619" w:rsidRDefault="002C4F18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        w = w/10;</w:t>
      </w:r>
    </w:p>
    <w:p w14:paraId="0B8D78FB" w14:textId="77777777" w:rsidR="00424199" w:rsidRPr="00D81619" w:rsidRDefault="00424199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    }</w:t>
      </w:r>
    </w:p>
    <w:p w14:paraId="4D66E91C" w14:textId="77777777" w:rsidR="00424199" w:rsidRPr="00D81619" w:rsidRDefault="00424199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}</w:t>
      </w:r>
    </w:p>
    <w:p w14:paraId="0009AC4B" w14:textId="77777777" w:rsidR="00424199" w:rsidRPr="00D81619" w:rsidRDefault="00424199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>}</w:t>
      </w:r>
    </w:p>
    <w:p w14:paraId="0E2379EA" w14:textId="77777777" w:rsidR="002C4F18" w:rsidRPr="00D81619" w:rsidRDefault="002C4F18" w:rsidP="00424199">
      <w:pPr>
        <w:rPr>
          <w:color w:val="FF0000"/>
          <w:sz w:val="24"/>
          <w:szCs w:val="24"/>
        </w:rPr>
      </w:pPr>
    </w:p>
    <w:p w14:paraId="0208B01F" w14:textId="77777777" w:rsidR="002C4F18" w:rsidRPr="00D81619" w:rsidRDefault="002C4F18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>void output(struct Employee *person, int n)</w:t>
      </w:r>
    </w:p>
    <w:p w14:paraId="2259598B" w14:textId="77777777" w:rsidR="002C4F18" w:rsidRPr="00D81619" w:rsidRDefault="002C4F18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lastRenderedPageBreak/>
        <w:t>{</w:t>
      </w:r>
    </w:p>
    <w:p w14:paraId="58CCE755" w14:textId="77777777" w:rsidR="002C4F18" w:rsidRPr="00D81619" w:rsidRDefault="002C4F18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int i;</w:t>
      </w:r>
    </w:p>
    <w:p w14:paraId="47D38B3C" w14:textId="77777777" w:rsidR="002C4F18" w:rsidRPr="00D81619" w:rsidRDefault="002C4F18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for(i=0; i&lt;n; i++,person++)</w:t>
      </w:r>
    </w:p>
    <w:p w14:paraId="19915118" w14:textId="77777777" w:rsidR="002C4F18" w:rsidRPr="00D81619" w:rsidRDefault="002C4F18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{</w:t>
      </w:r>
    </w:p>
    <w:p w14:paraId="76E0C674" w14:textId="77777777" w:rsidR="002C4F18" w:rsidRPr="00D81619" w:rsidRDefault="002C4F18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    if(person-&gt;year&gt;20 &amp;&amp; person-&gt;wage&gt;5000 &amp;&amp; person-&gt;sex=='M')</w:t>
      </w:r>
    </w:p>
    <w:p w14:paraId="282A4DF2" w14:textId="77777777" w:rsidR="002C4F18" w:rsidRPr="00D81619" w:rsidRDefault="002C4F18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    {</w:t>
      </w:r>
    </w:p>
    <w:p w14:paraId="79FD15DA" w14:textId="77777777" w:rsidR="002C4F18" w:rsidRPr="00D81619" w:rsidRDefault="002C4F18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        </w:t>
      </w:r>
      <w:r w:rsidRPr="00D81619">
        <w:rPr>
          <w:rFonts w:hint="eastAsia"/>
          <w:color w:val="FF0000"/>
          <w:sz w:val="24"/>
          <w:szCs w:val="24"/>
        </w:rPr>
        <w:t>printf</w:t>
      </w:r>
      <w:r w:rsidRPr="00D81619">
        <w:rPr>
          <w:color w:val="FF0000"/>
          <w:sz w:val="24"/>
          <w:szCs w:val="24"/>
        </w:rPr>
        <w:t>("%s\t%c\t%d\t%d\t", person-&gt;name, &amp;person-&gt;sex, &amp;person-&gt;year, &amp;person-&gt;wage);</w:t>
      </w:r>
    </w:p>
    <w:p w14:paraId="7D3C3D55" w14:textId="77777777" w:rsidR="002C4F18" w:rsidRPr="00D81619" w:rsidRDefault="002C4F18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        for(j=0; j&lt;6; j++)   printf("%d\t", person-&gt;money[j]);</w:t>
      </w:r>
    </w:p>
    <w:p w14:paraId="0B09F0E0" w14:textId="77777777" w:rsidR="002C4F18" w:rsidRPr="00D81619" w:rsidRDefault="002C4F18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        printf("\n");</w:t>
      </w:r>
    </w:p>
    <w:p w14:paraId="176A72C1" w14:textId="77777777" w:rsidR="002C4F18" w:rsidRPr="00D81619" w:rsidRDefault="002C4F18" w:rsidP="002C4F18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    }</w:t>
      </w:r>
    </w:p>
    <w:p w14:paraId="69C1247C" w14:textId="77777777" w:rsidR="002C4F18" w:rsidRPr="00D81619" w:rsidRDefault="002C4F18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 xml:space="preserve">    }</w:t>
      </w:r>
    </w:p>
    <w:p w14:paraId="31A1A91A" w14:textId="77777777" w:rsidR="002C4F18" w:rsidRPr="00D81619" w:rsidRDefault="002C4F18" w:rsidP="00424199">
      <w:pPr>
        <w:rPr>
          <w:color w:val="FF0000"/>
          <w:sz w:val="24"/>
          <w:szCs w:val="24"/>
        </w:rPr>
      </w:pPr>
      <w:r w:rsidRPr="00D81619">
        <w:rPr>
          <w:color w:val="FF0000"/>
          <w:sz w:val="24"/>
          <w:szCs w:val="24"/>
        </w:rPr>
        <w:t>}</w:t>
      </w:r>
    </w:p>
    <w:sectPr w:rsidR="002C4F18" w:rsidRPr="00D81619" w:rsidSect="00DC5E13">
      <w:footerReference w:type="default" r:id="rId10"/>
      <w:pgSz w:w="11906" w:h="16838"/>
      <w:pgMar w:top="1440" w:right="1800" w:bottom="1440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41859" w14:textId="77777777" w:rsidR="00B42AF0" w:rsidRDefault="00B42AF0" w:rsidP="00DC5E13">
      <w:r>
        <w:separator/>
      </w:r>
    </w:p>
  </w:endnote>
  <w:endnote w:type="continuationSeparator" w:id="0">
    <w:p w14:paraId="6A4D3153" w14:textId="77777777" w:rsidR="00B42AF0" w:rsidRDefault="00B42AF0" w:rsidP="00DC5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5901988"/>
      <w:docPartObj>
        <w:docPartGallery w:val="Page Numbers (Bottom of Page)"/>
        <w:docPartUnique/>
      </w:docPartObj>
    </w:sdtPr>
    <w:sdtEndPr/>
    <w:sdtContent>
      <w:p w14:paraId="1B32C414" w14:textId="77777777" w:rsidR="0029037B" w:rsidRDefault="0029037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334" w:rsidRPr="00DC7334">
          <w:rPr>
            <w:noProof/>
            <w:lang w:val="zh-CN"/>
          </w:rPr>
          <w:t>9</w:t>
        </w:r>
        <w:r>
          <w:fldChar w:fldCharType="end"/>
        </w:r>
      </w:p>
    </w:sdtContent>
  </w:sdt>
  <w:p w14:paraId="0598E6F8" w14:textId="77777777" w:rsidR="0029037B" w:rsidRDefault="002903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89EC" w14:textId="77777777" w:rsidR="00B42AF0" w:rsidRDefault="00B42AF0" w:rsidP="00DC5E13">
      <w:r>
        <w:separator/>
      </w:r>
    </w:p>
  </w:footnote>
  <w:footnote w:type="continuationSeparator" w:id="0">
    <w:p w14:paraId="3BF2C153" w14:textId="77777777" w:rsidR="00B42AF0" w:rsidRDefault="00B42AF0" w:rsidP="00DC5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1D8"/>
    <w:multiLevelType w:val="hybridMultilevel"/>
    <w:tmpl w:val="A738AC60"/>
    <w:lvl w:ilvl="0" w:tplc="5BDED8BE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4D8AFF24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20423A"/>
    <w:multiLevelType w:val="hybridMultilevel"/>
    <w:tmpl w:val="EFC28C06"/>
    <w:lvl w:ilvl="0" w:tplc="75522A94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C8559F"/>
    <w:multiLevelType w:val="hybridMultilevel"/>
    <w:tmpl w:val="8EDE3CBC"/>
    <w:lvl w:ilvl="0" w:tplc="4D8AFF24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4FE4FAA"/>
    <w:multiLevelType w:val="hybridMultilevel"/>
    <w:tmpl w:val="093A5580"/>
    <w:lvl w:ilvl="0" w:tplc="75522A94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77151E"/>
    <w:multiLevelType w:val="hybridMultilevel"/>
    <w:tmpl w:val="8EDE3CBC"/>
    <w:lvl w:ilvl="0" w:tplc="4D8AFF24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CB3079D"/>
    <w:multiLevelType w:val="hybridMultilevel"/>
    <w:tmpl w:val="28548C9C"/>
    <w:lvl w:ilvl="0" w:tplc="CE0419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221C67"/>
    <w:multiLevelType w:val="hybridMultilevel"/>
    <w:tmpl w:val="F2EE2E2A"/>
    <w:lvl w:ilvl="0" w:tplc="4D8AFF24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E120FD"/>
    <w:multiLevelType w:val="hybridMultilevel"/>
    <w:tmpl w:val="B156D4F2"/>
    <w:lvl w:ilvl="0" w:tplc="C0120096">
      <w:start w:val="1"/>
      <w:numFmt w:val="decimal"/>
      <w:lvlText w:val="%1）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8" w15:restartNumberingAfterBreak="0">
    <w:nsid w:val="2F162E34"/>
    <w:multiLevelType w:val="hybridMultilevel"/>
    <w:tmpl w:val="3FB2E7C4"/>
    <w:lvl w:ilvl="0" w:tplc="BF3C0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095232"/>
    <w:multiLevelType w:val="hybridMultilevel"/>
    <w:tmpl w:val="175A3DA6"/>
    <w:lvl w:ilvl="0" w:tplc="2F2298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A97F76"/>
    <w:multiLevelType w:val="hybridMultilevel"/>
    <w:tmpl w:val="6664794E"/>
    <w:lvl w:ilvl="0" w:tplc="75522A94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D15225"/>
    <w:multiLevelType w:val="hybridMultilevel"/>
    <w:tmpl w:val="175C6F8A"/>
    <w:lvl w:ilvl="0" w:tplc="79B6DC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5D5AC0"/>
    <w:multiLevelType w:val="singleLevel"/>
    <w:tmpl w:val="575D5AC0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75D5AD6"/>
    <w:multiLevelType w:val="singleLevel"/>
    <w:tmpl w:val="575D5AD6"/>
    <w:lvl w:ilvl="0">
      <w:start w:val="3"/>
      <w:numFmt w:val="decimal"/>
      <w:suff w:val="nothing"/>
      <w:lvlText w:val="(%1)"/>
      <w:lvlJc w:val="left"/>
    </w:lvl>
  </w:abstractNum>
  <w:abstractNum w:abstractNumId="14" w15:restartNumberingAfterBreak="0">
    <w:nsid w:val="575D5B6C"/>
    <w:multiLevelType w:val="singleLevel"/>
    <w:tmpl w:val="575D5B6C"/>
    <w:lvl w:ilvl="0">
      <w:start w:val="2"/>
      <w:numFmt w:val="decimal"/>
      <w:suff w:val="nothing"/>
      <w:lvlText w:val="(%1)"/>
      <w:lvlJc w:val="left"/>
    </w:lvl>
  </w:abstractNum>
  <w:abstractNum w:abstractNumId="15" w15:restartNumberingAfterBreak="0">
    <w:nsid w:val="575D5D02"/>
    <w:multiLevelType w:val="singleLevel"/>
    <w:tmpl w:val="575D5D02"/>
    <w:lvl w:ilvl="0">
      <w:start w:val="2"/>
      <w:numFmt w:val="decimal"/>
      <w:suff w:val="nothing"/>
      <w:lvlText w:val="(%1)"/>
      <w:lvlJc w:val="left"/>
    </w:lvl>
  </w:abstractNum>
  <w:abstractNum w:abstractNumId="16" w15:restartNumberingAfterBreak="0">
    <w:nsid w:val="575D5DF3"/>
    <w:multiLevelType w:val="singleLevel"/>
    <w:tmpl w:val="575D5DF3"/>
    <w:lvl w:ilvl="0">
      <w:start w:val="2"/>
      <w:numFmt w:val="decimal"/>
      <w:suff w:val="nothing"/>
      <w:lvlText w:val="(%1)"/>
      <w:lvlJc w:val="left"/>
    </w:lvl>
  </w:abstractNum>
  <w:abstractNum w:abstractNumId="17" w15:restartNumberingAfterBreak="0">
    <w:nsid w:val="575D69D6"/>
    <w:multiLevelType w:val="singleLevel"/>
    <w:tmpl w:val="575D69D6"/>
    <w:lvl w:ilvl="0">
      <w:start w:val="1"/>
      <w:numFmt w:val="decimal"/>
      <w:suff w:val="nothing"/>
      <w:lvlText w:val="(%1)"/>
      <w:lvlJc w:val="left"/>
    </w:lvl>
  </w:abstractNum>
  <w:abstractNum w:abstractNumId="18" w15:restartNumberingAfterBreak="0">
    <w:nsid w:val="575D6EF0"/>
    <w:multiLevelType w:val="singleLevel"/>
    <w:tmpl w:val="575D6EF0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75D7026"/>
    <w:multiLevelType w:val="singleLevel"/>
    <w:tmpl w:val="575D7026"/>
    <w:lvl w:ilvl="0">
      <w:start w:val="2"/>
      <w:numFmt w:val="decimal"/>
      <w:suff w:val="nothing"/>
      <w:lvlText w:val="(%1)"/>
      <w:lvlJc w:val="left"/>
    </w:lvl>
  </w:abstractNum>
  <w:abstractNum w:abstractNumId="20" w15:restartNumberingAfterBreak="0">
    <w:nsid w:val="575E0C49"/>
    <w:multiLevelType w:val="singleLevel"/>
    <w:tmpl w:val="575E0C49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6E00509D"/>
    <w:multiLevelType w:val="hybridMultilevel"/>
    <w:tmpl w:val="9B56BCDA"/>
    <w:lvl w:ilvl="0" w:tplc="4D8AFF24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4E123AC"/>
    <w:multiLevelType w:val="hybridMultilevel"/>
    <w:tmpl w:val="8EDE3CBC"/>
    <w:lvl w:ilvl="0" w:tplc="4D8AFF24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C896536"/>
    <w:multiLevelType w:val="hybridMultilevel"/>
    <w:tmpl w:val="0C207492"/>
    <w:lvl w:ilvl="0" w:tplc="6214200A">
      <w:start w:val="1"/>
      <w:numFmt w:val="decimal"/>
      <w:lvlText w:val="(%1)"/>
      <w:lvlJc w:val="right"/>
      <w:pPr>
        <w:ind w:left="420" w:hanging="420"/>
      </w:pPr>
      <w:rPr>
        <w:rFonts w:ascii="Calibri" w:eastAsia="宋体" w:hAnsi="Calibri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23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12"/>
  </w:num>
  <w:num w:numId="10">
    <w:abstractNumId w:val="13"/>
  </w:num>
  <w:num w:numId="11">
    <w:abstractNumId w:val="21"/>
  </w:num>
  <w:num w:numId="12">
    <w:abstractNumId w:val="17"/>
  </w:num>
  <w:num w:numId="13">
    <w:abstractNumId w:val="14"/>
  </w:num>
  <w:num w:numId="14">
    <w:abstractNumId w:val="4"/>
  </w:num>
  <w:num w:numId="15">
    <w:abstractNumId w:val="18"/>
  </w:num>
  <w:num w:numId="16">
    <w:abstractNumId w:val="19"/>
  </w:num>
  <w:num w:numId="17">
    <w:abstractNumId w:val="15"/>
  </w:num>
  <w:num w:numId="18">
    <w:abstractNumId w:val="2"/>
  </w:num>
  <w:num w:numId="19">
    <w:abstractNumId w:val="16"/>
  </w:num>
  <w:num w:numId="20">
    <w:abstractNumId w:val="22"/>
  </w:num>
  <w:num w:numId="21">
    <w:abstractNumId w:val="8"/>
  </w:num>
  <w:num w:numId="22">
    <w:abstractNumId w:val="7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955"/>
    <w:rsid w:val="00032385"/>
    <w:rsid w:val="00072343"/>
    <w:rsid w:val="00087F35"/>
    <w:rsid w:val="000A05AF"/>
    <w:rsid w:val="000A09AB"/>
    <w:rsid w:val="000C1E46"/>
    <w:rsid w:val="000D4A1E"/>
    <w:rsid w:val="000D54EA"/>
    <w:rsid w:val="00103C0F"/>
    <w:rsid w:val="00172A27"/>
    <w:rsid w:val="00172C61"/>
    <w:rsid w:val="00183F1F"/>
    <w:rsid w:val="00184244"/>
    <w:rsid w:val="00230379"/>
    <w:rsid w:val="00241C6B"/>
    <w:rsid w:val="00262138"/>
    <w:rsid w:val="0026482A"/>
    <w:rsid w:val="002772F3"/>
    <w:rsid w:val="0029037B"/>
    <w:rsid w:val="002912D6"/>
    <w:rsid w:val="00294E3C"/>
    <w:rsid w:val="0029520E"/>
    <w:rsid w:val="002C14A4"/>
    <w:rsid w:val="002C4F18"/>
    <w:rsid w:val="00327B7A"/>
    <w:rsid w:val="003442D9"/>
    <w:rsid w:val="00361DF7"/>
    <w:rsid w:val="003B17C5"/>
    <w:rsid w:val="003C43B2"/>
    <w:rsid w:val="003F24DC"/>
    <w:rsid w:val="003F3973"/>
    <w:rsid w:val="00416B60"/>
    <w:rsid w:val="00424199"/>
    <w:rsid w:val="004245BA"/>
    <w:rsid w:val="00447942"/>
    <w:rsid w:val="00452550"/>
    <w:rsid w:val="0053396E"/>
    <w:rsid w:val="005366B2"/>
    <w:rsid w:val="00553B52"/>
    <w:rsid w:val="0056210F"/>
    <w:rsid w:val="00596771"/>
    <w:rsid w:val="005B0C44"/>
    <w:rsid w:val="005B45B7"/>
    <w:rsid w:val="005E6233"/>
    <w:rsid w:val="0060422A"/>
    <w:rsid w:val="00614022"/>
    <w:rsid w:val="00616821"/>
    <w:rsid w:val="00627E33"/>
    <w:rsid w:val="00634E46"/>
    <w:rsid w:val="00651E11"/>
    <w:rsid w:val="006621BD"/>
    <w:rsid w:val="006B3075"/>
    <w:rsid w:val="006F4D02"/>
    <w:rsid w:val="00743243"/>
    <w:rsid w:val="0079052C"/>
    <w:rsid w:val="007A0CD7"/>
    <w:rsid w:val="007C0332"/>
    <w:rsid w:val="007D34F7"/>
    <w:rsid w:val="008172E9"/>
    <w:rsid w:val="0082403E"/>
    <w:rsid w:val="00854D01"/>
    <w:rsid w:val="008C0014"/>
    <w:rsid w:val="008C123C"/>
    <w:rsid w:val="008E4C83"/>
    <w:rsid w:val="008F0D77"/>
    <w:rsid w:val="008F10DF"/>
    <w:rsid w:val="0090533D"/>
    <w:rsid w:val="009332F0"/>
    <w:rsid w:val="009417B7"/>
    <w:rsid w:val="00981EA9"/>
    <w:rsid w:val="00A27A28"/>
    <w:rsid w:val="00A338AA"/>
    <w:rsid w:val="00A5295D"/>
    <w:rsid w:val="00AB045E"/>
    <w:rsid w:val="00AB3003"/>
    <w:rsid w:val="00AB47BB"/>
    <w:rsid w:val="00AD2BDF"/>
    <w:rsid w:val="00B32679"/>
    <w:rsid w:val="00B370B1"/>
    <w:rsid w:val="00B42AF0"/>
    <w:rsid w:val="00B50955"/>
    <w:rsid w:val="00B857DD"/>
    <w:rsid w:val="00BA2FA9"/>
    <w:rsid w:val="00BA596C"/>
    <w:rsid w:val="00BA7349"/>
    <w:rsid w:val="00BB6D71"/>
    <w:rsid w:val="00BD1832"/>
    <w:rsid w:val="00BD1B96"/>
    <w:rsid w:val="00BF352F"/>
    <w:rsid w:val="00BF3BE4"/>
    <w:rsid w:val="00C1074D"/>
    <w:rsid w:val="00C50775"/>
    <w:rsid w:val="00C60767"/>
    <w:rsid w:val="00CB7B61"/>
    <w:rsid w:val="00CC065A"/>
    <w:rsid w:val="00CC6BF4"/>
    <w:rsid w:val="00CD1B7B"/>
    <w:rsid w:val="00D15E88"/>
    <w:rsid w:val="00D81619"/>
    <w:rsid w:val="00D8509B"/>
    <w:rsid w:val="00DC5E13"/>
    <w:rsid w:val="00DC7334"/>
    <w:rsid w:val="00DE78D8"/>
    <w:rsid w:val="00DF0983"/>
    <w:rsid w:val="00DF2486"/>
    <w:rsid w:val="00E94906"/>
    <w:rsid w:val="00EB0A59"/>
    <w:rsid w:val="00EE27C7"/>
    <w:rsid w:val="00F44D2C"/>
    <w:rsid w:val="00F90944"/>
    <w:rsid w:val="00FB682F"/>
    <w:rsid w:val="00FC5520"/>
    <w:rsid w:val="00FD66AB"/>
    <w:rsid w:val="00FF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A1A7EC"/>
  <w15:docId w15:val="{DED17655-5105-4105-8D43-A227A8D2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C5E13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DC5E13"/>
    <w:rPr>
      <w:rFonts w:ascii="宋体" w:eastAsia="宋体" w:hAnsi="Calibri" w:cs="Arial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C5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E13"/>
    <w:rPr>
      <w:rFonts w:ascii="Calibri" w:eastAsia="宋体" w:hAnsi="Calibri" w:cs="Arial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E13"/>
    <w:rPr>
      <w:rFonts w:ascii="Calibri" w:eastAsia="宋体" w:hAnsi="Calibri" w:cs="Arial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DE78D8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\&#25945;&#23398;\C&#35821;&#35328;&#31243;&#24207;&#35774;&#35745;\2015-2016\&#27979;&#35797;&#35797;&#3906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D6B1D3-6253-47F4-9065-A1926064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测试试题.dotx</Template>
  <TotalTime>328</TotalTime>
  <Pages>14</Pages>
  <Words>1809</Words>
  <Characters>10314</Characters>
  <Application>Microsoft Office Word</Application>
  <DocSecurity>0</DocSecurity>
  <Lines>85</Lines>
  <Paragraphs>24</Paragraphs>
  <ScaleCrop>false</ScaleCrop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Zhengrong Zuo</dc:creator>
  <cp:keywords/>
  <cp:lastModifiedBy>邵 宗贺</cp:lastModifiedBy>
  <cp:revision>33</cp:revision>
  <dcterms:created xsi:type="dcterms:W3CDTF">2016-06-15T06:43:00Z</dcterms:created>
  <dcterms:modified xsi:type="dcterms:W3CDTF">2022-01-11T13:31:00Z</dcterms:modified>
</cp:coreProperties>
</file>